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theme/themeOverride1.xml" ContentType="application/vnd.openxmlformats-officedocument.themeOverrid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5193D" w14:textId="77777777" w:rsidR="00531549" w:rsidRPr="007A2FDB" w:rsidRDefault="009D5F42" w:rsidP="002865FD">
      <w:pPr>
        <w:pStyle w:val="Capa-FolhaDeRosto"/>
        <w:ind w:left="1701" w:right="849" w:hanging="283"/>
      </w:pPr>
      <w:bookmarkStart w:id="0" w:name="_Toc257729034"/>
      <w:bookmarkStart w:id="1" w:name="_Toc257729422"/>
      <w:bookmarkStart w:id="2" w:name="_Toc257729459"/>
      <w:bookmarkStart w:id="3" w:name="_Toc266864359"/>
      <w:bookmarkStart w:id="4" w:name="_Toc266865601"/>
      <w:r>
        <w:rPr>
          <w:noProof/>
          <w:lang w:val="en-US"/>
        </w:rPr>
        <w:drawing>
          <wp:anchor distT="0" distB="0" distL="114300" distR="114300" simplePos="0" relativeHeight="251657728" behindDoc="0" locked="0" layoutInCell="1" allowOverlap="1" wp14:anchorId="4C351B14" wp14:editId="4C351B15">
            <wp:simplePos x="0" y="0"/>
            <wp:positionH relativeFrom="column">
              <wp:posOffset>7620</wp:posOffset>
            </wp:positionH>
            <wp:positionV relativeFrom="paragraph">
              <wp:posOffset>-2540</wp:posOffset>
            </wp:positionV>
            <wp:extent cx="830580" cy="805815"/>
            <wp:effectExtent l="0" t="0" r="0" b="0"/>
            <wp:wrapNone/>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8" cstate="print">
                      <a:extLst>
                        <a:ext uri="{28A0092B-C50C-407E-A947-70E740481C1C}">
                          <a14:useLocalDpi xmlns:a14="http://schemas.microsoft.com/office/drawing/2010/main" val="0"/>
                        </a:ext>
                      </a:extLst>
                    </a:blip>
                    <a:srcRect l="23032" t="20276" r="8578" b="24409"/>
                    <a:stretch>
                      <a:fillRect/>
                    </a:stretch>
                  </pic:blipFill>
                  <pic:spPr bwMode="auto">
                    <a:xfrm>
                      <a:off x="0" y="0"/>
                      <a:ext cx="830580" cy="805815"/>
                    </a:xfrm>
                    <a:prstGeom prst="rect">
                      <a:avLst/>
                    </a:prstGeom>
                    <a:noFill/>
                    <a:ln>
                      <a:noFill/>
                    </a:ln>
                  </pic:spPr>
                </pic:pic>
              </a:graphicData>
            </a:graphic>
            <wp14:sizeRelH relativeFrom="page">
              <wp14:pctWidth>0</wp14:pctWidth>
            </wp14:sizeRelH>
            <wp14:sizeRelV relativeFrom="page">
              <wp14:pctHeight>0</wp14:pctHeight>
            </wp14:sizeRelV>
          </wp:anchor>
        </w:drawing>
      </w:r>
      <w:r w:rsidR="002865FD">
        <w:t>FAC</w:t>
      </w:r>
      <w:bookmarkEnd w:id="0"/>
      <w:bookmarkEnd w:id="1"/>
      <w:bookmarkEnd w:id="2"/>
      <w:bookmarkEnd w:id="3"/>
      <w:bookmarkEnd w:id="4"/>
      <w:r w:rsidR="002865FD">
        <w:t>uldade de ciências sociais e aplicadas do paraná</w:t>
      </w:r>
    </w:p>
    <w:p w14:paraId="4C35193E" w14:textId="77777777" w:rsidR="00531549" w:rsidRPr="007A2FDB" w:rsidRDefault="00531549" w:rsidP="002865FD">
      <w:pPr>
        <w:pStyle w:val="Capa-FolhaDeRosto"/>
        <w:ind w:left="1276" w:hanging="283"/>
      </w:pPr>
      <w:bookmarkStart w:id="5" w:name="_Toc257729036"/>
      <w:bookmarkStart w:id="6" w:name="_Toc257729424"/>
      <w:bookmarkStart w:id="7" w:name="_Toc257729461"/>
      <w:bookmarkStart w:id="8" w:name="_Toc266864361"/>
      <w:bookmarkStart w:id="9" w:name="_Toc266865603"/>
      <w:r w:rsidRPr="007A2FDB">
        <w:t xml:space="preserve">CURSO DE </w:t>
      </w:r>
      <w:bookmarkEnd w:id="5"/>
      <w:bookmarkEnd w:id="6"/>
      <w:bookmarkEnd w:id="7"/>
      <w:bookmarkEnd w:id="8"/>
      <w:bookmarkEnd w:id="9"/>
      <w:r w:rsidR="002865FD">
        <w:t>bacharelado em sistemas de informação</w:t>
      </w:r>
    </w:p>
    <w:p w14:paraId="4C35193F" w14:textId="77777777" w:rsidR="00531549" w:rsidRDefault="00531549" w:rsidP="007A2FDB">
      <w:pPr>
        <w:pStyle w:val="Capa-FolhaDeRosto"/>
      </w:pPr>
    </w:p>
    <w:p w14:paraId="4C351940" w14:textId="77777777" w:rsidR="002865FD" w:rsidRDefault="002865FD" w:rsidP="007A2FDB">
      <w:pPr>
        <w:pStyle w:val="Capa-FolhaDeRosto"/>
      </w:pPr>
    </w:p>
    <w:p w14:paraId="4C351941" w14:textId="77777777" w:rsidR="00531549" w:rsidRPr="007A2FDB" w:rsidRDefault="00531549" w:rsidP="007A2FDB">
      <w:pPr>
        <w:pStyle w:val="Capa-FolhaDeRosto"/>
      </w:pPr>
    </w:p>
    <w:p w14:paraId="4C351943" w14:textId="2B5CAE63" w:rsidR="00531549" w:rsidRDefault="009D1928" w:rsidP="00531549">
      <w:pPr>
        <w:pStyle w:val="Capa-FolhaDeRosto"/>
      </w:pPr>
      <w:r>
        <w:t>josé caetano faganello</w:t>
      </w:r>
    </w:p>
    <w:p w14:paraId="1D9AD459" w14:textId="2E2AA33D" w:rsidR="009D1928" w:rsidRPr="0073481F" w:rsidRDefault="009D1928" w:rsidP="00531549">
      <w:pPr>
        <w:pStyle w:val="Capa-FolhaDeRosto"/>
      </w:pPr>
      <w:r>
        <w:t>rodrigo alexandre albuquerque</w:t>
      </w:r>
    </w:p>
    <w:p w14:paraId="4C351944" w14:textId="77777777" w:rsidR="00531549" w:rsidRDefault="00531549" w:rsidP="00531549">
      <w:pPr>
        <w:pStyle w:val="Capa-FolhaDeRosto"/>
      </w:pPr>
    </w:p>
    <w:p w14:paraId="4C351945" w14:textId="77777777" w:rsidR="00EE4045" w:rsidRDefault="00EE4045" w:rsidP="00531549">
      <w:pPr>
        <w:pStyle w:val="Capa-FolhaDeRosto"/>
      </w:pPr>
    </w:p>
    <w:p w14:paraId="4C351946" w14:textId="77777777" w:rsidR="00EE4045" w:rsidRDefault="00EE4045" w:rsidP="00531549">
      <w:pPr>
        <w:pStyle w:val="Capa-FolhaDeRosto"/>
      </w:pPr>
    </w:p>
    <w:p w14:paraId="4C351947" w14:textId="77777777" w:rsidR="00EE4045" w:rsidRDefault="00EE4045" w:rsidP="00531549">
      <w:pPr>
        <w:pStyle w:val="Capa-FolhaDeRosto"/>
      </w:pPr>
    </w:p>
    <w:p w14:paraId="4C351948" w14:textId="77777777" w:rsidR="00531549" w:rsidRDefault="00531549" w:rsidP="00531549">
      <w:pPr>
        <w:pStyle w:val="Capa-FolhaDeRosto"/>
      </w:pPr>
    </w:p>
    <w:p w14:paraId="4C351949" w14:textId="77777777" w:rsidR="003143CB" w:rsidRDefault="003143CB" w:rsidP="00531549">
      <w:pPr>
        <w:pStyle w:val="Capa-FolhaDeRosto"/>
      </w:pPr>
    </w:p>
    <w:p w14:paraId="4C35194A" w14:textId="77777777" w:rsidR="00531549" w:rsidRPr="0073481F" w:rsidRDefault="00531549" w:rsidP="00531549">
      <w:pPr>
        <w:pStyle w:val="Capa-FolhaDeRosto"/>
      </w:pPr>
    </w:p>
    <w:p w14:paraId="4C35194B" w14:textId="77777777" w:rsidR="00E7373A" w:rsidRDefault="00E7373A" w:rsidP="007A2FDB">
      <w:pPr>
        <w:pStyle w:val="Capa-FolhaDeRosto"/>
      </w:pPr>
      <w:bookmarkStart w:id="10" w:name="_Toc257729038"/>
      <w:bookmarkStart w:id="11" w:name="_Toc257729426"/>
      <w:bookmarkStart w:id="12" w:name="_Toc257729463"/>
      <w:bookmarkStart w:id="13" w:name="_Toc266864363"/>
      <w:bookmarkStart w:id="14" w:name="_Toc266865605"/>
    </w:p>
    <w:bookmarkEnd w:id="10"/>
    <w:bookmarkEnd w:id="11"/>
    <w:bookmarkEnd w:id="12"/>
    <w:bookmarkEnd w:id="13"/>
    <w:bookmarkEnd w:id="14"/>
    <w:p w14:paraId="4C35194C" w14:textId="5C8655BC" w:rsidR="003A4886" w:rsidRDefault="009D1928" w:rsidP="007A2FDB">
      <w:pPr>
        <w:pStyle w:val="Capa-FolhaDeRosto"/>
      </w:pPr>
      <w:r>
        <w:t>sistema de controle de condom</w:t>
      </w:r>
      <w:r w:rsidR="00F012C7">
        <w:t>í</w:t>
      </w:r>
      <w:r>
        <w:t>nio</w:t>
      </w:r>
    </w:p>
    <w:p w14:paraId="4C35194D" w14:textId="77777777" w:rsidR="003A4886" w:rsidRPr="0073481F" w:rsidRDefault="003A4886" w:rsidP="00531549">
      <w:pPr>
        <w:pStyle w:val="Capa-FolhaDeRosto"/>
      </w:pPr>
    </w:p>
    <w:p w14:paraId="4C35194E" w14:textId="77777777" w:rsidR="00531549" w:rsidRPr="0073481F" w:rsidRDefault="00531549" w:rsidP="00531549">
      <w:pPr>
        <w:pStyle w:val="Capa-FolhaDeRosto"/>
      </w:pPr>
    </w:p>
    <w:p w14:paraId="4C35194F" w14:textId="77777777" w:rsidR="00531549" w:rsidRPr="0073481F" w:rsidRDefault="00531549" w:rsidP="00531549">
      <w:pPr>
        <w:pStyle w:val="Capa-FolhaDeRosto"/>
      </w:pPr>
    </w:p>
    <w:p w14:paraId="4C351950" w14:textId="77777777" w:rsidR="00531549" w:rsidRDefault="00531549" w:rsidP="00531549">
      <w:pPr>
        <w:pStyle w:val="Capa-FolhaDeRosto"/>
      </w:pPr>
    </w:p>
    <w:p w14:paraId="4C351951" w14:textId="77777777" w:rsidR="003A4886" w:rsidRDefault="003A4886" w:rsidP="00531549">
      <w:pPr>
        <w:pStyle w:val="Capa-FolhaDeRosto"/>
      </w:pPr>
    </w:p>
    <w:p w14:paraId="4C351952" w14:textId="77777777" w:rsidR="00531549" w:rsidRPr="0073481F" w:rsidRDefault="00531549" w:rsidP="00531549">
      <w:pPr>
        <w:pStyle w:val="Capa-FolhaDeRosto"/>
      </w:pPr>
    </w:p>
    <w:p w14:paraId="4C351953" w14:textId="77777777" w:rsidR="00531549" w:rsidRPr="0073481F" w:rsidRDefault="00531549" w:rsidP="00531549">
      <w:pPr>
        <w:pStyle w:val="Capa-FolhaDeRosto"/>
      </w:pPr>
    </w:p>
    <w:p w14:paraId="4C351954" w14:textId="77777777" w:rsidR="00531549" w:rsidRDefault="00531549" w:rsidP="00531549">
      <w:pPr>
        <w:pStyle w:val="Capa-FolhaDeRosto"/>
      </w:pPr>
    </w:p>
    <w:p w14:paraId="4C351955" w14:textId="77777777" w:rsidR="006A7348" w:rsidRDefault="006A7348" w:rsidP="00531549">
      <w:pPr>
        <w:pStyle w:val="Capa-FolhaDeRosto"/>
      </w:pPr>
    </w:p>
    <w:p w14:paraId="4C351956" w14:textId="77777777" w:rsidR="006A7348" w:rsidRPr="0073481F" w:rsidRDefault="006A7348" w:rsidP="00531549">
      <w:pPr>
        <w:pStyle w:val="Capa-FolhaDeRosto"/>
      </w:pPr>
    </w:p>
    <w:p w14:paraId="4C351957" w14:textId="77777777" w:rsidR="00531549" w:rsidRPr="0073481F" w:rsidRDefault="00531549" w:rsidP="00531549">
      <w:pPr>
        <w:pStyle w:val="Capa-FolhaDeRosto"/>
      </w:pPr>
    </w:p>
    <w:p w14:paraId="4C351958" w14:textId="77777777" w:rsidR="006A7348" w:rsidRDefault="006A7348" w:rsidP="007A2FDB">
      <w:pPr>
        <w:pStyle w:val="Capa-FolhaDeRosto"/>
      </w:pPr>
      <w:bookmarkStart w:id="15" w:name="_Toc257729039"/>
      <w:bookmarkStart w:id="16" w:name="_Toc257729427"/>
      <w:bookmarkStart w:id="17" w:name="_Toc257729464"/>
      <w:bookmarkStart w:id="18" w:name="_Toc266864364"/>
      <w:bookmarkStart w:id="19" w:name="_Toc266865606"/>
    </w:p>
    <w:p w14:paraId="4C351959" w14:textId="77777777" w:rsidR="002865FD" w:rsidRDefault="002865FD" w:rsidP="007A2FDB">
      <w:pPr>
        <w:pStyle w:val="Capa-FolhaDeRosto"/>
      </w:pPr>
    </w:p>
    <w:p w14:paraId="4C35195A" w14:textId="77777777" w:rsidR="002865FD" w:rsidRDefault="002865FD" w:rsidP="007A2FDB">
      <w:pPr>
        <w:pStyle w:val="Capa-FolhaDeRosto"/>
      </w:pPr>
    </w:p>
    <w:p w14:paraId="4C35195B" w14:textId="77777777" w:rsidR="002865FD" w:rsidRDefault="002865FD" w:rsidP="007A2FDB">
      <w:pPr>
        <w:pStyle w:val="Capa-FolhaDeRosto"/>
      </w:pPr>
    </w:p>
    <w:p w14:paraId="4C35195C" w14:textId="77777777" w:rsidR="002865FD" w:rsidRDefault="00531549" w:rsidP="002865FD">
      <w:pPr>
        <w:pStyle w:val="Capa-FolhaDeRosto"/>
      </w:pPr>
      <w:r w:rsidRPr="007A2FDB">
        <w:t>C</w:t>
      </w:r>
      <w:bookmarkEnd w:id="15"/>
      <w:bookmarkEnd w:id="16"/>
      <w:bookmarkEnd w:id="17"/>
      <w:bookmarkEnd w:id="18"/>
      <w:bookmarkEnd w:id="19"/>
      <w:r w:rsidR="002865FD">
        <w:t>uritiba</w:t>
      </w:r>
    </w:p>
    <w:p w14:paraId="4C35195D" w14:textId="77777777" w:rsidR="002865FD" w:rsidRPr="007A2FDB" w:rsidRDefault="002865FD" w:rsidP="002865FD">
      <w:pPr>
        <w:pStyle w:val="Capa-FolhaDeRosto"/>
        <w:sectPr w:rsidR="002865FD" w:rsidRPr="007A2FDB" w:rsidSect="00A87660">
          <w:headerReference w:type="even" r:id="rId9"/>
          <w:headerReference w:type="default" r:id="rId10"/>
          <w:pgSz w:w="11906" w:h="16838" w:code="9"/>
          <w:pgMar w:top="1701" w:right="1134" w:bottom="1134" w:left="1701" w:header="709" w:footer="709" w:gutter="0"/>
          <w:cols w:space="708"/>
          <w:docGrid w:linePitch="360"/>
        </w:sectPr>
      </w:pPr>
      <w:r>
        <w:t>2020</w:t>
      </w:r>
    </w:p>
    <w:p w14:paraId="4C35195E" w14:textId="77777777" w:rsidR="00ED18FA" w:rsidRDefault="009D5F42" w:rsidP="00ED18FA">
      <w:pPr>
        <w:rPr>
          <w:rFonts w:cs="Arial"/>
          <w:b/>
          <w:bCs/>
        </w:rPr>
      </w:pPr>
      <w:r w:rsidRPr="00ED18FA">
        <w:rPr>
          <w:noProof/>
          <w:lang w:val="en-US"/>
        </w:rPr>
        <w:lastRenderedPageBreak/>
        <w:drawing>
          <wp:inline distT="0" distB="0" distL="0" distR="0" wp14:anchorId="4C351B16" wp14:editId="4C351B17">
            <wp:extent cx="1209675" cy="1123950"/>
            <wp:effectExtent l="0" t="0" r="0" b="0"/>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a1"/>
                    <pic:cNvPicPr>
                      <a:picLocks noChangeAspect="1" noChangeArrowheads="1"/>
                    </pic:cNvPicPr>
                  </pic:nvPicPr>
                  <pic:blipFill>
                    <a:blip r:embed="rId11" cstate="print">
                      <a:extLst>
                        <a:ext uri="{28A0092B-C50C-407E-A947-70E740481C1C}">
                          <a14:useLocalDpi xmlns:a14="http://schemas.microsoft.com/office/drawing/2010/main" val="0"/>
                        </a:ext>
                      </a:extLst>
                    </a:blip>
                    <a:srcRect l="23047" t="20314" r="5463" b="24310"/>
                    <a:stretch>
                      <a:fillRect/>
                    </a:stretch>
                  </pic:blipFill>
                  <pic:spPr bwMode="auto">
                    <a:xfrm>
                      <a:off x="0" y="0"/>
                      <a:ext cx="1209675" cy="1123950"/>
                    </a:xfrm>
                    <a:prstGeom prst="rect">
                      <a:avLst/>
                    </a:prstGeom>
                    <a:noFill/>
                    <a:ln>
                      <a:noFill/>
                    </a:ln>
                  </pic:spPr>
                </pic:pic>
              </a:graphicData>
            </a:graphic>
          </wp:inline>
        </w:drawing>
      </w:r>
    </w:p>
    <w:p w14:paraId="4C35195F" w14:textId="245B0558" w:rsidR="00ED18FA" w:rsidRDefault="009D1928" w:rsidP="00ED18FA">
      <w:pPr>
        <w:pStyle w:val="Capa-FolhaDeRosto"/>
      </w:pPr>
      <w:r>
        <w:t>josé caetane faganello</w:t>
      </w:r>
    </w:p>
    <w:p w14:paraId="52E8C6BA" w14:textId="14F1ACEC" w:rsidR="009D1928" w:rsidRPr="007A2FDB" w:rsidRDefault="009D1928" w:rsidP="00ED18FA">
      <w:pPr>
        <w:pStyle w:val="Capa-FolhaDeRosto"/>
      </w:pPr>
      <w:r>
        <w:t>rodrigo alexandre albuquerque</w:t>
      </w:r>
    </w:p>
    <w:p w14:paraId="4C351960" w14:textId="77777777" w:rsidR="00ED18FA" w:rsidRDefault="00ED18FA" w:rsidP="00ED18FA">
      <w:pPr>
        <w:rPr>
          <w:rFonts w:cs="Arial"/>
          <w:b/>
          <w:bCs/>
          <w:sz w:val="32"/>
          <w:szCs w:val="32"/>
        </w:rPr>
      </w:pPr>
    </w:p>
    <w:p w14:paraId="4C351961" w14:textId="77777777" w:rsidR="00ED18FA" w:rsidRDefault="00ED18FA" w:rsidP="00ED18FA">
      <w:pPr>
        <w:rPr>
          <w:rFonts w:cs="Arial"/>
          <w:b/>
          <w:bCs/>
          <w:sz w:val="32"/>
          <w:szCs w:val="32"/>
        </w:rPr>
      </w:pPr>
    </w:p>
    <w:p w14:paraId="4C351962" w14:textId="77777777" w:rsidR="002C1111" w:rsidRDefault="002C1111" w:rsidP="00ED18FA">
      <w:pPr>
        <w:rPr>
          <w:rFonts w:cs="Arial"/>
          <w:b/>
          <w:bCs/>
          <w:sz w:val="32"/>
          <w:szCs w:val="32"/>
        </w:rPr>
      </w:pPr>
    </w:p>
    <w:p w14:paraId="4C351963" w14:textId="77777777" w:rsidR="00ED18FA" w:rsidRDefault="00ED18FA" w:rsidP="00ED18FA">
      <w:pPr>
        <w:rPr>
          <w:rFonts w:cs="Arial"/>
          <w:b/>
          <w:bCs/>
          <w:sz w:val="32"/>
          <w:szCs w:val="32"/>
        </w:rPr>
      </w:pPr>
    </w:p>
    <w:p w14:paraId="4C351964" w14:textId="77777777" w:rsidR="00ED18FA" w:rsidRDefault="00ED18FA" w:rsidP="00ED18FA">
      <w:r>
        <w:rPr>
          <w:rFonts w:cs="Arial"/>
          <w:b/>
          <w:bCs/>
          <w:szCs w:val="32"/>
        </w:rPr>
        <w:t>TRABALHO DE CONCLUSÃO DE CURSO: CURSO DE BACHARELADO EM SISTEMAS DE INFORMAÇÃO</w:t>
      </w:r>
    </w:p>
    <w:p w14:paraId="4C351965" w14:textId="77777777" w:rsidR="00ED18FA" w:rsidRDefault="00ED18FA" w:rsidP="00ED18FA">
      <w:pPr>
        <w:jc w:val="both"/>
        <w:rPr>
          <w:rFonts w:cs="Arial"/>
          <w:b/>
          <w:bCs/>
          <w:sz w:val="32"/>
          <w:szCs w:val="32"/>
        </w:rPr>
      </w:pPr>
    </w:p>
    <w:p w14:paraId="4C351966" w14:textId="77777777" w:rsidR="00ED18FA" w:rsidRPr="002C1111" w:rsidRDefault="00ED18FA" w:rsidP="00ED18FA">
      <w:pPr>
        <w:ind w:left="4536"/>
        <w:jc w:val="both"/>
        <w:rPr>
          <w:rFonts w:cs="Arial"/>
          <w:szCs w:val="20"/>
        </w:rPr>
      </w:pPr>
      <w:r w:rsidRPr="002C1111">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p>
    <w:p w14:paraId="4C351967" w14:textId="77777777" w:rsidR="00ED18FA" w:rsidRPr="00ED18FA" w:rsidRDefault="00ED18FA" w:rsidP="00ED18FA">
      <w:pPr>
        <w:ind w:left="4536"/>
        <w:jc w:val="both"/>
        <w:rPr>
          <w:rFonts w:cs="Arial"/>
          <w:szCs w:val="20"/>
        </w:rPr>
      </w:pPr>
    </w:p>
    <w:p w14:paraId="4C351968" w14:textId="1EB8F4B3" w:rsidR="00ED18FA" w:rsidRPr="002C1111" w:rsidRDefault="00ED18FA" w:rsidP="002C1111">
      <w:pPr>
        <w:pStyle w:val="CF-NaturezadoTrabalho-Orientador"/>
        <w:spacing w:line="360" w:lineRule="auto"/>
        <w:rPr>
          <w:sz w:val="20"/>
        </w:rPr>
      </w:pPr>
      <w:r w:rsidRPr="002C1111">
        <w:rPr>
          <w:sz w:val="20"/>
        </w:rPr>
        <w:t xml:space="preserve">Orientador: Prof. </w:t>
      </w:r>
      <w:proofErr w:type="spellStart"/>
      <w:r w:rsidRPr="002C1111">
        <w:rPr>
          <w:sz w:val="20"/>
        </w:rPr>
        <w:t>MSc</w:t>
      </w:r>
      <w:proofErr w:type="spellEnd"/>
      <w:r w:rsidRPr="002C1111">
        <w:rPr>
          <w:sz w:val="20"/>
        </w:rPr>
        <w:t xml:space="preserve">. </w:t>
      </w:r>
      <w:r w:rsidR="009D1928">
        <w:rPr>
          <w:sz w:val="20"/>
        </w:rPr>
        <w:t xml:space="preserve">Ricardo </w:t>
      </w:r>
      <w:proofErr w:type="spellStart"/>
      <w:r w:rsidR="009D1928">
        <w:rPr>
          <w:sz w:val="20"/>
        </w:rPr>
        <w:t>Massao</w:t>
      </w:r>
      <w:proofErr w:type="spellEnd"/>
      <w:r w:rsidR="009D1928">
        <w:rPr>
          <w:sz w:val="20"/>
        </w:rPr>
        <w:t xml:space="preserve"> </w:t>
      </w:r>
      <w:proofErr w:type="spellStart"/>
      <w:r w:rsidR="009D1928">
        <w:rPr>
          <w:sz w:val="20"/>
        </w:rPr>
        <w:t>Kagami</w:t>
      </w:r>
      <w:proofErr w:type="spellEnd"/>
    </w:p>
    <w:p w14:paraId="4C351969" w14:textId="43B94755" w:rsidR="002C1111" w:rsidRPr="002C1111" w:rsidRDefault="002C1111" w:rsidP="00ED18FA">
      <w:pPr>
        <w:pStyle w:val="CF-NaturezadoTrabalho-Orientador"/>
        <w:rPr>
          <w:rFonts w:cs="Arial"/>
          <w:b/>
          <w:bCs/>
          <w:szCs w:val="32"/>
        </w:rPr>
      </w:pPr>
      <w:r w:rsidRPr="002C1111">
        <w:rPr>
          <w:sz w:val="20"/>
        </w:rPr>
        <w:t xml:space="preserve">Coorientador: Prof. </w:t>
      </w:r>
      <w:proofErr w:type="spellStart"/>
      <w:r w:rsidRPr="002C1111">
        <w:rPr>
          <w:sz w:val="20"/>
        </w:rPr>
        <w:t>MSc</w:t>
      </w:r>
      <w:proofErr w:type="spellEnd"/>
      <w:r w:rsidRPr="002C1111">
        <w:rPr>
          <w:sz w:val="20"/>
        </w:rPr>
        <w:t xml:space="preserve">. </w:t>
      </w:r>
      <w:r w:rsidR="009D1928">
        <w:rPr>
          <w:sz w:val="20"/>
        </w:rPr>
        <w:t>Ricardo Santos</w:t>
      </w:r>
    </w:p>
    <w:p w14:paraId="4C35196A" w14:textId="77777777" w:rsidR="00ED18FA" w:rsidRPr="002C1111" w:rsidRDefault="00ED18FA" w:rsidP="00ED18FA">
      <w:pPr>
        <w:jc w:val="both"/>
        <w:rPr>
          <w:rFonts w:cs="Arial"/>
          <w:b/>
          <w:bCs/>
          <w:szCs w:val="32"/>
        </w:rPr>
      </w:pPr>
    </w:p>
    <w:p w14:paraId="4C35196B" w14:textId="77777777" w:rsidR="00ED18FA" w:rsidRDefault="00ED18FA" w:rsidP="00ED18FA">
      <w:pPr>
        <w:jc w:val="both"/>
        <w:rPr>
          <w:rFonts w:cs="Arial"/>
          <w:b/>
          <w:bCs/>
          <w:sz w:val="32"/>
          <w:szCs w:val="32"/>
        </w:rPr>
      </w:pPr>
    </w:p>
    <w:p w14:paraId="4C35196C" w14:textId="77777777" w:rsidR="002C1111" w:rsidRDefault="002C1111" w:rsidP="00ED18FA">
      <w:pPr>
        <w:jc w:val="both"/>
        <w:rPr>
          <w:rFonts w:cs="Arial"/>
          <w:b/>
          <w:bCs/>
          <w:sz w:val="32"/>
          <w:szCs w:val="32"/>
        </w:rPr>
      </w:pPr>
    </w:p>
    <w:p w14:paraId="4C35196D" w14:textId="77777777" w:rsidR="002C1111" w:rsidRDefault="002C1111" w:rsidP="00ED18FA">
      <w:pPr>
        <w:jc w:val="both"/>
        <w:rPr>
          <w:rFonts w:cs="Arial"/>
          <w:b/>
          <w:bCs/>
          <w:sz w:val="32"/>
          <w:szCs w:val="32"/>
        </w:rPr>
      </w:pPr>
    </w:p>
    <w:p w14:paraId="4C35196E" w14:textId="77777777" w:rsidR="00ED18FA" w:rsidRDefault="00ED18FA" w:rsidP="00ED18FA">
      <w:pPr>
        <w:jc w:val="both"/>
        <w:rPr>
          <w:rFonts w:cs="Arial"/>
          <w:b/>
          <w:bCs/>
          <w:sz w:val="32"/>
          <w:szCs w:val="32"/>
        </w:rPr>
      </w:pPr>
    </w:p>
    <w:p w14:paraId="4C35196F" w14:textId="77777777" w:rsidR="00ED18FA" w:rsidRDefault="00ED18FA" w:rsidP="00ED18FA">
      <w:pPr>
        <w:jc w:val="both"/>
        <w:rPr>
          <w:rFonts w:cs="Arial"/>
          <w:b/>
          <w:bCs/>
          <w:sz w:val="32"/>
          <w:szCs w:val="32"/>
        </w:rPr>
      </w:pPr>
    </w:p>
    <w:p w14:paraId="4C351970" w14:textId="77777777" w:rsidR="00ED18FA" w:rsidRDefault="00ED18FA" w:rsidP="00ED18FA">
      <w:pPr>
        <w:jc w:val="both"/>
        <w:rPr>
          <w:rFonts w:cs="Arial"/>
          <w:b/>
          <w:bCs/>
          <w:sz w:val="32"/>
          <w:szCs w:val="32"/>
        </w:rPr>
      </w:pPr>
    </w:p>
    <w:p w14:paraId="4C351971" w14:textId="77777777" w:rsidR="00627151" w:rsidRDefault="00627151" w:rsidP="00ED18FA">
      <w:pPr>
        <w:jc w:val="both"/>
        <w:rPr>
          <w:rFonts w:cs="Arial"/>
          <w:b/>
          <w:bCs/>
          <w:sz w:val="32"/>
          <w:szCs w:val="32"/>
        </w:rPr>
      </w:pPr>
    </w:p>
    <w:p w14:paraId="4C351972" w14:textId="77777777" w:rsidR="00ED18FA" w:rsidRDefault="00ED18FA" w:rsidP="00ED18FA">
      <w:pPr>
        <w:rPr>
          <w:rFonts w:cs="Arial"/>
          <w:b/>
          <w:bCs/>
          <w:szCs w:val="32"/>
        </w:rPr>
      </w:pPr>
      <w:r>
        <w:rPr>
          <w:rFonts w:cs="Arial"/>
          <w:b/>
          <w:bCs/>
          <w:szCs w:val="32"/>
        </w:rPr>
        <w:t>CURITIBA</w:t>
      </w:r>
    </w:p>
    <w:p w14:paraId="4C351973" w14:textId="77777777" w:rsidR="00ED18FA" w:rsidRDefault="00ED18FA" w:rsidP="00ED18FA">
      <w:pPr>
        <w:rPr>
          <w:rFonts w:cs="Arial"/>
          <w:b/>
          <w:bCs/>
          <w:szCs w:val="32"/>
        </w:rPr>
      </w:pPr>
      <w:r>
        <w:rPr>
          <w:rFonts w:cs="Arial"/>
          <w:b/>
          <w:bCs/>
          <w:szCs w:val="32"/>
        </w:rPr>
        <w:lastRenderedPageBreak/>
        <w:t>2020</w:t>
      </w:r>
    </w:p>
    <w:p w14:paraId="4C351974" w14:textId="77777777" w:rsidR="00ED18FA" w:rsidRDefault="00ED18FA" w:rsidP="00ED18FA">
      <w:pPr>
        <w:rPr>
          <w:rFonts w:cs="Arial"/>
          <w:b/>
          <w:bCs/>
          <w:szCs w:val="32"/>
        </w:rPr>
      </w:pPr>
    </w:p>
    <w:p w14:paraId="4C351975" w14:textId="72BC1FF8" w:rsidR="00FD58E2" w:rsidRDefault="00F012C7" w:rsidP="007A2FDB">
      <w:pPr>
        <w:pStyle w:val="Capa-FolhaDeRosto"/>
      </w:pPr>
      <w:r>
        <w:t>josé caetano faganello</w:t>
      </w:r>
    </w:p>
    <w:p w14:paraId="36235B2A" w14:textId="57FFD937" w:rsidR="00F012C7" w:rsidRPr="007A2FDB" w:rsidRDefault="00F012C7" w:rsidP="007A2FDB">
      <w:pPr>
        <w:pStyle w:val="Capa-FolhaDeRosto"/>
      </w:pPr>
      <w:r>
        <w:t>rodrigo alexandre albuquerque</w:t>
      </w:r>
    </w:p>
    <w:p w14:paraId="4C351976" w14:textId="77777777" w:rsidR="003143CB" w:rsidRPr="007A2FDB" w:rsidRDefault="003143CB" w:rsidP="007A2FDB">
      <w:pPr>
        <w:pStyle w:val="Capa-FolhaDeRosto"/>
      </w:pPr>
    </w:p>
    <w:p w14:paraId="4C351977" w14:textId="77777777" w:rsidR="00FD58E2" w:rsidRPr="007A2FDB" w:rsidRDefault="00FD58E2" w:rsidP="007A2FDB">
      <w:pPr>
        <w:pStyle w:val="Capa-FolhaDeRosto"/>
      </w:pPr>
    </w:p>
    <w:p w14:paraId="4C351978" w14:textId="00EDD245" w:rsidR="00FD58E2" w:rsidRPr="007A2FDB" w:rsidRDefault="00F012C7" w:rsidP="007A2FDB">
      <w:pPr>
        <w:pStyle w:val="Capa-FolhaDeRosto"/>
      </w:pPr>
      <w:r>
        <w:t>sistema de constrole de condomínio</w:t>
      </w:r>
    </w:p>
    <w:p w14:paraId="4C351979" w14:textId="77777777" w:rsidR="00FD58E2" w:rsidRPr="007A2FDB" w:rsidRDefault="00FD58E2" w:rsidP="007A2FDB">
      <w:pPr>
        <w:pStyle w:val="Capa-FolhaDeRosto"/>
      </w:pPr>
    </w:p>
    <w:p w14:paraId="4C35197A" w14:textId="77777777" w:rsidR="005E7C21" w:rsidRDefault="005E7C21" w:rsidP="003143CB">
      <w:pPr>
        <w:pStyle w:val="Capa-FolhaDeRosto"/>
      </w:pPr>
    </w:p>
    <w:p w14:paraId="4C35197B" w14:textId="77777777" w:rsidR="006E28A8" w:rsidRPr="007A2FDB" w:rsidRDefault="00ED18FA" w:rsidP="007A2FDB">
      <w:pPr>
        <w:pStyle w:val="CF-NaturezadoTrabalho-Orientador"/>
      </w:pPr>
      <w:r>
        <w:rPr>
          <w:rFonts w:cs="Arial"/>
          <w:sz w:val="20"/>
          <w:szCs w:val="20"/>
        </w:rPr>
        <w:t>Trabalho de Conclusão de Curso apresentado ao Curso de Graduação em Bacharelado de Sistemas de Informação da Faculdade de Ciências Sociais e Aplicadas do Paraná, como requisito parcial à obtenção de Bacharel em Sistemas de Informação.</w:t>
      </w:r>
      <w:r w:rsidR="006E28A8" w:rsidRPr="007A2FDB">
        <w:t xml:space="preserve"> </w:t>
      </w:r>
    </w:p>
    <w:p w14:paraId="4C35197C" w14:textId="77777777" w:rsidR="00FD58E2" w:rsidRDefault="00FD58E2" w:rsidP="005E7C21">
      <w:pPr>
        <w:pStyle w:val="FolhaAprov-NaturezaTrabalho"/>
      </w:pPr>
    </w:p>
    <w:p w14:paraId="4C35197D" w14:textId="77777777" w:rsidR="00D22D5C" w:rsidRDefault="00D22D5C" w:rsidP="005E7C21">
      <w:pPr>
        <w:pStyle w:val="FolhaAprov-NaturezaTrabalho"/>
      </w:pPr>
    </w:p>
    <w:p w14:paraId="4C35197E" w14:textId="77777777" w:rsidR="00D22D5C" w:rsidRPr="007A2FDB" w:rsidRDefault="00D22D5C" w:rsidP="007A2FDB">
      <w:pPr>
        <w:pStyle w:val="Capa-FolhaDeRosto"/>
      </w:pPr>
      <w:bookmarkStart w:id="20" w:name="_Toc257729044"/>
      <w:bookmarkStart w:id="21" w:name="_Toc257729432"/>
      <w:bookmarkStart w:id="22" w:name="_Toc257729469"/>
      <w:bookmarkStart w:id="23" w:name="_Toc266864369"/>
      <w:bookmarkStart w:id="24" w:name="_Toc266865611"/>
      <w:r w:rsidRPr="007A2FDB">
        <w:t>Comissão examinadora</w:t>
      </w:r>
      <w:bookmarkEnd w:id="20"/>
      <w:bookmarkEnd w:id="21"/>
      <w:bookmarkEnd w:id="22"/>
      <w:bookmarkEnd w:id="23"/>
      <w:bookmarkEnd w:id="24"/>
    </w:p>
    <w:p w14:paraId="4C35197F" w14:textId="77777777" w:rsidR="00D22D5C" w:rsidRDefault="00D22D5C" w:rsidP="00D22D5C">
      <w:pPr>
        <w:pStyle w:val="FolhaAprov-BancaExaminadora"/>
      </w:pPr>
    </w:p>
    <w:p w14:paraId="4C351980" w14:textId="77777777" w:rsidR="00D22D5C" w:rsidRPr="0065275F" w:rsidRDefault="00D22D5C" w:rsidP="0065275F">
      <w:pPr>
        <w:pStyle w:val="FolhaAprov-BancaExaminadora"/>
      </w:pPr>
    </w:p>
    <w:p w14:paraId="4C351981" w14:textId="77777777" w:rsidR="00D22D5C" w:rsidRPr="007A2FDB" w:rsidRDefault="00D22D5C" w:rsidP="007A2FDB">
      <w:pPr>
        <w:pStyle w:val="FolhaAprov-BancaExaminadora"/>
      </w:pPr>
      <w:r w:rsidRPr="007A2FDB">
        <w:t>_____________________________________</w:t>
      </w:r>
    </w:p>
    <w:p w14:paraId="708F914E" w14:textId="77777777" w:rsidR="00F012C7" w:rsidRDefault="00F012C7" w:rsidP="007A2FDB">
      <w:pPr>
        <w:pStyle w:val="FolhaAprov-BancaExaminadora"/>
      </w:pPr>
      <w:r>
        <w:t xml:space="preserve">Professor </w:t>
      </w:r>
      <w:proofErr w:type="spellStart"/>
      <w:r>
        <w:t>M.Sc</w:t>
      </w:r>
      <w:proofErr w:type="spellEnd"/>
      <w:r>
        <w:t xml:space="preserve">. Ricardo </w:t>
      </w:r>
      <w:proofErr w:type="spellStart"/>
      <w:r>
        <w:t>Massao</w:t>
      </w:r>
      <w:proofErr w:type="spellEnd"/>
      <w:r>
        <w:t xml:space="preserve"> </w:t>
      </w:r>
      <w:proofErr w:type="spellStart"/>
      <w:r>
        <w:t>Kagami</w:t>
      </w:r>
      <w:proofErr w:type="spellEnd"/>
      <w:r>
        <w:t xml:space="preserve"> (Orientador)</w:t>
      </w:r>
    </w:p>
    <w:p w14:paraId="4C351984" w14:textId="28AC2EE3" w:rsidR="0065275F" w:rsidRPr="007A2FDB" w:rsidRDefault="00F012C7" w:rsidP="007A2FDB">
      <w:pPr>
        <w:pStyle w:val="FolhaAprov-BancaExaminadora"/>
      </w:pPr>
      <w:r>
        <w:t xml:space="preserve"> Faculdade de Ciências Sociais e Aplicadas do Paraná</w:t>
      </w:r>
    </w:p>
    <w:p w14:paraId="4C351985" w14:textId="77777777" w:rsidR="0065275F" w:rsidRPr="007A2FDB" w:rsidRDefault="0065275F" w:rsidP="007A2FDB">
      <w:pPr>
        <w:pStyle w:val="FolhaAprov-BancaExaminadora"/>
      </w:pPr>
    </w:p>
    <w:p w14:paraId="4C351986" w14:textId="77777777" w:rsidR="0065275F" w:rsidRPr="007A2FDB" w:rsidRDefault="0065275F" w:rsidP="007A2FDB">
      <w:pPr>
        <w:pStyle w:val="FolhaAprov-BancaExaminadora"/>
      </w:pPr>
      <w:r w:rsidRPr="007A2FDB">
        <w:t>_____________________________________</w:t>
      </w:r>
    </w:p>
    <w:p w14:paraId="4C351987" w14:textId="77777777" w:rsidR="0065275F" w:rsidRPr="007A2FDB" w:rsidRDefault="0065275F" w:rsidP="007A2FDB">
      <w:pPr>
        <w:pStyle w:val="FolhaAprov-BancaExaminadora"/>
      </w:pPr>
      <w:bookmarkStart w:id="25" w:name="_Toc257729046"/>
      <w:bookmarkStart w:id="26" w:name="_Toc257729434"/>
      <w:bookmarkStart w:id="27" w:name="_Toc257729471"/>
      <w:bookmarkStart w:id="28" w:name="_Toc266864371"/>
      <w:bookmarkStart w:id="29" w:name="_Toc266865613"/>
      <w:r w:rsidRPr="007A2FDB">
        <w:t>Professor 2</w:t>
      </w:r>
      <w:bookmarkEnd w:id="25"/>
      <w:bookmarkEnd w:id="26"/>
      <w:bookmarkEnd w:id="27"/>
      <w:bookmarkEnd w:id="28"/>
      <w:bookmarkEnd w:id="29"/>
      <w:r w:rsidR="006E28A8" w:rsidRPr="007A2FDB">
        <w:t xml:space="preserve"> (Titulação e nome completo)</w:t>
      </w:r>
    </w:p>
    <w:p w14:paraId="4C351988" w14:textId="77777777" w:rsidR="0065275F" w:rsidRPr="007A2FDB" w:rsidRDefault="0065275F" w:rsidP="007A2FDB">
      <w:pPr>
        <w:pStyle w:val="FolhaAprov-BancaExaminadora"/>
      </w:pPr>
      <w:r w:rsidRPr="007A2FDB">
        <w:t>Instituição 2</w:t>
      </w:r>
    </w:p>
    <w:p w14:paraId="4C351989" w14:textId="77777777" w:rsidR="0065275F" w:rsidRPr="007A2FDB" w:rsidRDefault="0065275F" w:rsidP="007A2FDB">
      <w:pPr>
        <w:pStyle w:val="FolhaAprov-BancaExaminadora"/>
      </w:pPr>
    </w:p>
    <w:p w14:paraId="4C35198A" w14:textId="77777777" w:rsidR="0065275F" w:rsidRPr="007A2FDB" w:rsidRDefault="0065275F" w:rsidP="007A2FDB">
      <w:pPr>
        <w:pStyle w:val="FolhaAprov-BancaExaminadora"/>
      </w:pPr>
    </w:p>
    <w:p w14:paraId="4C35198B" w14:textId="77777777" w:rsidR="0065275F" w:rsidRPr="007A2FDB" w:rsidRDefault="0065275F" w:rsidP="007A2FDB">
      <w:pPr>
        <w:pStyle w:val="FolhaAprov-BancaExaminadora"/>
      </w:pPr>
      <w:r w:rsidRPr="007A2FDB">
        <w:t>_____________________________________</w:t>
      </w:r>
    </w:p>
    <w:p w14:paraId="4C35198C" w14:textId="77777777" w:rsidR="0065275F" w:rsidRPr="007A2FDB" w:rsidRDefault="0065275F" w:rsidP="007A2FDB">
      <w:pPr>
        <w:pStyle w:val="FolhaAprov-BancaExaminadora"/>
      </w:pPr>
      <w:bookmarkStart w:id="30" w:name="_Toc257729047"/>
      <w:bookmarkStart w:id="31" w:name="_Toc257729435"/>
      <w:bookmarkStart w:id="32" w:name="_Toc257729472"/>
      <w:bookmarkStart w:id="33" w:name="_Toc266864372"/>
      <w:bookmarkStart w:id="34" w:name="_Toc266865614"/>
      <w:r w:rsidRPr="007A2FDB">
        <w:t>Professor 3</w:t>
      </w:r>
      <w:bookmarkEnd w:id="30"/>
      <w:bookmarkEnd w:id="31"/>
      <w:bookmarkEnd w:id="32"/>
      <w:bookmarkEnd w:id="33"/>
      <w:bookmarkEnd w:id="34"/>
      <w:r w:rsidR="006E28A8" w:rsidRPr="007A2FDB">
        <w:t xml:space="preserve"> (Titulação e nome completo)</w:t>
      </w:r>
    </w:p>
    <w:p w14:paraId="4C35198D" w14:textId="77777777" w:rsidR="0065275F" w:rsidRPr="007A2FDB" w:rsidRDefault="0065275F" w:rsidP="007A2FDB">
      <w:pPr>
        <w:pStyle w:val="FolhaAprov-BancaExaminadora"/>
      </w:pPr>
      <w:r w:rsidRPr="007A2FDB">
        <w:t>Instituição 3</w:t>
      </w:r>
    </w:p>
    <w:p w14:paraId="4C35198E" w14:textId="77777777" w:rsidR="0065275F" w:rsidRPr="007A2FDB" w:rsidRDefault="0065275F" w:rsidP="007A2FDB">
      <w:pPr>
        <w:pStyle w:val="FolhaAprov-BancaExaminadora"/>
      </w:pPr>
    </w:p>
    <w:p w14:paraId="4C35198F" w14:textId="77777777" w:rsidR="0065275F" w:rsidRPr="007A2FDB" w:rsidRDefault="0065275F" w:rsidP="007A2FDB">
      <w:pPr>
        <w:pStyle w:val="FolhaAprov-BancaExaminadora"/>
      </w:pPr>
    </w:p>
    <w:p w14:paraId="4C351990" w14:textId="77777777" w:rsidR="0065275F" w:rsidRPr="007A2FDB" w:rsidRDefault="0065275F" w:rsidP="007A2FDB">
      <w:pPr>
        <w:pStyle w:val="FolhaAprov-BancaExaminadora"/>
      </w:pPr>
    </w:p>
    <w:p w14:paraId="4C351992" w14:textId="77777777" w:rsidR="0065275F" w:rsidRPr="007A2FDB" w:rsidRDefault="0065275F" w:rsidP="0008438A">
      <w:pPr>
        <w:pStyle w:val="FolhaAprov-BancaExaminadora"/>
        <w:jc w:val="both"/>
      </w:pPr>
    </w:p>
    <w:p w14:paraId="4C351993" w14:textId="77777777" w:rsidR="00560122" w:rsidRDefault="0065275F" w:rsidP="007A2FDB">
      <w:pPr>
        <w:pStyle w:val="FolhaAprov-BancaExaminadora"/>
      </w:pPr>
      <w:bookmarkStart w:id="35" w:name="_Toc257729048"/>
      <w:bookmarkStart w:id="36" w:name="_Toc257729436"/>
      <w:bookmarkStart w:id="37" w:name="_Toc257729473"/>
      <w:bookmarkStart w:id="38" w:name="_Toc266864373"/>
      <w:bookmarkStart w:id="39" w:name="_Toc266865615"/>
      <w:r w:rsidRPr="007A2FDB">
        <w:t>C</w:t>
      </w:r>
      <w:r w:rsidR="00ED18FA">
        <w:t>uritiba</w:t>
      </w:r>
      <w:r w:rsidRPr="007A2FDB">
        <w:t xml:space="preserve">, ____ de ________ </w:t>
      </w:r>
      <w:proofErr w:type="spellStart"/>
      <w:r w:rsidRPr="007A2FDB">
        <w:t>de</w:t>
      </w:r>
      <w:proofErr w:type="spellEnd"/>
      <w:r w:rsidRPr="007A2FDB">
        <w:t xml:space="preserve"> 20</w:t>
      </w:r>
      <w:r w:rsidR="00ED18FA">
        <w:t>20</w:t>
      </w:r>
      <w:r w:rsidRPr="007A2FDB">
        <w:t>.</w:t>
      </w:r>
      <w:bookmarkEnd w:id="35"/>
      <w:bookmarkEnd w:id="36"/>
      <w:bookmarkEnd w:id="37"/>
      <w:bookmarkEnd w:id="38"/>
      <w:bookmarkEnd w:id="39"/>
      <w:r>
        <w:t xml:space="preserve"> </w:t>
      </w:r>
      <w:r w:rsidR="00560122">
        <w:br w:type="page"/>
      </w:r>
    </w:p>
    <w:p w14:paraId="4C351994" w14:textId="77777777" w:rsidR="00560122" w:rsidRDefault="00560122" w:rsidP="00560122">
      <w:pPr>
        <w:pStyle w:val="FolhaAprov-BancaExaminadora"/>
      </w:pPr>
    </w:p>
    <w:p w14:paraId="4C351995" w14:textId="77777777" w:rsidR="00560122" w:rsidRDefault="00560122" w:rsidP="00560122">
      <w:pPr>
        <w:pStyle w:val="FolhaAprov-BancaExaminadora"/>
      </w:pPr>
    </w:p>
    <w:p w14:paraId="4C351996" w14:textId="77777777" w:rsidR="00560122" w:rsidRDefault="00560122" w:rsidP="00560122">
      <w:pPr>
        <w:pStyle w:val="FolhaAprov-BancaExaminadora"/>
      </w:pPr>
    </w:p>
    <w:p w14:paraId="4C351997" w14:textId="77777777" w:rsidR="00560122" w:rsidRDefault="00560122" w:rsidP="00560122">
      <w:pPr>
        <w:pStyle w:val="FolhaAprov-BancaExaminadora"/>
      </w:pPr>
    </w:p>
    <w:p w14:paraId="4C351998" w14:textId="77777777" w:rsidR="00560122" w:rsidRDefault="00560122" w:rsidP="00560122">
      <w:pPr>
        <w:pStyle w:val="FolhaAprov-BancaExaminadora"/>
      </w:pPr>
    </w:p>
    <w:p w14:paraId="4C351999" w14:textId="77777777" w:rsidR="00560122" w:rsidRDefault="00560122" w:rsidP="00560122">
      <w:pPr>
        <w:pStyle w:val="FolhaAprov-BancaExaminadora"/>
      </w:pPr>
    </w:p>
    <w:p w14:paraId="4C35199A" w14:textId="77777777" w:rsidR="00560122" w:rsidRDefault="00560122" w:rsidP="00560122">
      <w:pPr>
        <w:pStyle w:val="FolhaAprov-BancaExaminadora"/>
      </w:pPr>
    </w:p>
    <w:p w14:paraId="4C35199B" w14:textId="77777777" w:rsidR="00560122" w:rsidRDefault="00560122" w:rsidP="00560122">
      <w:pPr>
        <w:pStyle w:val="FolhaAprov-BancaExaminadora"/>
      </w:pPr>
    </w:p>
    <w:p w14:paraId="4C35199C" w14:textId="77777777" w:rsidR="00560122" w:rsidRDefault="00560122" w:rsidP="00560122">
      <w:pPr>
        <w:pStyle w:val="FolhaAprov-BancaExaminadora"/>
      </w:pPr>
    </w:p>
    <w:p w14:paraId="4C35199D" w14:textId="77777777" w:rsidR="00560122" w:rsidRDefault="00560122" w:rsidP="00560122">
      <w:pPr>
        <w:pStyle w:val="FolhaAprov-BancaExaminadora"/>
      </w:pPr>
    </w:p>
    <w:p w14:paraId="4C35199E" w14:textId="77777777" w:rsidR="00560122" w:rsidRDefault="00560122" w:rsidP="00560122">
      <w:pPr>
        <w:pStyle w:val="FolhaAprov-BancaExaminadora"/>
      </w:pPr>
    </w:p>
    <w:p w14:paraId="4C35199F" w14:textId="77777777" w:rsidR="00560122" w:rsidRDefault="00560122" w:rsidP="00560122">
      <w:pPr>
        <w:pStyle w:val="FolhaAprov-BancaExaminadora"/>
      </w:pPr>
    </w:p>
    <w:p w14:paraId="4C3519A0" w14:textId="77777777" w:rsidR="00560122" w:rsidRDefault="00560122" w:rsidP="00560122">
      <w:pPr>
        <w:pStyle w:val="FolhaAprov-BancaExaminadora"/>
      </w:pPr>
    </w:p>
    <w:p w14:paraId="4C3519A1" w14:textId="77777777" w:rsidR="00560122" w:rsidRDefault="00560122" w:rsidP="00560122">
      <w:pPr>
        <w:pStyle w:val="Dedicatria-Epigrafe"/>
      </w:pPr>
    </w:p>
    <w:p w14:paraId="4C3519A2" w14:textId="77777777" w:rsidR="003276C6" w:rsidRDefault="003276C6" w:rsidP="00560122">
      <w:pPr>
        <w:pStyle w:val="Dedicatria-Epigrafe"/>
      </w:pPr>
    </w:p>
    <w:p w14:paraId="4C3519A3" w14:textId="77777777" w:rsidR="003276C6" w:rsidRDefault="003276C6" w:rsidP="00560122">
      <w:pPr>
        <w:pStyle w:val="Dedicatria-Epigrafe"/>
      </w:pPr>
    </w:p>
    <w:p w14:paraId="4C3519A4" w14:textId="77777777" w:rsidR="003276C6" w:rsidRDefault="003276C6" w:rsidP="00560122">
      <w:pPr>
        <w:pStyle w:val="Dedicatria-Epigrafe"/>
      </w:pPr>
    </w:p>
    <w:p w14:paraId="4C3519A5" w14:textId="77777777" w:rsidR="003276C6" w:rsidRDefault="003276C6" w:rsidP="00560122">
      <w:pPr>
        <w:pStyle w:val="Dedicatria-Epigrafe"/>
      </w:pPr>
    </w:p>
    <w:p w14:paraId="4C3519A6" w14:textId="77777777" w:rsidR="003276C6" w:rsidRDefault="003276C6" w:rsidP="00560122">
      <w:pPr>
        <w:pStyle w:val="Dedicatria-Epigrafe"/>
      </w:pPr>
    </w:p>
    <w:p w14:paraId="4C3519A7" w14:textId="77777777" w:rsidR="003276C6" w:rsidRDefault="003276C6" w:rsidP="00560122">
      <w:pPr>
        <w:pStyle w:val="Dedicatria-Epigrafe"/>
      </w:pPr>
    </w:p>
    <w:p w14:paraId="4C3519A8" w14:textId="77777777" w:rsidR="003276C6" w:rsidRDefault="003276C6" w:rsidP="00560122">
      <w:pPr>
        <w:pStyle w:val="Dedicatria-Epigrafe"/>
      </w:pPr>
    </w:p>
    <w:p w14:paraId="4C3519A9" w14:textId="77777777" w:rsidR="003276C6" w:rsidRDefault="003276C6" w:rsidP="00560122">
      <w:pPr>
        <w:pStyle w:val="Dedicatria-Epigrafe"/>
      </w:pPr>
    </w:p>
    <w:p w14:paraId="4C3519AA" w14:textId="77777777" w:rsidR="003276C6" w:rsidRDefault="003276C6" w:rsidP="00560122">
      <w:pPr>
        <w:pStyle w:val="Dedicatria-Epigrafe"/>
      </w:pPr>
    </w:p>
    <w:p w14:paraId="4C3519AB" w14:textId="77777777" w:rsidR="003276C6" w:rsidRDefault="003276C6" w:rsidP="00560122">
      <w:pPr>
        <w:pStyle w:val="Dedicatria-Epigrafe"/>
      </w:pPr>
    </w:p>
    <w:p w14:paraId="4C3519AC" w14:textId="77777777" w:rsidR="006A7348" w:rsidRDefault="006A7348" w:rsidP="00560122">
      <w:pPr>
        <w:pStyle w:val="Dedicatria-Epigrafe"/>
      </w:pPr>
    </w:p>
    <w:p w14:paraId="4C3519AD" w14:textId="77777777" w:rsidR="003276C6" w:rsidRDefault="003276C6" w:rsidP="00560122">
      <w:pPr>
        <w:pStyle w:val="Dedicatria-Epigrafe"/>
      </w:pPr>
    </w:p>
    <w:p w14:paraId="4C3519AE" w14:textId="77777777" w:rsidR="003276C6" w:rsidRDefault="003276C6" w:rsidP="00560122">
      <w:pPr>
        <w:pStyle w:val="Dedicatria-Epigrafe"/>
      </w:pPr>
    </w:p>
    <w:p w14:paraId="4C3519AF" w14:textId="77777777" w:rsidR="006E28A8" w:rsidRDefault="006E28A8" w:rsidP="00560122">
      <w:pPr>
        <w:pStyle w:val="Dedicatria-Epigrafe"/>
      </w:pPr>
    </w:p>
    <w:p w14:paraId="4C3519B0" w14:textId="77777777" w:rsidR="003276C6" w:rsidRDefault="00FF1EC1" w:rsidP="00560122">
      <w:pPr>
        <w:pStyle w:val="Dedicatria-Epigrafe"/>
      </w:pPr>
      <w:r>
        <w:t>(Opcional)</w:t>
      </w:r>
    </w:p>
    <w:p w14:paraId="4C3519B1" w14:textId="77777777" w:rsidR="00370D54" w:rsidRDefault="003276C6" w:rsidP="00560122">
      <w:pPr>
        <w:pStyle w:val="Dedicatria-Epigrafe"/>
      </w:pPr>
      <w:r>
        <w:t>Dedic</w:t>
      </w:r>
      <w:r w:rsidR="00370D54">
        <w:t xml:space="preserve">atória deve ficar no final da </w:t>
      </w:r>
    </w:p>
    <w:p w14:paraId="4C3519B2" w14:textId="77777777" w:rsidR="003276C6" w:rsidRDefault="00370D54" w:rsidP="00560122">
      <w:pPr>
        <w:pStyle w:val="Dedicatria-Epigrafe"/>
      </w:pPr>
      <w:r>
        <w:t xml:space="preserve">página e alinhada </w:t>
      </w:r>
      <w:proofErr w:type="spellStart"/>
      <w:r>
        <w:t>á</w:t>
      </w:r>
      <w:proofErr w:type="spellEnd"/>
      <w:r>
        <w:t xml:space="preserve"> direita.</w:t>
      </w:r>
    </w:p>
    <w:p w14:paraId="4C3519B3" w14:textId="77777777" w:rsidR="003276C6" w:rsidRDefault="003276C6" w:rsidP="00560122">
      <w:pPr>
        <w:pStyle w:val="Dedicatria-Epigrafe"/>
      </w:pPr>
    </w:p>
    <w:p w14:paraId="4C3519B4" w14:textId="77777777" w:rsidR="003276C6" w:rsidRDefault="00262370" w:rsidP="006A7348">
      <w:pPr>
        <w:pStyle w:val="TtuloPr-textual"/>
      </w:pPr>
      <w:r>
        <w:br w:type="page"/>
      </w:r>
      <w:bookmarkStart w:id="40" w:name="_Toc257729049"/>
      <w:bookmarkStart w:id="41" w:name="_Toc257729437"/>
      <w:bookmarkStart w:id="42" w:name="_Toc257729474"/>
      <w:bookmarkStart w:id="43" w:name="_Toc266864374"/>
      <w:bookmarkStart w:id="44" w:name="_Toc266865616"/>
      <w:r w:rsidR="00AF63C0">
        <w:lastRenderedPageBreak/>
        <w:t>agradecimentos</w:t>
      </w:r>
      <w:bookmarkEnd w:id="40"/>
      <w:bookmarkEnd w:id="41"/>
      <w:bookmarkEnd w:id="42"/>
      <w:bookmarkEnd w:id="43"/>
      <w:bookmarkEnd w:id="44"/>
    </w:p>
    <w:p w14:paraId="4C3519B5" w14:textId="77777777" w:rsidR="00AF63C0" w:rsidRDefault="00AF63C0" w:rsidP="00262370">
      <w:pPr>
        <w:pStyle w:val="Texto"/>
        <w:ind w:firstLine="0"/>
      </w:pPr>
      <w:r>
        <w:t xml:space="preserve">Agradeço </w:t>
      </w:r>
      <w:proofErr w:type="spellStart"/>
      <w:r>
        <w:t>a</w:t>
      </w:r>
      <w:r w:rsidR="00262370">
        <w:t>gradeço</w:t>
      </w:r>
      <w:proofErr w:type="spellEnd"/>
      <w:r w:rsid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rsidRPr="00262370">
        <w:t xml:space="preserve"> </w:t>
      </w:r>
      <w:proofErr w:type="spellStart"/>
      <w:r w:rsidR="00262370">
        <w:t>agradeço</w:t>
      </w:r>
      <w:proofErr w:type="spellEnd"/>
      <w:r w:rsidR="00262370">
        <w:t>.</w:t>
      </w:r>
    </w:p>
    <w:p w14:paraId="4C3519B6" w14:textId="77777777" w:rsidR="001F7BED" w:rsidRDefault="001F7BED" w:rsidP="00262370">
      <w:pPr>
        <w:pStyle w:val="Texto"/>
        <w:ind w:firstLine="0"/>
      </w:pPr>
    </w:p>
    <w:p w14:paraId="4C3519B7" w14:textId="77777777" w:rsidR="00AF63C0" w:rsidRDefault="00AF63C0" w:rsidP="00262370">
      <w:pPr>
        <w:pStyle w:val="Texto"/>
        <w:ind w:firstLine="0"/>
      </w:pPr>
      <w:r>
        <w:t xml:space="preserve">Agradeço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roofErr w:type="spellStart"/>
      <w:r w:rsidR="00262370">
        <w:t>agradeço</w:t>
      </w:r>
      <w:proofErr w:type="spellEnd"/>
      <w:r w:rsidR="00262370">
        <w:t xml:space="preserve"> .</w:t>
      </w:r>
    </w:p>
    <w:p w14:paraId="4C3519B8" w14:textId="77777777" w:rsidR="001F7BED" w:rsidRDefault="001F7BED" w:rsidP="00262370">
      <w:pPr>
        <w:pStyle w:val="Texto"/>
        <w:ind w:firstLine="0"/>
      </w:pPr>
    </w:p>
    <w:p w14:paraId="4C3519B9" w14:textId="77777777" w:rsidR="00D35BA8" w:rsidRDefault="00D35BA8" w:rsidP="00262370">
      <w:pPr>
        <w:pStyle w:val="Texto"/>
        <w:ind w:firstLine="0"/>
      </w:pPr>
      <w:r>
        <w:t>Meu agradecimento especial</w:t>
      </w:r>
      <w:r w:rsidR="00FD1406">
        <w:t xml:space="preserve"> a </w:t>
      </w:r>
      <w:proofErr w:type="spellStart"/>
      <w:r w:rsidR="00FD1406">
        <w:t>Xxxxxxxxxx</w:t>
      </w:r>
      <w:proofErr w:type="spellEnd"/>
      <w:r w:rsidR="00FD1406">
        <w:t>.</w:t>
      </w:r>
    </w:p>
    <w:p w14:paraId="4C3519BA" w14:textId="77777777" w:rsidR="00AF63C0" w:rsidRDefault="00AF63C0" w:rsidP="00AF63C0">
      <w:pPr>
        <w:pStyle w:val="Texto"/>
      </w:pPr>
    </w:p>
    <w:p w14:paraId="4C3519BB" w14:textId="77777777" w:rsidR="009B72FB" w:rsidRDefault="009B72FB" w:rsidP="00AF63C0">
      <w:pPr>
        <w:pStyle w:val="Texto"/>
      </w:pPr>
    </w:p>
    <w:p w14:paraId="4C3519BC" w14:textId="77777777" w:rsidR="009B72FB" w:rsidRDefault="009B72FB">
      <w:pPr>
        <w:spacing w:after="200" w:line="276" w:lineRule="auto"/>
      </w:pPr>
      <w:r>
        <w:br w:type="page"/>
      </w:r>
    </w:p>
    <w:p w14:paraId="4C3519BD" w14:textId="77777777" w:rsidR="00AF63C0" w:rsidRDefault="00AF63C0" w:rsidP="00AF63C0">
      <w:pPr>
        <w:pStyle w:val="Texto"/>
      </w:pPr>
    </w:p>
    <w:p w14:paraId="4C3519BE" w14:textId="77777777" w:rsidR="009B72FB" w:rsidRDefault="009B72FB" w:rsidP="00AF63C0">
      <w:pPr>
        <w:pStyle w:val="Texto"/>
      </w:pPr>
    </w:p>
    <w:p w14:paraId="4C3519BF" w14:textId="77777777" w:rsidR="009B72FB" w:rsidRDefault="009B72FB" w:rsidP="00AF63C0">
      <w:pPr>
        <w:pStyle w:val="Texto"/>
      </w:pPr>
    </w:p>
    <w:p w14:paraId="4C3519C0" w14:textId="77777777" w:rsidR="009B72FB" w:rsidRDefault="009B72FB" w:rsidP="00AF63C0">
      <w:pPr>
        <w:pStyle w:val="Texto"/>
      </w:pPr>
    </w:p>
    <w:p w14:paraId="4C3519C1" w14:textId="77777777" w:rsidR="009B72FB" w:rsidRDefault="009B72FB" w:rsidP="00AF63C0">
      <w:pPr>
        <w:pStyle w:val="Texto"/>
      </w:pPr>
    </w:p>
    <w:p w14:paraId="4C3519C2" w14:textId="77777777" w:rsidR="009B72FB" w:rsidRDefault="009B72FB" w:rsidP="00AF63C0">
      <w:pPr>
        <w:pStyle w:val="Texto"/>
      </w:pPr>
    </w:p>
    <w:p w14:paraId="4C3519C3" w14:textId="77777777" w:rsidR="009B72FB" w:rsidRDefault="009B72FB" w:rsidP="00AF63C0">
      <w:pPr>
        <w:pStyle w:val="Texto"/>
      </w:pPr>
    </w:p>
    <w:p w14:paraId="4C3519C4" w14:textId="77777777" w:rsidR="009B72FB" w:rsidRDefault="009B72FB" w:rsidP="00AF63C0">
      <w:pPr>
        <w:pStyle w:val="Texto"/>
      </w:pPr>
    </w:p>
    <w:p w14:paraId="4C3519C5" w14:textId="77777777" w:rsidR="009B72FB" w:rsidRDefault="009B72FB" w:rsidP="009B72FB">
      <w:pPr>
        <w:pStyle w:val="Dedicatria-Epigrafe"/>
      </w:pPr>
    </w:p>
    <w:p w14:paraId="4C3519C6" w14:textId="77777777" w:rsidR="009B72FB" w:rsidRDefault="009B72FB" w:rsidP="009B72FB">
      <w:pPr>
        <w:pStyle w:val="Dedicatria-Epigrafe"/>
      </w:pPr>
    </w:p>
    <w:p w14:paraId="4C3519C7" w14:textId="77777777" w:rsidR="009B72FB" w:rsidRDefault="009B72FB" w:rsidP="009B72FB">
      <w:pPr>
        <w:pStyle w:val="Dedicatria-Epigrafe"/>
      </w:pPr>
    </w:p>
    <w:p w14:paraId="4C3519C8" w14:textId="77777777" w:rsidR="009B72FB" w:rsidRDefault="009B72FB" w:rsidP="009B72FB">
      <w:pPr>
        <w:pStyle w:val="Dedicatria-Epigrafe"/>
      </w:pPr>
    </w:p>
    <w:p w14:paraId="4C3519C9" w14:textId="77777777" w:rsidR="009B72FB" w:rsidRDefault="009B72FB" w:rsidP="009B72FB">
      <w:pPr>
        <w:pStyle w:val="Dedicatria-Epigrafe"/>
      </w:pPr>
    </w:p>
    <w:p w14:paraId="4C3519CA" w14:textId="77777777" w:rsidR="009B72FB" w:rsidRDefault="009B72FB" w:rsidP="009B72FB">
      <w:pPr>
        <w:pStyle w:val="Dedicatria-Epigrafe"/>
      </w:pPr>
    </w:p>
    <w:p w14:paraId="4C3519CB" w14:textId="77777777" w:rsidR="009B72FB" w:rsidRDefault="009B72FB" w:rsidP="009B72FB">
      <w:pPr>
        <w:pStyle w:val="Dedicatria-Epigrafe"/>
      </w:pPr>
    </w:p>
    <w:p w14:paraId="4C3519CC" w14:textId="77777777" w:rsidR="009B72FB" w:rsidRDefault="009B72FB" w:rsidP="009B72FB">
      <w:pPr>
        <w:pStyle w:val="Dedicatria-Epigrafe"/>
      </w:pPr>
    </w:p>
    <w:p w14:paraId="4C3519CD" w14:textId="77777777" w:rsidR="009B72FB" w:rsidRDefault="009B72FB" w:rsidP="009B72FB">
      <w:pPr>
        <w:pStyle w:val="Dedicatria-Epigrafe"/>
      </w:pPr>
    </w:p>
    <w:p w14:paraId="4C3519CE" w14:textId="77777777" w:rsidR="009B72FB" w:rsidRDefault="009B72FB" w:rsidP="009B72FB">
      <w:pPr>
        <w:pStyle w:val="Dedicatria-Epigrafe"/>
      </w:pPr>
    </w:p>
    <w:p w14:paraId="4C3519CF" w14:textId="77777777" w:rsidR="009B72FB" w:rsidRDefault="009B72FB" w:rsidP="009B72FB">
      <w:pPr>
        <w:pStyle w:val="Dedicatria-Epigrafe"/>
      </w:pPr>
    </w:p>
    <w:p w14:paraId="4C3519D0" w14:textId="77777777" w:rsidR="009B72FB" w:rsidRDefault="009B72FB" w:rsidP="009B72FB">
      <w:pPr>
        <w:pStyle w:val="Dedicatria-Epigrafe"/>
      </w:pPr>
    </w:p>
    <w:p w14:paraId="4C3519D1" w14:textId="77777777" w:rsidR="009B72FB" w:rsidRDefault="009B72FB" w:rsidP="009B72FB">
      <w:pPr>
        <w:pStyle w:val="Dedicatria-Epigrafe"/>
      </w:pPr>
    </w:p>
    <w:p w14:paraId="4C3519D2" w14:textId="77777777" w:rsidR="009B72FB" w:rsidRDefault="009B72FB" w:rsidP="009B72FB">
      <w:pPr>
        <w:pStyle w:val="Dedicatria-Epigrafe"/>
      </w:pPr>
    </w:p>
    <w:p w14:paraId="4C3519D3" w14:textId="77777777" w:rsidR="009B72FB" w:rsidRDefault="009B72FB" w:rsidP="009B72FB">
      <w:pPr>
        <w:pStyle w:val="Dedicatria-Epigrafe"/>
      </w:pPr>
    </w:p>
    <w:p w14:paraId="4C3519D4" w14:textId="77777777" w:rsidR="009B72FB" w:rsidRDefault="009B72FB" w:rsidP="009B72FB">
      <w:pPr>
        <w:pStyle w:val="Dedicatria-Epigrafe"/>
      </w:pPr>
    </w:p>
    <w:p w14:paraId="4C3519D5" w14:textId="77777777" w:rsidR="009B72FB" w:rsidRDefault="009B72FB" w:rsidP="009B72FB">
      <w:pPr>
        <w:pStyle w:val="Dedicatria-Epigrafe"/>
      </w:pPr>
    </w:p>
    <w:p w14:paraId="4C3519D6" w14:textId="77777777" w:rsidR="009B72FB" w:rsidRDefault="00FF1EC1" w:rsidP="009B72FB">
      <w:pPr>
        <w:pStyle w:val="Dedicatria-Epigrafe"/>
      </w:pPr>
      <w:r>
        <w:t>(Opcional)</w:t>
      </w:r>
    </w:p>
    <w:p w14:paraId="4C3519D7" w14:textId="77777777" w:rsidR="009B72FB" w:rsidRDefault="009B72FB" w:rsidP="009B72FB">
      <w:pPr>
        <w:pStyle w:val="Dedicatria-Epigrafe"/>
      </w:pPr>
      <w:r>
        <w:t xml:space="preserve">A epígrafe é a frase de um autor </w:t>
      </w:r>
      <w:r w:rsidR="006C41F7">
        <w:t>cujo</w:t>
      </w:r>
      <w:r w:rsidR="00D119D7">
        <w:t xml:space="preserve"> </w:t>
      </w:r>
      <w:r w:rsidR="006C41F7">
        <w:t>tema tenha relação com</w:t>
      </w:r>
      <w:r>
        <w:t xml:space="preserve"> o trabalho</w:t>
      </w:r>
      <w:r w:rsidR="00833141">
        <w:t>.</w:t>
      </w:r>
    </w:p>
    <w:p w14:paraId="4C3519D8" w14:textId="77777777" w:rsidR="001F7BED" w:rsidRDefault="007E2C84" w:rsidP="009B72FB">
      <w:pPr>
        <w:pStyle w:val="Dedicatria-Epigrafe"/>
      </w:pPr>
      <w:r>
        <w:t>Deve constar na lista de referências no final do trabalho</w:t>
      </w:r>
    </w:p>
    <w:p w14:paraId="4C3519D9" w14:textId="77777777" w:rsidR="007E2C84" w:rsidRDefault="007E2C84" w:rsidP="009B72FB">
      <w:pPr>
        <w:pStyle w:val="Dedicatria-Epigrafe"/>
      </w:pPr>
    </w:p>
    <w:p w14:paraId="4C3519DA" w14:textId="77777777" w:rsidR="00DE3100" w:rsidRDefault="00FD1406" w:rsidP="009B72FB">
      <w:pPr>
        <w:pStyle w:val="Dedicatria-Epigrafe"/>
      </w:pPr>
      <w:r>
        <w:t>(</w:t>
      </w:r>
      <w:r w:rsidR="00833141">
        <w:t>A</w:t>
      </w:r>
      <w:r w:rsidR="007E2C84">
        <w:t>UTOR, ano</w:t>
      </w:r>
      <w:r w:rsidR="00A378F5">
        <w:t>, p.</w:t>
      </w:r>
      <w:r>
        <w:t>)</w:t>
      </w:r>
    </w:p>
    <w:p w14:paraId="4C3519DB" w14:textId="77777777" w:rsidR="009B72FB" w:rsidRDefault="00262370" w:rsidP="000476AE">
      <w:pPr>
        <w:pStyle w:val="TtuloPr-textual"/>
      </w:pPr>
      <w:bookmarkStart w:id="45" w:name="_Toc257729050"/>
      <w:bookmarkStart w:id="46" w:name="_Toc257729438"/>
      <w:bookmarkStart w:id="47" w:name="_Toc257729475"/>
      <w:bookmarkStart w:id="48" w:name="_Toc266864375"/>
      <w:r>
        <w:br w:type="page"/>
      </w:r>
      <w:bookmarkStart w:id="49" w:name="_Toc266865617"/>
      <w:r w:rsidR="00B878CF">
        <w:lastRenderedPageBreak/>
        <w:t>resumo</w:t>
      </w:r>
      <w:bookmarkEnd w:id="45"/>
      <w:bookmarkEnd w:id="46"/>
      <w:bookmarkEnd w:id="47"/>
      <w:bookmarkEnd w:id="48"/>
      <w:bookmarkEnd w:id="49"/>
    </w:p>
    <w:p w14:paraId="3806D25A" w14:textId="794366B6" w:rsidR="0008438A" w:rsidRPr="0075794C" w:rsidRDefault="0008438A" w:rsidP="0008438A">
      <w:pPr>
        <w:pStyle w:val="Corpodetexto"/>
        <w:spacing w:before="92" w:line="242" w:lineRule="auto"/>
        <w:ind w:right="-1"/>
        <w:jc w:val="both"/>
      </w:pPr>
      <w:r>
        <w:t>Este trabalho</w:t>
      </w:r>
      <w:r w:rsidRPr="0075794C">
        <w:t xml:space="preserve"> apresenta</w:t>
      </w:r>
      <w:r>
        <w:t xml:space="preserve"> o projeto de desenvolvimento d</w:t>
      </w:r>
      <w:r w:rsidRPr="0075794C">
        <w:t>o Si</w:t>
      </w:r>
      <w:r>
        <w:t>stema de Controle de Condomínio. Trata-se de um sistema web que conteve todas as ferramentas básicas necessárias para a</w:t>
      </w:r>
      <w:r w:rsidRPr="0075794C">
        <w:t xml:space="preserve"> gestão de operações financeiras e organizacionais </w:t>
      </w:r>
      <w:r>
        <w:t>desempenhadas pelo s</w:t>
      </w:r>
      <w:r w:rsidR="00E56B88">
        <w:t>í</w:t>
      </w:r>
      <w:r>
        <w:t>ndico d</w:t>
      </w:r>
      <w:r w:rsidRPr="0075794C">
        <w:t xml:space="preserve">o condomínio </w:t>
      </w:r>
      <w:proofErr w:type="spellStart"/>
      <w:r w:rsidRPr="0075794C">
        <w:t>Paulin</w:t>
      </w:r>
      <w:r>
        <w:t>i</w:t>
      </w:r>
      <w:r w:rsidRPr="0075794C">
        <w:t>a</w:t>
      </w:r>
      <w:proofErr w:type="spellEnd"/>
      <w:r w:rsidRPr="0075794C">
        <w:t xml:space="preserve"> III, </w:t>
      </w:r>
      <w:r>
        <w:t>pode-se utilizar este sistema</w:t>
      </w:r>
      <w:r w:rsidRPr="0075794C">
        <w:t xml:space="preserve"> para </w:t>
      </w:r>
      <w:r>
        <w:t xml:space="preserve">o uso de </w:t>
      </w:r>
      <w:r w:rsidRPr="0075794C">
        <w:t>outros</w:t>
      </w:r>
      <w:r>
        <w:t xml:space="preserve"> síndicos de</w:t>
      </w:r>
      <w:r w:rsidRPr="0075794C">
        <w:t xml:space="preserve"> condomínios de pequeno porte </w:t>
      </w:r>
      <w:r>
        <w:t>desde que o</w:t>
      </w:r>
      <w:r w:rsidRPr="0075794C">
        <w:t xml:space="preserve"> modelo de funcionamento </w:t>
      </w:r>
      <w:r>
        <w:t xml:space="preserve">seja </w:t>
      </w:r>
      <w:r w:rsidRPr="0075794C">
        <w:t>semelhante</w:t>
      </w:r>
      <w:r>
        <w:t xml:space="preserve"> ao desse</w:t>
      </w:r>
      <w:r w:rsidRPr="0075794C">
        <w:t>. O Sistema de Controle de Condomínio</w:t>
      </w:r>
      <w:r>
        <w:t xml:space="preserve"> permitiu-o</w:t>
      </w:r>
      <w:r w:rsidRPr="0075794C">
        <w:t xml:space="preserve"> </w:t>
      </w:r>
      <w:r>
        <w:t>ao s</w:t>
      </w:r>
      <w:r w:rsidR="00E56B88">
        <w:t>í</w:t>
      </w:r>
      <w:r>
        <w:t xml:space="preserve">ndico </w:t>
      </w:r>
      <w:r w:rsidRPr="0075794C">
        <w:t>de maneira simplificada realizar todas as</w:t>
      </w:r>
      <w:r>
        <w:t xml:space="preserve"> tarefas básicas </w:t>
      </w:r>
      <w:r w:rsidRPr="0075794C">
        <w:t>administrativas e informativas nec</w:t>
      </w:r>
      <w:r>
        <w:t xml:space="preserve">essárias para manutenção </w:t>
      </w:r>
      <w:r w:rsidRPr="0075794C">
        <w:t>do condomínio e de seus recursos.</w:t>
      </w:r>
    </w:p>
    <w:p w14:paraId="0BDF8B35" w14:textId="77777777" w:rsidR="0008438A" w:rsidRDefault="0008438A" w:rsidP="007E2C84">
      <w:pPr>
        <w:pStyle w:val="Resumo-Texto"/>
      </w:pPr>
    </w:p>
    <w:p w14:paraId="1690472A" w14:textId="77777777" w:rsidR="0008438A" w:rsidRDefault="0008438A" w:rsidP="007E2C84">
      <w:pPr>
        <w:pStyle w:val="Resumo-Texto"/>
      </w:pPr>
    </w:p>
    <w:p w14:paraId="4C3519DD" w14:textId="77777777" w:rsidR="005A266C" w:rsidRPr="005A266C" w:rsidRDefault="005A266C" w:rsidP="00262370"/>
    <w:p w14:paraId="5F02BCEF" w14:textId="77777777" w:rsidR="0008438A" w:rsidRPr="0075794C" w:rsidRDefault="00AB79D4" w:rsidP="00F45140">
      <w:pPr>
        <w:pStyle w:val="Corpodetexto"/>
        <w:spacing w:line="242" w:lineRule="auto"/>
        <w:ind w:right="-1"/>
      </w:pPr>
      <w:bookmarkStart w:id="50" w:name="_Toc257729051"/>
      <w:bookmarkStart w:id="51" w:name="_Toc257729439"/>
      <w:bookmarkStart w:id="52" w:name="_Toc257729476"/>
      <w:bookmarkStart w:id="53" w:name="_Toc266864376"/>
      <w:bookmarkStart w:id="54" w:name="_Toc266865618"/>
      <w:r w:rsidRPr="007C7565">
        <w:rPr>
          <w:b/>
        </w:rPr>
        <w:t>Palavras-chave</w:t>
      </w:r>
      <w:r w:rsidRPr="007C7565">
        <w:t xml:space="preserve">: </w:t>
      </w:r>
      <w:bookmarkEnd w:id="50"/>
      <w:bookmarkEnd w:id="51"/>
      <w:bookmarkEnd w:id="52"/>
      <w:bookmarkEnd w:id="53"/>
      <w:bookmarkEnd w:id="54"/>
      <w:r w:rsidR="0008438A" w:rsidRPr="0075794C">
        <w:t>Gestão de Condomínio, Sistema de Condomínio, Gerenciamento de Condomínio.</w:t>
      </w:r>
    </w:p>
    <w:p w14:paraId="4C3519DF" w14:textId="07170B6C" w:rsidR="00587F67" w:rsidRDefault="00587F67" w:rsidP="00B878CF">
      <w:pPr>
        <w:pStyle w:val="Resumo-Texto"/>
      </w:pPr>
    </w:p>
    <w:p w14:paraId="4C3519E0" w14:textId="77777777" w:rsidR="00587F67" w:rsidRDefault="00587F67" w:rsidP="00B878CF">
      <w:pPr>
        <w:pStyle w:val="Resumo-Texto"/>
      </w:pPr>
    </w:p>
    <w:p w14:paraId="4C3519E1" w14:textId="11CE9545" w:rsidR="00587F67" w:rsidRDefault="00587F67" w:rsidP="00F87084">
      <w:pPr>
        <w:pStyle w:val="TtuloPr-textual"/>
      </w:pPr>
      <w:r>
        <w:br w:type="page"/>
      </w:r>
      <w:bookmarkStart w:id="55" w:name="_Toc257729052"/>
      <w:bookmarkStart w:id="56" w:name="_Toc257729440"/>
      <w:bookmarkStart w:id="57" w:name="_Toc257729477"/>
      <w:r w:rsidR="00BE02B3" w:rsidRPr="00BE02B3">
        <w:lastRenderedPageBreak/>
        <w:t>ABSTRACT</w:t>
      </w:r>
      <w:bookmarkEnd w:id="55"/>
      <w:bookmarkEnd w:id="56"/>
      <w:bookmarkEnd w:id="57"/>
    </w:p>
    <w:p w14:paraId="3D413A3B" w14:textId="0A63ABD3" w:rsidR="00AE0A36" w:rsidRDefault="00AE0A36" w:rsidP="00AE0A36">
      <w:pPr>
        <w:pStyle w:val="Texto"/>
      </w:pPr>
    </w:p>
    <w:p w14:paraId="4C3519E2" w14:textId="6FCED7A0" w:rsidR="00587F67" w:rsidRPr="00AE0A36" w:rsidRDefault="00AE0A36" w:rsidP="00AE0A36">
      <w:pPr>
        <w:pStyle w:val="Corpodetexto"/>
        <w:spacing w:before="92" w:line="242" w:lineRule="auto"/>
        <w:ind w:right="-1"/>
        <w:jc w:val="both"/>
      </w:pPr>
      <w:r>
        <w:t xml:space="preserve">The </w:t>
      </w:r>
      <w:proofErr w:type="spellStart"/>
      <w:r>
        <w:t>project</w:t>
      </w:r>
      <w:proofErr w:type="spellEnd"/>
      <w:r>
        <w:t xml:space="preserve"> </w:t>
      </w:r>
      <w:proofErr w:type="spellStart"/>
      <w:r>
        <w:t>presents</w:t>
      </w:r>
      <w:proofErr w:type="spellEnd"/>
      <w:r>
        <w:t xml:space="preserve"> </w:t>
      </w:r>
      <w:proofErr w:type="spellStart"/>
      <w:r>
        <w:t>the</w:t>
      </w:r>
      <w:proofErr w:type="spellEnd"/>
      <w:r>
        <w:t xml:space="preserve"> </w:t>
      </w:r>
      <w:proofErr w:type="spellStart"/>
      <w:r>
        <w:t>Condominium</w:t>
      </w:r>
      <w:proofErr w:type="spellEnd"/>
      <w:r>
        <w:t xml:space="preserve"> Management System, </w:t>
      </w:r>
      <w:proofErr w:type="spellStart"/>
      <w:r>
        <w:t>which</w:t>
      </w:r>
      <w:proofErr w:type="spellEnd"/>
      <w:r>
        <w:t xml:space="preserve"> </w:t>
      </w:r>
      <w:proofErr w:type="spellStart"/>
      <w:r>
        <w:t>was</w:t>
      </w:r>
      <w:proofErr w:type="spellEnd"/>
      <w:r>
        <w:t xml:space="preserve"> </w:t>
      </w:r>
      <w:proofErr w:type="spellStart"/>
      <w:r>
        <w:t>developed</w:t>
      </w:r>
      <w:proofErr w:type="spellEnd"/>
      <w:r>
        <w:t xml:space="preserve"> as a management tool for financial </w:t>
      </w:r>
      <w:proofErr w:type="spellStart"/>
      <w:r>
        <w:t>and</w:t>
      </w:r>
      <w:proofErr w:type="spellEnd"/>
      <w:r>
        <w:t xml:space="preserve"> </w:t>
      </w:r>
      <w:proofErr w:type="spellStart"/>
      <w:r>
        <w:t>organizational</w:t>
      </w:r>
      <w:proofErr w:type="spellEnd"/>
      <w:r>
        <w:t xml:space="preserve"> </w:t>
      </w:r>
      <w:proofErr w:type="spellStart"/>
      <w:r>
        <w:t>operations</w:t>
      </w:r>
      <w:proofErr w:type="spellEnd"/>
      <w:r>
        <w:t xml:space="preserve"> for </w:t>
      </w:r>
      <w:proofErr w:type="spellStart"/>
      <w:r>
        <w:t>the</w:t>
      </w:r>
      <w:proofErr w:type="spellEnd"/>
      <w:r>
        <w:t xml:space="preserve"> </w:t>
      </w:r>
      <w:proofErr w:type="spellStart"/>
      <w:r>
        <w:t>Paulinia</w:t>
      </w:r>
      <w:proofErr w:type="spellEnd"/>
      <w:r>
        <w:t xml:space="preserve"> III </w:t>
      </w:r>
      <w:proofErr w:type="spellStart"/>
      <w:r>
        <w:t>condominium</w:t>
      </w:r>
      <w:proofErr w:type="spellEnd"/>
      <w:r>
        <w:t xml:space="preserve">, </w:t>
      </w:r>
      <w:proofErr w:type="spellStart"/>
      <w:r>
        <w:t>and</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for </w:t>
      </w:r>
      <w:proofErr w:type="spellStart"/>
      <w:r>
        <w:t>other</w:t>
      </w:r>
      <w:proofErr w:type="spellEnd"/>
      <w:r>
        <w:t xml:space="preserve"> </w:t>
      </w:r>
      <w:proofErr w:type="spellStart"/>
      <w:r>
        <w:t>small</w:t>
      </w:r>
      <w:proofErr w:type="spellEnd"/>
      <w:r>
        <w:t xml:space="preserve"> </w:t>
      </w:r>
      <w:proofErr w:type="spellStart"/>
      <w:r>
        <w:t>condominiums</w:t>
      </w:r>
      <w:proofErr w:type="spellEnd"/>
      <w:r>
        <w:t xml:space="preserve"> </w:t>
      </w:r>
      <w:proofErr w:type="spellStart"/>
      <w:r>
        <w:t>with</w:t>
      </w:r>
      <w:proofErr w:type="spellEnd"/>
      <w:r>
        <w:t xml:space="preserve"> similar </w:t>
      </w:r>
      <w:proofErr w:type="spellStart"/>
      <w:r>
        <w:t>operating</w:t>
      </w:r>
      <w:proofErr w:type="spellEnd"/>
      <w:r>
        <w:t xml:space="preserve"> </w:t>
      </w:r>
      <w:proofErr w:type="spellStart"/>
      <w:r>
        <w:t>model</w:t>
      </w:r>
      <w:proofErr w:type="spellEnd"/>
      <w:r>
        <w:t xml:space="preserve">. The </w:t>
      </w:r>
      <w:proofErr w:type="spellStart"/>
      <w:r>
        <w:t>Condominium</w:t>
      </w:r>
      <w:proofErr w:type="spellEnd"/>
      <w:r>
        <w:t xml:space="preserve"> Management System </w:t>
      </w:r>
      <w:proofErr w:type="spellStart"/>
      <w:r>
        <w:t>will</w:t>
      </w:r>
      <w:proofErr w:type="spellEnd"/>
      <w:r>
        <w:t xml:space="preserve"> </w:t>
      </w:r>
      <w:proofErr w:type="spellStart"/>
      <w:r>
        <w:t>allow</w:t>
      </w:r>
      <w:proofErr w:type="spellEnd"/>
      <w:r>
        <w:t xml:space="preserve"> in a </w:t>
      </w:r>
      <w:proofErr w:type="spellStart"/>
      <w:r>
        <w:t>simplified</w:t>
      </w:r>
      <w:proofErr w:type="spellEnd"/>
      <w:r>
        <w:t xml:space="preserve"> </w:t>
      </w:r>
      <w:proofErr w:type="spellStart"/>
      <w:r>
        <w:t>way</w:t>
      </w:r>
      <w:proofErr w:type="spellEnd"/>
      <w:r>
        <w:t xml:space="preserve"> </w:t>
      </w:r>
      <w:proofErr w:type="spellStart"/>
      <w:r>
        <w:t>to</w:t>
      </w:r>
      <w:proofErr w:type="spellEnd"/>
      <w:r>
        <w:t xml:space="preserve"> </w:t>
      </w:r>
      <w:proofErr w:type="spellStart"/>
      <w:r>
        <w:t>perform</w:t>
      </w:r>
      <w:proofErr w:type="spellEnd"/>
      <w:r>
        <w:t xml:space="preserve"> </w:t>
      </w:r>
      <w:proofErr w:type="spellStart"/>
      <w:r>
        <w:t>all</w:t>
      </w:r>
      <w:proofErr w:type="spellEnd"/>
      <w:r>
        <w:t xml:space="preserve"> </w:t>
      </w:r>
      <w:proofErr w:type="spellStart"/>
      <w:r>
        <w:t>administrative</w:t>
      </w:r>
      <w:proofErr w:type="spellEnd"/>
      <w:r>
        <w:t xml:space="preserve"> </w:t>
      </w:r>
      <w:proofErr w:type="spellStart"/>
      <w:r>
        <w:t>and</w:t>
      </w:r>
      <w:proofErr w:type="spellEnd"/>
      <w:r>
        <w:t xml:space="preserve"> </w:t>
      </w:r>
      <w:proofErr w:type="spellStart"/>
      <w:r>
        <w:t>informational</w:t>
      </w:r>
      <w:proofErr w:type="spellEnd"/>
      <w:r>
        <w:t xml:space="preserve"> </w:t>
      </w:r>
      <w:proofErr w:type="spellStart"/>
      <w:r>
        <w:t>tasks</w:t>
      </w:r>
      <w:proofErr w:type="spellEnd"/>
      <w:r>
        <w:t xml:space="preserve"> </w:t>
      </w:r>
      <w:proofErr w:type="spellStart"/>
      <w:r>
        <w:t>necessary</w:t>
      </w:r>
      <w:proofErr w:type="spellEnd"/>
      <w:r>
        <w:t xml:space="preserve"> for </w:t>
      </w:r>
      <w:proofErr w:type="spellStart"/>
      <w:r>
        <w:t>basic</w:t>
      </w:r>
      <w:proofErr w:type="spellEnd"/>
      <w:r>
        <w:t xml:space="preserve"> </w:t>
      </w:r>
      <w:proofErr w:type="spellStart"/>
      <w:r>
        <w:t>maintenance</w:t>
      </w:r>
      <w:proofErr w:type="spellEnd"/>
      <w:r>
        <w:t xml:space="preserve"> </w:t>
      </w:r>
      <w:proofErr w:type="spellStart"/>
      <w:r>
        <w:t>of</w:t>
      </w:r>
      <w:proofErr w:type="spellEnd"/>
      <w:r>
        <w:t xml:space="preserve"> </w:t>
      </w:r>
      <w:proofErr w:type="spellStart"/>
      <w:r>
        <w:t>the</w:t>
      </w:r>
      <w:proofErr w:type="spellEnd"/>
      <w:r>
        <w:t xml:space="preserve"> </w:t>
      </w:r>
      <w:proofErr w:type="spellStart"/>
      <w:r>
        <w:t>condominium</w:t>
      </w:r>
      <w:proofErr w:type="spellEnd"/>
      <w:r>
        <w:t xml:space="preserve"> </w:t>
      </w:r>
      <w:proofErr w:type="spellStart"/>
      <w:r>
        <w:t>and</w:t>
      </w:r>
      <w:proofErr w:type="spellEnd"/>
      <w:r>
        <w:t xml:space="preserve"> its</w:t>
      </w:r>
      <w:r>
        <w:rPr>
          <w:spacing w:val="15"/>
        </w:rPr>
        <w:t xml:space="preserve"> </w:t>
      </w:r>
      <w:proofErr w:type="spellStart"/>
      <w:r>
        <w:t>resources</w:t>
      </w:r>
      <w:proofErr w:type="spellEnd"/>
      <w:r>
        <w:t>.</w:t>
      </w:r>
    </w:p>
    <w:p w14:paraId="4C3519E3" w14:textId="77777777" w:rsidR="00587F67" w:rsidRPr="00627151" w:rsidRDefault="00587F67" w:rsidP="00262370">
      <w:pPr>
        <w:rPr>
          <w:lang w:val="en-US"/>
        </w:rPr>
      </w:pPr>
    </w:p>
    <w:p w14:paraId="4C3519E4" w14:textId="382AD83B" w:rsidR="00587F67" w:rsidRDefault="00587F67" w:rsidP="007E2C84">
      <w:pPr>
        <w:pStyle w:val="Corpodetexto2"/>
      </w:pPr>
      <w:bookmarkStart w:id="58" w:name="_Toc257729053"/>
      <w:bookmarkStart w:id="59" w:name="_Toc257729441"/>
      <w:bookmarkStart w:id="60" w:name="_Toc257729478"/>
      <w:bookmarkStart w:id="61" w:name="_Toc266864377"/>
      <w:bookmarkStart w:id="62" w:name="_Toc266865619"/>
      <w:proofErr w:type="spellStart"/>
      <w:r>
        <w:rPr>
          <w:b/>
        </w:rPr>
        <w:t>Key-words</w:t>
      </w:r>
      <w:proofErr w:type="spellEnd"/>
      <w:r w:rsidRPr="00AB79D4">
        <w:rPr>
          <w:b/>
        </w:rPr>
        <w:t>:</w:t>
      </w:r>
      <w:bookmarkEnd w:id="58"/>
      <w:bookmarkEnd w:id="59"/>
      <w:bookmarkEnd w:id="60"/>
      <w:bookmarkEnd w:id="61"/>
      <w:bookmarkEnd w:id="62"/>
      <w:r w:rsidR="00AE0A36">
        <w:rPr>
          <w:b/>
        </w:rPr>
        <w:t xml:space="preserve"> </w:t>
      </w:r>
      <w:proofErr w:type="spellStart"/>
      <w:r w:rsidR="00AE0A36">
        <w:t>Condominium</w:t>
      </w:r>
      <w:proofErr w:type="spellEnd"/>
      <w:r w:rsidR="00AE0A36">
        <w:t xml:space="preserve"> Management, </w:t>
      </w:r>
      <w:proofErr w:type="spellStart"/>
      <w:r w:rsidR="00AE0A36">
        <w:t>Condominium</w:t>
      </w:r>
      <w:proofErr w:type="spellEnd"/>
      <w:r w:rsidR="00AE0A36">
        <w:t xml:space="preserve"> System, </w:t>
      </w:r>
      <w:proofErr w:type="spellStart"/>
      <w:r w:rsidR="00AE0A36">
        <w:t>Condominium</w:t>
      </w:r>
      <w:proofErr w:type="spellEnd"/>
      <w:r w:rsidR="00AE0A36">
        <w:t xml:space="preserve"> Management</w:t>
      </w:r>
    </w:p>
    <w:p w14:paraId="4C3519E5" w14:textId="77777777" w:rsidR="00587F67" w:rsidRDefault="00587F67" w:rsidP="00587F67">
      <w:pPr>
        <w:pStyle w:val="Resumo-Texto"/>
      </w:pPr>
    </w:p>
    <w:p w14:paraId="4C3519E6" w14:textId="77777777" w:rsidR="00587F67" w:rsidRDefault="00587F67" w:rsidP="00587F67">
      <w:pPr>
        <w:pStyle w:val="Resumo-Texto"/>
      </w:pPr>
    </w:p>
    <w:p w14:paraId="30F5D021" w14:textId="77777777" w:rsidR="00962723" w:rsidRDefault="008D6B19" w:rsidP="003E4FA0">
      <w:pPr>
        <w:pStyle w:val="TtuloPr-textual"/>
        <w:rPr>
          <w:noProof/>
        </w:rPr>
      </w:pPr>
      <w:r>
        <w:br w:type="page"/>
      </w:r>
      <w:bookmarkStart w:id="63" w:name="_Toc257729054"/>
      <w:bookmarkStart w:id="64" w:name="_Toc257729442"/>
      <w:bookmarkStart w:id="65" w:name="_Toc257729479"/>
      <w:bookmarkStart w:id="66" w:name="_Toc266864378"/>
      <w:bookmarkStart w:id="67" w:name="_Toc266865620"/>
      <w:r w:rsidR="006528FF">
        <w:lastRenderedPageBreak/>
        <w:t xml:space="preserve">Lista de </w:t>
      </w:r>
      <w:bookmarkEnd w:id="63"/>
      <w:bookmarkEnd w:id="64"/>
      <w:bookmarkEnd w:id="65"/>
      <w:bookmarkEnd w:id="66"/>
      <w:bookmarkEnd w:id="67"/>
      <w:r w:rsidR="00326018">
        <w:t>Figuras</w:t>
      </w:r>
      <w:r w:rsidR="003E4FA0">
        <w:fldChar w:fldCharType="begin"/>
      </w:r>
      <w:r w:rsidR="003E4FA0" w:rsidRPr="00326018">
        <w:instrText xml:space="preserve"> TOC \h \z \t "Legenda" \c </w:instrText>
      </w:r>
      <w:r w:rsidR="003E4FA0">
        <w:fldChar w:fldCharType="separate"/>
      </w:r>
    </w:p>
    <w:p w14:paraId="613E554F" w14:textId="6E105D7C" w:rsidR="00962723" w:rsidRDefault="00D86301">
      <w:pPr>
        <w:pStyle w:val="ndicedeilustraes"/>
        <w:tabs>
          <w:tab w:val="right" w:leader="dot" w:pos="9061"/>
        </w:tabs>
        <w:rPr>
          <w:rFonts w:asciiTheme="minorHAnsi" w:eastAsiaTheme="minorEastAsia" w:hAnsiTheme="minorHAnsi" w:cstheme="minorBidi"/>
          <w:noProof/>
          <w:sz w:val="22"/>
          <w:lang w:eastAsia="pt-BR"/>
        </w:rPr>
      </w:pPr>
      <w:hyperlink w:anchor="_Toc39864339" w:history="1">
        <w:r w:rsidR="00962723" w:rsidRPr="00AA3AFF">
          <w:rPr>
            <w:rStyle w:val="Hyperlink"/>
            <w:noProof/>
          </w:rPr>
          <w:t>Figura 1 – Título da figura</w:t>
        </w:r>
        <w:r w:rsidR="00962723">
          <w:rPr>
            <w:noProof/>
            <w:webHidden/>
          </w:rPr>
          <w:tab/>
        </w:r>
        <w:r w:rsidR="00962723">
          <w:rPr>
            <w:noProof/>
            <w:webHidden/>
          </w:rPr>
          <w:fldChar w:fldCharType="begin"/>
        </w:r>
        <w:r w:rsidR="00962723">
          <w:rPr>
            <w:noProof/>
            <w:webHidden/>
          </w:rPr>
          <w:instrText xml:space="preserve"> PAGEREF _Toc39864339 \h </w:instrText>
        </w:r>
        <w:r w:rsidR="00962723">
          <w:rPr>
            <w:noProof/>
            <w:webHidden/>
          </w:rPr>
        </w:r>
        <w:r w:rsidR="00962723">
          <w:rPr>
            <w:noProof/>
            <w:webHidden/>
          </w:rPr>
          <w:fldChar w:fldCharType="separate"/>
        </w:r>
        <w:r w:rsidR="00962723">
          <w:rPr>
            <w:noProof/>
            <w:webHidden/>
          </w:rPr>
          <w:t>23</w:t>
        </w:r>
        <w:r w:rsidR="00962723">
          <w:rPr>
            <w:noProof/>
            <w:webHidden/>
          </w:rPr>
          <w:fldChar w:fldCharType="end"/>
        </w:r>
      </w:hyperlink>
    </w:p>
    <w:p w14:paraId="2F5B90F1" w14:textId="3172EFC2" w:rsidR="00962723" w:rsidRDefault="00D86301">
      <w:pPr>
        <w:pStyle w:val="ndicedeilustraes"/>
        <w:tabs>
          <w:tab w:val="right" w:leader="dot" w:pos="9061"/>
        </w:tabs>
        <w:rPr>
          <w:rFonts w:asciiTheme="minorHAnsi" w:eastAsiaTheme="minorEastAsia" w:hAnsiTheme="minorHAnsi" w:cstheme="minorBidi"/>
          <w:noProof/>
          <w:sz w:val="22"/>
          <w:lang w:eastAsia="pt-BR"/>
        </w:rPr>
      </w:pPr>
      <w:hyperlink w:anchor="_Toc39864340" w:history="1">
        <w:r w:rsidR="00962723" w:rsidRPr="00AA3AFF">
          <w:rPr>
            <w:rStyle w:val="Hyperlink"/>
            <w:noProof/>
          </w:rPr>
          <w:t>Figura 2 Cronograma das atividades do 1º Semestre</w:t>
        </w:r>
        <w:r w:rsidR="00962723">
          <w:rPr>
            <w:noProof/>
            <w:webHidden/>
          </w:rPr>
          <w:tab/>
        </w:r>
        <w:r w:rsidR="00962723">
          <w:rPr>
            <w:noProof/>
            <w:webHidden/>
          </w:rPr>
          <w:fldChar w:fldCharType="begin"/>
        </w:r>
        <w:r w:rsidR="00962723">
          <w:rPr>
            <w:noProof/>
            <w:webHidden/>
          </w:rPr>
          <w:instrText xml:space="preserve"> PAGEREF _Toc39864340 \h </w:instrText>
        </w:r>
        <w:r w:rsidR="00962723">
          <w:rPr>
            <w:noProof/>
            <w:webHidden/>
          </w:rPr>
        </w:r>
        <w:r w:rsidR="00962723">
          <w:rPr>
            <w:noProof/>
            <w:webHidden/>
          </w:rPr>
          <w:fldChar w:fldCharType="separate"/>
        </w:r>
        <w:r w:rsidR="00962723">
          <w:rPr>
            <w:noProof/>
            <w:webHidden/>
          </w:rPr>
          <w:t>27</w:t>
        </w:r>
        <w:r w:rsidR="00962723">
          <w:rPr>
            <w:noProof/>
            <w:webHidden/>
          </w:rPr>
          <w:fldChar w:fldCharType="end"/>
        </w:r>
      </w:hyperlink>
    </w:p>
    <w:p w14:paraId="66D42DD6" w14:textId="31B1744E" w:rsidR="00962723" w:rsidRDefault="00D86301">
      <w:pPr>
        <w:pStyle w:val="ndicedeilustraes"/>
        <w:tabs>
          <w:tab w:val="right" w:leader="dot" w:pos="9061"/>
        </w:tabs>
        <w:rPr>
          <w:rFonts w:asciiTheme="minorHAnsi" w:eastAsiaTheme="minorEastAsia" w:hAnsiTheme="minorHAnsi" w:cstheme="minorBidi"/>
          <w:noProof/>
          <w:sz w:val="22"/>
          <w:lang w:eastAsia="pt-BR"/>
        </w:rPr>
      </w:pPr>
      <w:hyperlink w:anchor="_Toc39864341" w:history="1">
        <w:r w:rsidR="00962723" w:rsidRPr="00AA3AFF">
          <w:rPr>
            <w:rStyle w:val="Hyperlink"/>
            <w:noProof/>
          </w:rPr>
          <w:t>Figura 3– Título do gráfico</w:t>
        </w:r>
        <w:r w:rsidR="00962723">
          <w:rPr>
            <w:noProof/>
            <w:webHidden/>
          </w:rPr>
          <w:tab/>
        </w:r>
        <w:r w:rsidR="00962723">
          <w:rPr>
            <w:noProof/>
            <w:webHidden/>
          </w:rPr>
          <w:fldChar w:fldCharType="begin"/>
        </w:r>
        <w:r w:rsidR="00962723">
          <w:rPr>
            <w:noProof/>
            <w:webHidden/>
          </w:rPr>
          <w:instrText xml:space="preserve"> PAGEREF _Toc39864341 \h </w:instrText>
        </w:r>
        <w:r w:rsidR="00962723">
          <w:rPr>
            <w:noProof/>
            <w:webHidden/>
          </w:rPr>
        </w:r>
        <w:r w:rsidR="00962723">
          <w:rPr>
            <w:noProof/>
            <w:webHidden/>
          </w:rPr>
          <w:fldChar w:fldCharType="separate"/>
        </w:r>
        <w:r w:rsidR="00962723">
          <w:rPr>
            <w:noProof/>
            <w:webHidden/>
          </w:rPr>
          <w:t>28</w:t>
        </w:r>
        <w:r w:rsidR="00962723">
          <w:rPr>
            <w:noProof/>
            <w:webHidden/>
          </w:rPr>
          <w:fldChar w:fldCharType="end"/>
        </w:r>
      </w:hyperlink>
    </w:p>
    <w:p w14:paraId="4C3519EA" w14:textId="77777777" w:rsidR="006528FF" w:rsidRDefault="003E4FA0" w:rsidP="003E4FA0">
      <w:pPr>
        <w:pStyle w:val="Texto"/>
        <w:spacing w:line="240" w:lineRule="auto"/>
        <w:ind w:firstLine="0"/>
        <w:jc w:val="left"/>
      </w:pPr>
      <w:r>
        <w:fldChar w:fldCharType="end"/>
      </w:r>
    </w:p>
    <w:p w14:paraId="4C3519EB" w14:textId="77777777" w:rsidR="006528FF" w:rsidRDefault="00262370" w:rsidP="003E4FA0">
      <w:pPr>
        <w:pStyle w:val="TtuloPr-textual"/>
      </w:pPr>
      <w:r>
        <w:br w:type="page"/>
      </w:r>
      <w:bookmarkStart w:id="68" w:name="_Toc257729055"/>
      <w:bookmarkStart w:id="69" w:name="_Toc257729443"/>
      <w:bookmarkStart w:id="70" w:name="_Toc257729480"/>
      <w:bookmarkStart w:id="71" w:name="_Toc266864379"/>
      <w:bookmarkStart w:id="72" w:name="_Toc266865621"/>
      <w:r w:rsidR="006528FF">
        <w:lastRenderedPageBreak/>
        <w:t>Lista de Tabelas</w:t>
      </w:r>
      <w:bookmarkEnd w:id="68"/>
      <w:bookmarkEnd w:id="69"/>
      <w:bookmarkEnd w:id="70"/>
      <w:bookmarkEnd w:id="71"/>
      <w:bookmarkEnd w:id="72"/>
    </w:p>
    <w:p w14:paraId="4C3519EC" w14:textId="77777777" w:rsidR="003E4FA0" w:rsidRPr="005905A0" w:rsidRDefault="003E4FA0">
      <w:pPr>
        <w:pStyle w:val="ndicedeilustraes"/>
        <w:tabs>
          <w:tab w:val="right" w:leader="dot" w:pos="9061"/>
        </w:tabs>
        <w:rPr>
          <w:rFonts w:ascii="Calibri" w:eastAsia="Times New Roman" w:hAnsi="Calibri"/>
          <w:noProof/>
          <w:sz w:val="22"/>
          <w:lang w:eastAsia="pt-BR"/>
        </w:rPr>
      </w:pPr>
      <w:r>
        <w:fldChar w:fldCharType="begin"/>
      </w:r>
      <w:r>
        <w:instrText xml:space="preserve"> TOC \f F \h \z \t "Legenda-Tabela" \c "Tabela" </w:instrText>
      </w:r>
      <w:r>
        <w:fldChar w:fldCharType="separate"/>
      </w:r>
      <w:hyperlink w:anchor="_Toc342051007" w:history="1">
        <w:r w:rsidRPr="00E91166">
          <w:rPr>
            <w:rStyle w:val="Hyperlink"/>
            <w:noProof/>
          </w:rPr>
          <w:t>Tabela 1 – Título da tabela</w:t>
        </w:r>
        <w:r>
          <w:rPr>
            <w:noProof/>
            <w:webHidden/>
          </w:rPr>
          <w:tab/>
        </w:r>
        <w:r>
          <w:rPr>
            <w:noProof/>
            <w:webHidden/>
          </w:rPr>
          <w:fldChar w:fldCharType="begin"/>
        </w:r>
        <w:r>
          <w:rPr>
            <w:noProof/>
            <w:webHidden/>
          </w:rPr>
          <w:instrText xml:space="preserve"> PAGEREF _Toc342051007 \h </w:instrText>
        </w:r>
        <w:r>
          <w:rPr>
            <w:noProof/>
            <w:webHidden/>
          </w:rPr>
        </w:r>
        <w:r>
          <w:rPr>
            <w:noProof/>
            <w:webHidden/>
          </w:rPr>
          <w:fldChar w:fldCharType="separate"/>
        </w:r>
        <w:r w:rsidR="009D5F42">
          <w:rPr>
            <w:noProof/>
            <w:webHidden/>
          </w:rPr>
          <w:t>17</w:t>
        </w:r>
        <w:r>
          <w:rPr>
            <w:noProof/>
            <w:webHidden/>
          </w:rPr>
          <w:fldChar w:fldCharType="end"/>
        </w:r>
      </w:hyperlink>
    </w:p>
    <w:p w14:paraId="4C3519ED" w14:textId="77777777" w:rsidR="006528FF" w:rsidRDefault="003E4FA0" w:rsidP="000476AE">
      <w:pPr>
        <w:pStyle w:val="TtuloPr-textual"/>
      </w:pPr>
      <w:r>
        <w:fldChar w:fldCharType="end"/>
      </w:r>
      <w:r w:rsidR="006528FF">
        <w:br w:type="page"/>
      </w:r>
      <w:bookmarkStart w:id="73" w:name="_Toc257729056"/>
      <w:bookmarkStart w:id="74" w:name="_Toc257729444"/>
      <w:bookmarkStart w:id="75" w:name="_Toc257729481"/>
      <w:bookmarkStart w:id="76" w:name="_Toc266865622"/>
      <w:r w:rsidR="006528FF">
        <w:lastRenderedPageBreak/>
        <w:t>Lista de abrevi</w:t>
      </w:r>
      <w:r w:rsidR="007A3534">
        <w:t>aturas e siglas</w:t>
      </w:r>
      <w:bookmarkEnd w:id="73"/>
      <w:bookmarkEnd w:id="74"/>
      <w:bookmarkEnd w:id="75"/>
      <w:bookmarkEnd w:id="76"/>
    </w:p>
    <w:tbl>
      <w:tblPr>
        <w:tblW w:w="0" w:type="auto"/>
        <w:tblLook w:val="01E0" w:firstRow="1" w:lastRow="1" w:firstColumn="1" w:lastColumn="1" w:noHBand="0" w:noVBand="0"/>
      </w:tblPr>
      <w:tblGrid>
        <w:gridCol w:w="1368"/>
        <w:gridCol w:w="7484"/>
      </w:tblGrid>
      <w:tr w:rsidR="004814B8" w14:paraId="4C3519F0" w14:textId="77777777">
        <w:tc>
          <w:tcPr>
            <w:tcW w:w="1368" w:type="dxa"/>
          </w:tcPr>
          <w:p w14:paraId="4C3519EE" w14:textId="77777777" w:rsidR="004814B8" w:rsidRDefault="004814B8" w:rsidP="00262370">
            <w:pPr>
              <w:jc w:val="both"/>
            </w:pPr>
            <w:r>
              <w:t>ABNT</w:t>
            </w:r>
          </w:p>
        </w:tc>
        <w:tc>
          <w:tcPr>
            <w:tcW w:w="7484" w:type="dxa"/>
          </w:tcPr>
          <w:p w14:paraId="4C3519EF" w14:textId="77777777" w:rsidR="004814B8" w:rsidRDefault="004814B8" w:rsidP="00262370">
            <w:pPr>
              <w:jc w:val="both"/>
            </w:pPr>
            <w:r>
              <w:t xml:space="preserve"> Associação Brasileira de Normas Técnicas</w:t>
            </w:r>
          </w:p>
        </w:tc>
      </w:tr>
      <w:tr w:rsidR="004814B8" w14:paraId="4C3519F3" w14:textId="77777777">
        <w:tc>
          <w:tcPr>
            <w:tcW w:w="1368" w:type="dxa"/>
          </w:tcPr>
          <w:p w14:paraId="4C3519F1" w14:textId="77777777" w:rsidR="004814B8" w:rsidRDefault="004814B8" w:rsidP="00262370">
            <w:pPr>
              <w:jc w:val="both"/>
              <w:rPr>
                <w:lang w:val="es-ES_tradnl"/>
              </w:rPr>
            </w:pPr>
            <w:r>
              <w:rPr>
                <w:lang w:val="es-ES_tradnl"/>
              </w:rPr>
              <w:t>Color.</w:t>
            </w:r>
          </w:p>
        </w:tc>
        <w:tc>
          <w:tcPr>
            <w:tcW w:w="7484" w:type="dxa"/>
          </w:tcPr>
          <w:p w14:paraId="4C3519F2" w14:textId="77777777" w:rsidR="004814B8" w:rsidRDefault="004814B8" w:rsidP="00262370">
            <w:pPr>
              <w:ind w:left="252" w:hanging="252"/>
              <w:jc w:val="both"/>
              <w:rPr>
                <w:lang w:val="es-ES_tradnl"/>
              </w:rPr>
            </w:pPr>
            <w:r>
              <w:rPr>
                <w:lang w:val="es-ES_tradnl"/>
              </w:rPr>
              <w:t xml:space="preserve"> Colorido</w:t>
            </w:r>
          </w:p>
        </w:tc>
      </w:tr>
      <w:tr w:rsidR="004814B8" w14:paraId="4C3519F6" w14:textId="77777777">
        <w:tc>
          <w:tcPr>
            <w:tcW w:w="1368" w:type="dxa"/>
          </w:tcPr>
          <w:p w14:paraId="4C3519F4" w14:textId="77777777" w:rsidR="004814B8" w:rsidRDefault="004814B8" w:rsidP="00262370">
            <w:pPr>
              <w:jc w:val="both"/>
              <w:rPr>
                <w:lang w:val="en-US"/>
              </w:rPr>
            </w:pPr>
            <w:r>
              <w:rPr>
                <w:lang w:val="en-US"/>
              </w:rPr>
              <w:t>comp.</w:t>
            </w:r>
          </w:p>
        </w:tc>
        <w:tc>
          <w:tcPr>
            <w:tcW w:w="7484" w:type="dxa"/>
          </w:tcPr>
          <w:p w14:paraId="4C3519F5" w14:textId="77777777" w:rsidR="004814B8" w:rsidRDefault="004814B8" w:rsidP="00262370">
            <w:pPr>
              <w:ind w:left="252" w:hanging="252"/>
              <w:jc w:val="both"/>
              <w:rPr>
                <w:lang w:val="en-US"/>
              </w:rPr>
            </w:pPr>
            <w:r>
              <w:rPr>
                <w:lang w:val="en-US"/>
              </w:rPr>
              <w:t xml:space="preserve"> </w:t>
            </w:r>
            <w:proofErr w:type="spellStart"/>
            <w:r>
              <w:rPr>
                <w:lang w:val="en-US"/>
              </w:rPr>
              <w:t>Compilador</w:t>
            </w:r>
            <w:proofErr w:type="spellEnd"/>
          </w:p>
        </w:tc>
      </w:tr>
      <w:tr w:rsidR="004814B8" w14:paraId="4C3519F9" w14:textId="77777777">
        <w:tc>
          <w:tcPr>
            <w:tcW w:w="1368" w:type="dxa"/>
          </w:tcPr>
          <w:p w14:paraId="4C3519F7" w14:textId="77777777" w:rsidR="004814B8" w:rsidRDefault="004814B8" w:rsidP="00262370">
            <w:pPr>
              <w:jc w:val="both"/>
              <w:rPr>
                <w:lang w:val="en-US"/>
              </w:rPr>
            </w:pPr>
            <w:proofErr w:type="spellStart"/>
            <w:r>
              <w:rPr>
                <w:lang w:val="en-US"/>
              </w:rPr>
              <w:t>coord</w:t>
            </w:r>
            <w:proofErr w:type="spellEnd"/>
            <w:r>
              <w:rPr>
                <w:lang w:val="en-US"/>
              </w:rPr>
              <w:t>.</w:t>
            </w:r>
          </w:p>
        </w:tc>
        <w:tc>
          <w:tcPr>
            <w:tcW w:w="7484" w:type="dxa"/>
          </w:tcPr>
          <w:p w14:paraId="4C3519F8" w14:textId="77777777" w:rsidR="004814B8" w:rsidRDefault="004814B8" w:rsidP="00262370">
            <w:pPr>
              <w:ind w:left="252" w:hanging="252"/>
              <w:jc w:val="both"/>
              <w:rPr>
                <w:lang w:val="en-US"/>
              </w:rPr>
            </w:pPr>
            <w:r>
              <w:rPr>
                <w:lang w:val="en-US"/>
              </w:rPr>
              <w:t xml:space="preserve"> </w:t>
            </w:r>
            <w:proofErr w:type="spellStart"/>
            <w:r>
              <w:rPr>
                <w:lang w:val="en-US"/>
              </w:rPr>
              <w:t>Coordenador</w:t>
            </w:r>
            <w:proofErr w:type="spellEnd"/>
          </w:p>
        </w:tc>
      </w:tr>
      <w:tr w:rsidR="004814B8" w14:paraId="4C3519FC" w14:textId="77777777">
        <w:tc>
          <w:tcPr>
            <w:tcW w:w="1368" w:type="dxa"/>
          </w:tcPr>
          <w:p w14:paraId="4C3519FA" w14:textId="77777777" w:rsidR="004814B8" w:rsidRDefault="004814B8" w:rsidP="00262370">
            <w:pPr>
              <w:jc w:val="both"/>
              <w:rPr>
                <w:lang w:val="es-ES_tradnl"/>
              </w:rPr>
            </w:pPr>
            <w:r>
              <w:rPr>
                <w:lang w:val="es-ES_tradnl"/>
              </w:rPr>
              <w:t>DVD</w:t>
            </w:r>
          </w:p>
        </w:tc>
        <w:tc>
          <w:tcPr>
            <w:tcW w:w="7484" w:type="dxa"/>
          </w:tcPr>
          <w:p w14:paraId="4C3519FB" w14:textId="77777777" w:rsidR="004814B8" w:rsidRDefault="004814B8" w:rsidP="00262370">
            <w:pPr>
              <w:jc w:val="both"/>
              <w:rPr>
                <w:lang w:val="es-ES_tradnl"/>
              </w:rPr>
            </w:pPr>
            <w:r>
              <w:rPr>
                <w:lang w:val="es-ES_tradnl"/>
              </w:rPr>
              <w:t xml:space="preserve"> </w:t>
            </w:r>
            <w:r>
              <w:rPr>
                <w:i/>
                <w:lang w:val="es-ES_tradnl"/>
              </w:rPr>
              <w:t>Digital Video Disc</w:t>
            </w:r>
          </w:p>
        </w:tc>
      </w:tr>
      <w:tr w:rsidR="004814B8" w14:paraId="4C3519FF" w14:textId="77777777">
        <w:tc>
          <w:tcPr>
            <w:tcW w:w="1368" w:type="dxa"/>
          </w:tcPr>
          <w:p w14:paraId="4C3519FD" w14:textId="77777777" w:rsidR="004814B8" w:rsidRDefault="004814B8" w:rsidP="00262370">
            <w:pPr>
              <w:jc w:val="both"/>
              <w:rPr>
                <w:lang w:val="es-ES_tradnl"/>
              </w:rPr>
            </w:pPr>
            <w:r>
              <w:rPr>
                <w:lang w:val="es-ES_tradnl"/>
              </w:rPr>
              <w:t>ed.</w:t>
            </w:r>
          </w:p>
        </w:tc>
        <w:tc>
          <w:tcPr>
            <w:tcW w:w="7484" w:type="dxa"/>
          </w:tcPr>
          <w:p w14:paraId="4C3519FE" w14:textId="77777777" w:rsidR="004814B8" w:rsidRDefault="004814B8" w:rsidP="00262370">
            <w:pPr>
              <w:ind w:left="252" w:hanging="252"/>
              <w:jc w:val="both"/>
            </w:pPr>
            <w:r>
              <w:t xml:space="preserve"> Edição</w:t>
            </w:r>
          </w:p>
        </w:tc>
      </w:tr>
      <w:tr w:rsidR="004814B8" w14:paraId="4C351A02" w14:textId="77777777">
        <w:tc>
          <w:tcPr>
            <w:tcW w:w="1368" w:type="dxa"/>
          </w:tcPr>
          <w:p w14:paraId="4C351A00" w14:textId="77777777" w:rsidR="004814B8" w:rsidRDefault="004814B8" w:rsidP="00262370">
            <w:pPr>
              <w:jc w:val="both"/>
            </w:pPr>
            <w:r>
              <w:t>Ed.</w:t>
            </w:r>
          </w:p>
        </w:tc>
        <w:tc>
          <w:tcPr>
            <w:tcW w:w="7484" w:type="dxa"/>
          </w:tcPr>
          <w:p w14:paraId="4C351A01" w14:textId="77777777" w:rsidR="004814B8" w:rsidRDefault="004814B8" w:rsidP="00262370">
            <w:pPr>
              <w:ind w:left="252" w:hanging="252"/>
              <w:jc w:val="both"/>
            </w:pPr>
            <w:r>
              <w:t xml:space="preserve"> Editor</w:t>
            </w:r>
          </w:p>
        </w:tc>
      </w:tr>
      <w:tr w:rsidR="004814B8" w14:paraId="4C351A05" w14:textId="77777777">
        <w:tc>
          <w:tcPr>
            <w:tcW w:w="1368" w:type="dxa"/>
          </w:tcPr>
          <w:p w14:paraId="4C351A03" w14:textId="77777777" w:rsidR="004814B8" w:rsidRDefault="004814B8" w:rsidP="00262370">
            <w:pPr>
              <w:jc w:val="both"/>
              <w:rPr>
                <w:lang w:val="en-US"/>
              </w:rPr>
            </w:pPr>
            <w:r>
              <w:rPr>
                <w:lang w:val="en-US"/>
              </w:rPr>
              <w:t>f.</w:t>
            </w:r>
          </w:p>
        </w:tc>
        <w:tc>
          <w:tcPr>
            <w:tcW w:w="7484" w:type="dxa"/>
          </w:tcPr>
          <w:p w14:paraId="4C351A04" w14:textId="77777777" w:rsidR="004814B8" w:rsidRDefault="004814B8" w:rsidP="00262370">
            <w:pPr>
              <w:ind w:left="252" w:hanging="252"/>
              <w:jc w:val="both"/>
              <w:rPr>
                <w:lang w:val="en-US"/>
              </w:rPr>
            </w:pPr>
            <w:r>
              <w:rPr>
                <w:lang w:val="en-US"/>
              </w:rPr>
              <w:t xml:space="preserve"> </w:t>
            </w:r>
            <w:proofErr w:type="spellStart"/>
            <w:r>
              <w:rPr>
                <w:lang w:val="en-US"/>
              </w:rPr>
              <w:t>Folha</w:t>
            </w:r>
            <w:proofErr w:type="spellEnd"/>
          </w:p>
        </w:tc>
      </w:tr>
      <w:tr w:rsidR="004814B8" w14:paraId="4C351A08" w14:textId="77777777">
        <w:tc>
          <w:tcPr>
            <w:tcW w:w="1368" w:type="dxa"/>
          </w:tcPr>
          <w:p w14:paraId="4C351A06" w14:textId="77777777" w:rsidR="004814B8" w:rsidRDefault="004814B8" w:rsidP="00262370">
            <w:pPr>
              <w:jc w:val="both"/>
              <w:rPr>
                <w:lang w:val="es-ES_tradnl"/>
              </w:rPr>
            </w:pPr>
            <w:r>
              <w:rPr>
                <w:lang w:val="es-ES_tradnl"/>
              </w:rPr>
              <w:t>IBGE</w:t>
            </w:r>
          </w:p>
        </w:tc>
        <w:tc>
          <w:tcPr>
            <w:tcW w:w="7484" w:type="dxa"/>
          </w:tcPr>
          <w:p w14:paraId="4C351A07" w14:textId="77777777" w:rsidR="004814B8" w:rsidRDefault="004814B8" w:rsidP="00262370">
            <w:pPr>
              <w:jc w:val="both"/>
            </w:pPr>
            <w:r>
              <w:t xml:space="preserve"> Instituto Brasileiro de Geografia e Estatística</w:t>
            </w:r>
          </w:p>
        </w:tc>
      </w:tr>
      <w:tr w:rsidR="004814B8" w14:paraId="4C351A0B" w14:textId="77777777">
        <w:tc>
          <w:tcPr>
            <w:tcW w:w="1368" w:type="dxa"/>
          </w:tcPr>
          <w:p w14:paraId="4C351A09" w14:textId="77777777" w:rsidR="004814B8" w:rsidRDefault="004814B8" w:rsidP="00262370">
            <w:pPr>
              <w:jc w:val="both"/>
              <w:rPr>
                <w:lang w:val="en-US"/>
              </w:rPr>
            </w:pPr>
            <w:r>
              <w:rPr>
                <w:lang w:val="en-US"/>
              </w:rPr>
              <w:t>ideal.</w:t>
            </w:r>
          </w:p>
        </w:tc>
        <w:tc>
          <w:tcPr>
            <w:tcW w:w="7484" w:type="dxa"/>
          </w:tcPr>
          <w:p w14:paraId="4C351A0A" w14:textId="77777777" w:rsidR="004814B8" w:rsidRDefault="004814B8" w:rsidP="00262370">
            <w:pPr>
              <w:ind w:left="252" w:hanging="252"/>
              <w:jc w:val="both"/>
              <w:rPr>
                <w:lang w:val="en-US"/>
              </w:rPr>
            </w:pPr>
            <w:r>
              <w:rPr>
                <w:lang w:val="en-US"/>
              </w:rPr>
              <w:t xml:space="preserve"> </w:t>
            </w:r>
            <w:proofErr w:type="spellStart"/>
            <w:r>
              <w:rPr>
                <w:lang w:val="en-US"/>
              </w:rPr>
              <w:t>Idealizador</w:t>
            </w:r>
            <w:proofErr w:type="spellEnd"/>
          </w:p>
        </w:tc>
      </w:tr>
      <w:tr w:rsidR="004814B8" w14:paraId="4C351A0E" w14:textId="77777777">
        <w:tc>
          <w:tcPr>
            <w:tcW w:w="1368" w:type="dxa"/>
          </w:tcPr>
          <w:p w14:paraId="4C351A0C" w14:textId="77777777" w:rsidR="004814B8" w:rsidRDefault="004814B8" w:rsidP="00262370">
            <w:pPr>
              <w:jc w:val="both"/>
              <w:rPr>
                <w:lang w:val="en-US"/>
              </w:rPr>
            </w:pPr>
            <w:proofErr w:type="spellStart"/>
            <w:r>
              <w:rPr>
                <w:lang w:val="en-US"/>
              </w:rPr>
              <w:t>il</w:t>
            </w:r>
            <w:proofErr w:type="spellEnd"/>
            <w:r>
              <w:rPr>
                <w:lang w:val="en-US"/>
              </w:rPr>
              <w:t>.</w:t>
            </w:r>
          </w:p>
        </w:tc>
        <w:tc>
          <w:tcPr>
            <w:tcW w:w="7484" w:type="dxa"/>
          </w:tcPr>
          <w:p w14:paraId="4C351A0D" w14:textId="77777777" w:rsidR="004814B8" w:rsidRDefault="004814B8" w:rsidP="00262370">
            <w:pPr>
              <w:ind w:left="252" w:hanging="252"/>
              <w:jc w:val="both"/>
              <w:rPr>
                <w:lang w:val="en-US"/>
              </w:rPr>
            </w:pPr>
            <w:r>
              <w:rPr>
                <w:lang w:val="en-US"/>
              </w:rPr>
              <w:t xml:space="preserve"> </w:t>
            </w:r>
            <w:proofErr w:type="spellStart"/>
            <w:r>
              <w:rPr>
                <w:lang w:val="en-US"/>
              </w:rPr>
              <w:t>Ilustrador</w:t>
            </w:r>
            <w:proofErr w:type="spellEnd"/>
          </w:p>
        </w:tc>
      </w:tr>
      <w:tr w:rsidR="004814B8" w14:paraId="4C351A11" w14:textId="77777777">
        <w:tc>
          <w:tcPr>
            <w:tcW w:w="1368" w:type="dxa"/>
          </w:tcPr>
          <w:p w14:paraId="4C351A0F" w14:textId="77777777" w:rsidR="004814B8" w:rsidRDefault="004814B8" w:rsidP="00262370">
            <w:pPr>
              <w:jc w:val="both"/>
              <w:rPr>
                <w:lang w:val="en-US"/>
              </w:rPr>
            </w:pPr>
            <w:r>
              <w:rPr>
                <w:lang w:val="en-US"/>
              </w:rPr>
              <w:t>ISBN</w:t>
            </w:r>
          </w:p>
        </w:tc>
        <w:tc>
          <w:tcPr>
            <w:tcW w:w="7484" w:type="dxa"/>
          </w:tcPr>
          <w:p w14:paraId="4C351A10" w14:textId="77777777" w:rsidR="004814B8" w:rsidRDefault="004814B8" w:rsidP="00262370">
            <w:pPr>
              <w:jc w:val="both"/>
              <w:rPr>
                <w:lang w:val="en-US"/>
              </w:rPr>
            </w:pPr>
            <w:r>
              <w:rPr>
                <w:lang w:val="en-US"/>
              </w:rPr>
              <w:t xml:space="preserve"> </w:t>
            </w:r>
            <w:r>
              <w:rPr>
                <w:i/>
                <w:lang w:val="en-US"/>
              </w:rPr>
              <w:t>International Standard Book Number</w:t>
            </w:r>
          </w:p>
        </w:tc>
      </w:tr>
      <w:tr w:rsidR="004814B8" w14:paraId="4C351A14" w14:textId="77777777">
        <w:tc>
          <w:tcPr>
            <w:tcW w:w="1368" w:type="dxa"/>
          </w:tcPr>
          <w:p w14:paraId="4C351A12" w14:textId="77777777" w:rsidR="004814B8" w:rsidRDefault="004814B8" w:rsidP="00262370">
            <w:pPr>
              <w:jc w:val="both"/>
            </w:pPr>
            <w:r>
              <w:t>NBR</w:t>
            </w:r>
          </w:p>
        </w:tc>
        <w:tc>
          <w:tcPr>
            <w:tcW w:w="7484" w:type="dxa"/>
          </w:tcPr>
          <w:p w14:paraId="4C351A13" w14:textId="77777777" w:rsidR="004814B8" w:rsidRDefault="004814B8" w:rsidP="00262370">
            <w:pPr>
              <w:jc w:val="both"/>
            </w:pPr>
            <w:r>
              <w:t xml:space="preserve"> Norma Brasileira Regulamentar</w:t>
            </w:r>
          </w:p>
        </w:tc>
      </w:tr>
      <w:tr w:rsidR="004814B8" w14:paraId="4C351A17" w14:textId="77777777">
        <w:tc>
          <w:tcPr>
            <w:tcW w:w="1368" w:type="dxa"/>
          </w:tcPr>
          <w:p w14:paraId="4C351A15" w14:textId="77777777" w:rsidR="004814B8" w:rsidRDefault="004814B8" w:rsidP="00262370">
            <w:pPr>
              <w:jc w:val="both"/>
            </w:pPr>
            <w:proofErr w:type="spellStart"/>
            <w:r>
              <w:t>P&amp;b</w:t>
            </w:r>
            <w:proofErr w:type="spellEnd"/>
          </w:p>
        </w:tc>
        <w:tc>
          <w:tcPr>
            <w:tcW w:w="7484" w:type="dxa"/>
          </w:tcPr>
          <w:p w14:paraId="4C351A16" w14:textId="77777777" w:rsidR="004814B8" w:rsidRDefault="004814B8" w:rsidP="00262370">
            <w:pPr>
              <w:ind w:left="252" w:hanging="252"/>
              <w:jc w:val="both"/>
            </w:pPr>
            <w:r>
              <w:t xml:space="preserve"> Preto e branco</w:t>
            </w:r>
          </w:p>
        </w:tc>
      </w:tr>
      <w:tr w:rsidR="004814B8" w14:paraId="4C351A1A" w14:textId="77777777">
        <w:tc>
          <w:tcPr>
            <w:tcW w:w="1368" w:type="dxa"/>
          </w:tcPr>
          <w:p w14:paraId="4C351A18" w14:textId="77777777" w:rsidR="004814B8" w:rsidRDefault="004814B8" w:rsidP="00262370">
            <w:pPr>
              <w:jc w:val="both"/>
              <w:rPr>
                <w:lang w:val="en-US"/>
              </w:rPr>
            </w:pPr>
            <w:r>
              <w:rPr>
                <w:lang w:val="en-US"/>
              </w:rPr>
              <w:t>p.</w:t>
            </w:r>
          </w:p>
        </w:tc>
        <w:tc>
          <w:tcPr>
            <w:tcW w:w="7484" w:type="dxa"/>
          </w:tcPr>
          <w:p w14:paraId="4C351A19" w14:textId="77777777" w:rsidR="004814B8" w:rsidRDefault="004814B8" w:rsidP="00262370">
            <w:pPr>
              <w:ind w:left="252" w:hanging="252"/>
              <w:jc w:val="both"/>
              <w:rPr>
                <w:lang w:val="en-US"/>
              </w:rPr>
            </w:pPr>
            <w:r>
              <w:rPr>
                <w:lang w:val="en-US"/>
              </w:rPr>
              <w:t xml:space="preserve"> </w:t>
            </w:r>
            <w:proofErr w:type="spellStart"/>
            <w:r>
              <w:rPr>
                <w:lang w:val="en-US"/>
              </w:rPr>
              <w:t>Página</w:t>
            </w:r>
            <w:proofErr w:type="spellEnd"/>
          </w:p>
        </w:tc>
      </w:tr>
      <w:tr w:rsidR="004814B8" w14:paraId="4C351A20" w14:textId="77777777">
        <w:tc>
          <w:tcPr>
            <w:tcW w:w="1368" w:type="dxa"/>
          </w:tcPr>
          <w:p w14:paraId="4C351A1E" w14:textId="77777777" w:rsidR="004814B8" w:rsidRDefault="004814B8" w:rsidP="00262370">
            <w:pPr>
              <w:jc w:val="both"/>
            </w:pPr>
            <w:r>
              <w:t>SIBI</w:t>
            </w:r>
          </w:p>
        </w:tc>
        <w:tc>
          <w:tcPr>
            <w:tcW w:w="7484" w:type="dxa"/>
          </w:tcPr>
          <w:p w14:paraId="4C351A1F" w14:textId="77777777" w:rsidR="004814B8" w:rsidRDefault="004814B8" w:rsidP="00262370">
            <w:pPr>
              <w:ind w:left="252" w:hanging="252"/>
              <w:jc w:val="both"/>
            </w:pPr>
            <w:r>
              <w:t xml:space="preserve"> Sistema Integrado de Bibliotecas</w:t>
            </w:r>
          </w:p>
        </w:tc>
      </w:tr>
      <w:tr w:rsidR="004814B8" w14:paraId="4C351A23" w14:textId="77777777">
        <w:tc>
          <w:tcPr>
            <w:tcW w:w="1368" w:type="dxa"/>
          </w:tcPr>
          <w:p w14:paraId="4C351A21" w14:textId="77777777" w:rsidR="004814B8" w:rsidRDefault="004814B8" w:rsidP="00262370">
            <w:pPr>
              <w:jc w:val="both"/>
              <w:rPr>
                <w:lang w:val="en-US"/>
              </w:rPr>
            </w:pPr>
            <w:r>
              <w:rPr>
                <w:lang w:val="en-US"/>
              </w:rPr>
              <w:t>trad.</w:t>
            </w:r>
          </w:p>
        </w:tc>
        <w:tc>
          <w:tcPr>
            <w:tcW w:w="7484" w:type="dxa"/>
          </w:tcPr>
          <w:p w14:paraId="4C351A22" w14:textId="77777777" w:rsidR="004814B8" w:rsidRDefault="004814B8" w:rsidP="00262370">
            <w:pPr>
              <w:ind w:left="252" w:hanging="252"/>
              <w:jc w:val="both"/>
              <w:rPr>
                <w:lang w:val="en-US"/>
              </w:rPr>
            </w:pPr>
            <w:r>
              <w:rPr>
                <w:lang w:val="en-US"/>
              </w:rPr>
              <w:t xml:space="preserve"> </w:t>
            </w:r>
            <w:proofErr w:type="spellStart"/>
            <w:r>
              <w:rPr>
                <w:lang w:val="en-US"/>
              </w:rPr>
              <w:t>Tradutor</w:t>
            </w:r>
            <w:proofErr w:type="spellEnd"/>
          </w:p>
        </w:tc>
      </w:tr>
    </w:tbl>
    <w:p w14:paraId="4C351A24" w14:textId="77777777" w:rsidR="004814B8" w:rsidRPr="0012133D" w:rsidRDefault="004814B8" w:rsidP="007A3534">
      <w:pPr>
        <w:pStyle w:val="Texto"/>
        <w:rPr>
          <w:lang w:val="en-US"/>
        </w:rPr>
      </w:pPr>
    </w:p>
    <w:p w14:paraId="4C351A25" w14:textId="77777777" w:rsidR="0024506F" w:rsidRDefault="00B8589E" w:rsidP="006A7348">
      <w:pPr>
        <w:pStyle w:val="TtuloPr-textual"/>
      </w:pPr>
      <w:bookmarkStart w:id="77" w:name="_Toc257729057"/>
      <w:bookmarkStart w:id="78" w:name="_Toc257729445"/>
      <w:bookmarkStart w:id="79" w:name="_Toc257729482"/>
      <w:r>
        <w:br w:type="page"/>
      </w:r>
      <w:r w:rsidR="00800D75" w:rsidRPr="00800D75">
        <w:lastRenderedPageBreak/>
        <w:t>SUMÁRIO</w:t>
      </w:r>
      <w:bookmarkEnd w:id="77"/>
      <w:bookmarkEnd w:id="78"/>
      <w:bookmarkEnd w:id="79"/>
    </w:p>
    <w:p w14:paraId="61E0012A" w14:textId="13DD93EE" w:rsidR="000F5CAD" w:rsidRDefault="002C5C30">
      <w:pPr>
        <w:pStyle w:val="Sumrio1"/>
        <w:rPr>
          <w:rFonts w:asciiTheme="minorHAnsi" w:eastAsiaTheme="minorEastAsia" w:hAnsiTheme="minorHAnsi" w:cstheme="minorBidi"/>
          <w:b w:val="0"/>
          <w:caps w:val="0"/>
          <w:noProof/>
          <w:sz w:val="22"/>
          <w:lang w:eastAsia="pt-BR"/>
        </w:rPr>
      </w:pPr>
      <w:r>
        <w:fldChar w:fldCharType="begin"/>
      </w:r>
      <w:r>
        <w:instrText xml:space="preserve"> TOC \o "1-4" \h \z \u </w:instrText>
      </w:r>
      <w:r>
        <w:fldChar w:fldCharType="separate"/>
      </w:r>
      <w:hyperlink w:anchor="_Toc39592439" w:history="1">
        <w:r w:rsidR="000F5CAD" w:rsidRPr="007A500D">
          <w:rPr>
            <w:rStyle w:val="Hyperlink"/>
            <w:noProof/>
          </w:rPr>
          <w:t>1</w:t>
        </w:r>
        <w:r w:rsidR="000F5CAD">
          <w:rPr>
            <w:rFonts w:asciiTheme="minorHAnsi" w:eastAsiaTheme="minorEastAsia" w:hAnsiTheme="minorHAnsi" w:cstheme="minorBidi"/>
            <w:b w:val="0"/>
            <w:caps w:val="0"/>
            <w:noProof/>
            <w:sz w:val="22"/>
            <w:lang w:eastAsia="pt-BR"/>
          </w:rPr>
          <w:tab/>
        </w:r>
        <w:r w:rsidR="000F5CAD" w:rsidRPr="007A500D">
          <w:rPr>
            <w:rStyle w:val="Hyperlink"/>
            <w:noProof/>
          </w:rPr>
          <w:t>Introdução</w:t>
        </w:r>
        <w:r w:rsidR="000F5CAD">
          <w:rPr>
            <w:noProof/>
            <w:webHidden/>
          </w:rPr>
          <w:tab/>
        </w:r>
        <w:r w:rsidR="000F5CAD">
          <w:rPr>
            <w:noProof/>
            <w:webHidden/>
          </w:rPr>
          <w:fldChar w:fldCharType="begin"/>
        </w:r>
        <w:r w:rsidR="000F5CAD">
          <w:rPr>
            <w:noProof/>
            <w:webHidden/>
          </w:rPr>
          <w:instrText xml:space="preserve"> PAGEREF _Toc39592439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699980BF" w14:textId="07327608" w:rsidR="000F5CAD" w:rsidRDefault="00D86301">
      <w:pPr>
        <w:pStyle w:val="Sumrio2"/>
        <w:rPr>
          <w:rFonts w:asciiTheme="minorHAnsi" w:eastAsiaTheme="minorEastAsia" w:hAnsiTheme="minorHAnsi" w:cstheme="minorBidi"/>
          <w:caps w:val="0"/>
          <w:noProof/>
          <w:sz w:val="22"/>
          <w:lang w:eastAsia="pt-BR"/>
        </w:rPr>
      </w:pPr>
      <w:hyperlink w:anchor="_Toc39592440" w:history="1">
        <w:r w:rsidR="000F5CAD" w:rsidRPr="007A500D">
          <w:rPr>
            <w:rStyle w:val="Hyperlink"/>
            <w:noProof/>
          </w:rPr>
          <w:t>1.1</w:t>
        </w:r>
        <w:r w:rsidR="000F5CAD">
          <w:rPr>
            <w:rFonts w:asciiTheme="minorHAnsi" w:eastAsiaTheme="minorEastAsia" w:hAnsiTheme="minorHAnsi" w:cstheme="minorBidi"/>
            <w:caps w:val="0"/>
            <w:noProof/>
            <w:sz w:val="22"/>
            <w:lang w:eastAsia="pt-BR"/>
          </w:rPr>
          <w:tab/>
        </w:r>
        <w:r w:rsidR="000F5CAD" w:rsidRPr="007A500D">
          <w:rPr>
            <w:rStyle w:val="Hyperlink"/>
            <w:noProof/>
          </w:rPr>
          <w:t>Problematização</w:t>
        </w:r>
        <w:r w:rsidR="000F5CAD">
          <w:rPr>
            <w:noProof/>
            <w:webHidden/>
          </w:rPr>
          <w:tab/>
        </w:r>
        <w:r w:rsidR="000F5CAD">
          <w:rPr>
            <w:noProof/>
            <w:webHidden/>
          </w:rPr>
          <w:fldChar w:fldCharType="begin"/>
        </w:r>
        <w:r w:rsidR="000F5CAD">
          <w:rPr>
            <w:noProof/>
            <w:webHidden/>
          </w:rPr>
          <w:instrText xml:space="preserve"> PAGEREF _Toc39592440 \h </w:instrText>
        </w:r>
        <w:r w:rsidR="000F5CAD">
          <w:rPr>
            <w:noProof/>
            <w:webHidden/>
          </w:rPr>
        </w:r>
        <w:r w:rsidR="000F5CAD">
          <w:rPr>
            <w:noProof/>
            <w:webHidden/>
          </w:rPr>
          <w:fldChar w:fldCharType="separate"/>
        </w:r>
        <w:r w:rsidR="000F5CAD">
          <w:rPr>
            <w:noProof/>
            <w:webHidden/>
          </w:rPr>
          <w:t>13</w:t>
        </w:r>
        <w:r w:rsidR="000F5CAD">
          <w:rPr>
            <w:noProof/>
            <w:webHidden/>
          </w:rPr>
          <w:fldChar w:fldCharType="end"/>
        </w:r>
      </w:hyperlink>
    </w:p>
    <w:p w14:paraId="40ED0D15" w14:textId="50BC0446" w:rsidR="000F5CAD" w:rsidRDefault="00D86301">
      <w:pPr>
        <w:pStyle w:val="Sumrio2"/>
        <w:rPr>
          <w:rFonts w:asciiTheme="minorHAnsi" w:eastAsiaTheme="minorEastAsia" w:hAnsiTheme="minorHAnsi" w:cstheme="minorBidi"/>
          <w:caps w:val="0"/>
          <w:noProof/>
          <w:sz w:val="22"/>
          <w:lang w:eastAsia="pt-BR"/>
        </w:rPr>
      </w:pPr>
      <w:hyperlink w:anchor="_Toc39592441" w:history="1">
        <w:r w:rsidR="000F5CAD" w:rsidRPr="007A500D">
          <w:rPr>
            <w:rStyle w:val="Hyperlink"/>
            <w:noProof/>
          </w:rPr>
          <w:t>1.2</w:t>
        </w:r>
        <w:r w:rsidR="000F5CAD">
          <w:rPr>
            <w:rFonts w:asciiTheme="minorHAnsi" w:eastAsiaTheme="minorEastAsia" w:hAnsiTheme="minorHAnsi" w:cstheme="minorBidi"/>
            <w:caps w:val="0"/>
            <w:noProof/>
            <w:sz w:val="22"/>
            <w:lang w:eastAsia="pt-BR"/>
          </w:rPr>
          <w:tab/>
        </w:r>
        <w:r w:rsidR="000F5CAD" w:rsidRPr="007A500D">
          <w:rPr>
            <w:rStyle w:val="Hyperlink"/>
            <w:noProof/>
          </w:rPr>
          <w:t>Justificativa</w:t>
        </w:r>
        <w:r w:rsidR="000F5CAD">
          <w:rPr>
            <w:noProof/>
            <w:webHidden/>
          </w:rPr>
          <w:tab/>
        </w:r>
        <w:r w:rsidR="000F5CAD">
          <w:rPr>
            <w:noProof/>
            <w:webHidden/>
          </w:rPr>
          <w:fldChar w:fldCharType="begin"/>
        </w:r>
        <w:r w:rsidR="000F5CAD">
          <w:rPr>
            <w:noProof/>
            <w:webHidden/>
          </w:rPr>
          <w:instrText xml:space="preserve"> PAGEREF _Toc39592441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611BB578" w14:textId="6988F591" w:rsidR="000F5CAD" w:rsidRDefault="00D86301">
      <w:pPr>
        <w:pStyle w:val="Sumrio2"/>
        <w:rPr>
          <w:rFonts w:asciiTheme="minorHAnsi" w:eastAsiaTheme="minorEastAsia" w:hAnsiTheme="minorHAnsi" w:cstheme="minorBidi"/>
          <w:caps w:val="0"/>
          <w:noProof/>
          <w:sz w:val="22"/>
          <w:lang w:eastAsia="pt-BR"/>
        </w:rPr>
      </w:pPr>
      <w:hyperlink w:anchor="_Toc39592442" w:history="1">
        <w:r w:rsidR="000F5CAD" w:rsidRPr="007A500D">
          <w:rPr>
            <w:rStyle w:val="Hyperlink"/>
            <w:noProof/>
          </w:rPr>
          <w:t>1.3</w:t>
        </w:r>
        <w:r w:rsidR="000F5CAD">
          <w:rPr>
            <w:rFonts w:asciiTheme="minorHAnsi" w:eastAsiaTheme="minorEastAsia" w:hAnsiTheme="minorHAnsi" w:cstheme="minorBidi"/>
            <w:caps w:val="0"/>
            <w:noProof/>
            <w:sz w:val="22"/>
            <w:lang w:eastAsia="pt-BR"/>
          </w:rPr>
          <w:tab/>
        </w:r>
        <w:r w:rsidR="000F5CAD" w:rsidRPr="007A500D">
          <w:rPr>
            <w:rStyle w:val="Hyperlink"/>
            <w:noProof/>
          </w:rPr>
          <w:t>Objetivos</w:t>
        </w:r>
        <w:r w:rsidR="000F5CAD">
          <w:rPr>
            <w:noProof/>
            <w:webHidden/>
          </w:rPr>
          <w:tab/>
        </w:r>
        <w:r w:rsidR="000F5CAD">
          <w:rPr>
            <w:noProof/>
            <w:webHidden/>
          </w:rPr>
          <w:fldChar w:fldCharType="begin"/>
        </w:r>
        <w:r w:rsidR="000F5CAD">
          <w:rPr>
            <w:noProof/>
            <w:webHidden/>
          </w:rPr>
          <w:instrText xml:space="preserve"> PAGEREF _Toc39592442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7F0DAA6F" w14:textId="1C05BCEC" w:rsidR="000F5CAD" w:rsidRDefault="00D86301">
      <w:pPr>
        <w:pStyle w:val="Sumrio3"/>
        <w:rPr>
          <w:rFonts w:asciiTheme="minorHAnsi" w:eastAsiaTheme="minorEastAsia" w:hAnsiTheme="minorHAnsi" w:cstheme="minorBidi"/>
          <w:b w:val="0"/>
          <w:noProof/>
          <w:sz w:val="22"/>
          <w:lang w:eastAsia="pt-BR"/>
        </w:rPr>
      </w:pPr>
      <w:hyperlink w:anchor="_Toc39592443" w:history="1">
        <w:r w:rsidR="000F5CAD" w:rsidRPr="007A500D">
          <w:rPr>
            <w:rStyle w:val="Hyperlink"/>
            <w:noProof/>
          </w:rPr>
          <w:t>1.3.1</w:t>
        </w:r>
        <w:r w:rsidR="000F5CAD">
          <w:rPr>
            <w:rFonts w:asciiTheme="minorHAnsi" w:eastAsiaTheme="minorEastAsia" w:hAnsiTheme="minorHAnsi" w:cstheme="minorBidi"/>
            <w:b w:val="0"/>
            <w:noProof/>
            <w:sz w:val="22"/>
            <w:lang w:eastAsia="pt-BR"/>
          </w:rPr>
          <w:tab/>
        </w:r>
        <w:r w:rsidR="000F5CAD" w:rsidRPr="007A500D">
          <w:rPr>
            <w:rStyle w:val="Hyperlink"/>
            <w:noProof/>
          </w:rPr>
          <w:t>Objetivo Geral</w:t>
        </w:r>
        <w:r w:rsidR="000F5CAD">
          <w:rPr>
            <w:noProof/>
            <w:webHidden/>
          </w:rPr>
          <w:tab/>
        </w:r>
        <w:r w:rsidR="000F5CAD">
          <w:rPr>
            <w:noProof/>
            <w:webHidden/>
          </w:rPr>
          <w:fldChar w:fldCharType="begin"/>
        </w:r>
        <w:r w:rsidR="000F5CAD">
          <w:rPr>
            <w:noProof/>
            <w:webHidden/>
          </w:rPr>
          <w:instrText xml:space="preserve"> PAGEREF _Toc39592443 \h </w:instrText>
        </w:r>
        <w:r w:rsidR="000F5CAD">
          <w:rPr>
            <w:noProof/>
            <w:webHidden/>
          </w:rPr>
        </w:r>
        <w:r w:rsidR="000F5CAD">
          <w:rPr>
            <w:noProof/>
            <w:webHidden/>
          </w:rPr>
          <w:fldChar w:fldCharType="separate"/>
        </w:r>
        <w:r w:rsidR="000F5CAD">
          <w:rPr>
            <w:noProof/>
            <w:webHidden/>
          </w:rPr>
          <w:t>14</w:t>
        </w:r>
        <w:r w:rsidR="000F5CAD">
          <w:rPr>
            <w:noProof/>
            <w:webHidden/>
          </w:rPr>
          <w:fldChar w:fldCharType="end"/>
        </w:r>
      </w:hyperlink>
    </w:p>
    <w:p w14:paraId="4A506F77" w14:textId="4EEC5732" w:rsidR="000F5CAD" w:rsidRDefault="00D86301">
      <w:pPr>
        <w:pStyle w:val="Sumrio3"/>
        <w:rPr>
          <w:rFonts w:asciiTheme="minorHAnsi" w:eastAsiaTheme="minorEastAsia" w:hAnsiTheme="minorHAnsi" w:cstheme="minorBidi"/>
          <w:b w:val="0"/>
          <w:noProof/>
          <w:sz w:val="22"/>
          <w:lang w:eastAsia="pt-BR"/>
        </w:rPr>
      </w:pPr>
      <w:hyperlink w:anchor="_Toc39592444" w:history="1">
        <w:r w:rsidR="000F5CAD" w:rsidRPr="007A500D">
          <w:rPr>
            <w:rStyle w:val="Hyperlink"/>
            <w:noProof/>
          </w:rPr>
          <w:t>1.3.2</w:t>
        </w:r>
        <w:r w:rsidR="000F5CAD">
          <w:rPr>
            <w:rFonts w:asciiTheme="minorHAnsi" w:eastAsiaTheme="minorEastAsia" w:hAnsiTheme="minorHAnsi" w:cstheme="minorBidi"/>
            <w:b w:val="0"/>
            <w:noProof/>
            <w:sz w:val="22"/>
            <w:lang w:eastAsia="pt-BR"/>
          </w:rPr>
          <w:tab/>
        </w:r>
        <w:r w:rsidR="000F5CAD" w:rsidRPr="007A500D">
          <w:rPr>
            <w:rStyle w:val="Hyperlink"/>
            <w:noProof/>
          </w:rPr>
          <w:t>Objetivos Específicos</w:t>
        </w:r>
        <w:r w:rsidR="000F5CAD">
          <w:rPr>
            <w:noProof/>
            <w:webHidden/>
          </w:rPr>
          <w:tab/>
        </w:r>
        <w:r w:rsidR="000F5CAD">
          <w:rPr>
            <w:noProof/>
            <w:webHidden/>
          </w:rPr>
          <w:fldChar w:fldCharType="begin"/>
        </w:r>
        <w:r w:rsidR="000F5CAD">
          <w:rPr>
            <w:noProof/>
            <w:webHidden/>
          </w:rPr>
          <w:instrText xml:space="preserve"> PAGEREF _Toc39592444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0AD10DE9" w14:textId="50D2FBA0" w:rsidR="000F5CAD" w:rsidRDefault="00D86301">
      <w:pPr>
        <w:pStyle w:val="Sumrio2"/>
        <w:rPr>
          <w:rFonts w:asciiTheme="minorHAnsi" w:eastAsiaTheme="minorEastAsia" w:hAnsiTheme="minorHAnsi" w:cstheme="minorBidi"/>
          <w:caps w:val="0"/>
          <w:noProof/>
          <w:sz w:val="22"/>
          <w:lang w:eastAsia="pt-BR"/>
        </w:rPr>
      </w:pPr>
      <w:hyperlink w:anchor="_Toc39592445" w:history="1">
        <w:r w:rsidR="000F5CAD" w:rsidRPr="007A500D">
          <w:rPr>
            <w:rStyle w:val="Hyperlink"/>
            <w:noProof/>
          </w:rPr>
          <w:t>1.4</w:t>
        </w:r>
        <w:r w:rsidR="000F5CAD">
          <w:rPr>
            <w:rFonts w:asciiTheme="minorHAnsi" w:eastAsiaTheme="minorEastAsia" w:hAnsiTheme="minorHAnsi" w:cstheme="minorBidi"/>
            <w:caps w:val="0"/>
            <w:noProof/>
            <w:sz w:val="22"/>
            <w:lang w:eastAsia="pt-BR"/>
          </w:rPr>
          <w:tab/>
        </w:r>
        <w:r w:rsidR="000F5CAD" w:rsidRPr="007A500D">
          <w:rPr>
            <w:rStyle w:val="Hyperlink"/>
            <w:noProof/>
          </w:rPr>
          <w:t>PROCEDIMENTOS METODOLÓGICOS (ou metodologia)</w:t>
        </w:r>
        <w:r w:rsidR="000F5CAD">
          <w:rPr>
            <w:noProof/>
            <w:webHidden/>
          </w:rPr>
          <w:tab/>
        </w:r>
        <w:r w:rsidR="000F5CAD">
          <w:rPr>
            <w:noProof/>
            <w:webHidden/>
          </w:rPr>
          <w:fldChar w:fldCharType="begin"/>
        </w:r>
        <w:r w:rsidR="000F5CAD">
          <w:rPr>
            <w:noProof/>
            <w:webHidden/>
          </w:rPr>
          <w:instrText xml:space="preserve"> PAGEREF _Toc39592445 \h </w:instrText>
        </w:r>
        <w:r w:rsidR="000F5CAD">
          <w:rPr>
            <w:noProof/>
            <w:webHidden/>
          </w:rPr>
        </w:r>
        <w:r w:rsidR="000F5CAD">
          <w:rPr>
            <w:noProof/>
            <w:webHidden/>
          </w:rPr>
          <w:fldChar w:fldCharType="separate"/>
        </w:r>
        <w:r w:rsidR="000F5CAD">
          <w:rPr>
            <w:noProof/>
            <w:webHidden/>
          </w:rPr>
          <w:t>15</w:t>
        </w:r>
        <w:r w:rsidR="000F5CAD">
          <w:rPr>
            <w:noProof/>
            <w:webHidden/>
          </w:rPr>
          <w:fldChar w:fldCharType="end"/>
        </w:r>
      </w:hyperlink>
    </w:p>
    <w:p w14:paraId="110F69C8" w14:textId="021D6FC2" w:rsidR="000F5CAD" w:rsidRDefault="00D86301">
      <w:pPr>
        <w:pStyle w:val="Sumrio3"/>
        <w:rPr>
          <w:rFonts w:asciiTheme="minorHAnsi" w:eastAsiaTheme="minorEastAsia" w:hAnsiTheme="minorHAnsi" w:cstheme="minorBidi"/>
          <w:b w:val="0"/>
          <w:noProof/>
          <w:sz w:val="22"/>
          <w:lang w:eastAsia="pt-BR"/>
        </w:rPr>
      </w:pPr>
      <w:hyperlink w:anchor="_Toc39592446" w:history="1">
        <w:r w:rsidR="000F5CAD" w:rsidRPr="007A500D">
          <w:rPr>
            <w:rStyle w:val="Hyperlink"/>
            <w:noProof/>
          </w:rPr>
          <w:t>1.4.1</w:t>
        </w:r>
        <w:r w:rsidR="000F5CAD">
          <w:rPr>
            <w:rFonts w:asciiTheme="minorHAnsi" w:eastAsiaTheme="minorEastAsia" w:hAnsiTheme="minorHAnsi" w:cstheme="minorBidi"/>
            <w:b w:val="0"/>
            <w:noProof/>
            <w:sz w:val="22"/>
            <w:lang w:eastAsia="pt-BR"/>
          </w:rPr>
          <w:tab/>
        </w:r>
        <w:r w:rsidR="000F5CAD" w:rsidRPr="007A500D">
          <w:rPr>
            <w:rStyle w:val="Hyperlink"/>
            <w:noProof/>
          </w:rPr>
          <w:t>Metodologia de desenvolvimento de software</w:t>
        </w:r>
        <w:r w:rsidR="000F5CAD">
          <w:rPr>
            <w:noProof/>
            <w:webHidden/>
          </w:rPr>
          <w:tab/>
        </w:r>
        <w:r w:rsidR="000F5CAD">
          <w:rPr>
            <w:noProof/>
            <w:webHidden/>
          </w:rPr>
          <w:fldChar w:fldCharType="begin"/>
        </w:r>
        <w:r w:rsidR="000F5CAD">
          <w:rPr>
            <w:noProof/>
            <w:webHidden/>
          </w:rPr>
          <w:instrText xml:space="preserve"> PAGEREF _Toc39592446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1759D1BC" w14:textId="451EF5C1" w:rsidR="000F5CAD" w:rsidRDefault="00D86301">
      <w:pPr>
        <w:pStyle w:val="Sumrio2"/>
        <w:rPr>
          <w:rFonts w:asciiTheme="minorHAnsi" w:eastAsiaTheme="minorEastAsia" w:hAnsiTheme="minorHAnsi" w:cstheme="minorBidi"/>
          <w:caps w:val="0"/>
          <w:noProof/>
          <w:sz w:val="22"/>
          <w:lang w:eastAsia="pt-BR"/>
        </w:rPr>
      </w:pPr>
      <w:hyperlink w:anchor="_Toc39592447" w:history="1">
        <w:r w:rsidR="000F5CAD" w:rsidRPr="007A500D">
          <w:rPr>
            <w:rStyle w:val="Hyperlink"/>
            <w:noProof/>
          </w:rPr>
          <w:t>1.5</w:t>
        </w:r>
        <w:r w:rsidR="000F5CAD">
          <w:rPr>
            <w:rFonts w:asciiTheme="minorHAnsi" w:eastAsiaTheme="minorEastAsia" w:hAnsiTheme="minorHAnsi" w:cstheme="minorBidi"/>
            <w:caps w:val="0"/>
            <w:noProof/>
            <w:sz w:val="22"/>
            <w:lang w:eastAsia="pt-BR"/>
          </w:rPr>
          <w:tab/>
        </w:r>
        <w:r w:rsidR="000F5CAD" w:rsidRPr="007A500D">
          <w:rPr>
            <w:rStyle w:val="Hyperlink"/>
            <w:noProof/>
          </w:rPr>
          <w:t>Balizadores</w:t>
        </w:r>
        <w:r w:rsidR="000F5CAD">
          <w:rPr>
            <w:noProof/>
            <w:webHidden/>
          </w:rPr>
          <w:tab/>
        </w:r>
        <w:r w:rsidR="000F5CAD">
          <w:rPr>
            <w:noProof/>
            <w:webHidden/>
          </w:rPr>
          <w:fldChar w:fldCharType="begin"/>
        </w:r>
        <w:r w:rsidR="000F5CAD">
          <w:rPr>
            <w:noProof/>
            <w:webHidden/>
          </w:rPr>
          <w:instrText xml:space="preserve"> PAGEREF _Toc39592447 \h </w:instrText>
        </w:r>
        <w:r w:rsidR="000F5CAD">
          <w:rPr>
            <w:noProof/>
            <w:webHidden/>
          </w:rPr>
        </w:r>
        <w:r w:rsidR="000F5CAD">
          <w:rPr>
            <w:noProof/>
            <w:webHidden/>
          </w:rPr>
          <w:fldChar w:fldCharType="separate"/>
        </w:r>
        <w:r w:rsidR="000F5CAD">
          <w:rPr>
            <w:noProof/>
            <w:webHidden/>
          </w:rPr>
          <w:t>16</w:t>
        </w:r>
        <w:r w:rsidR="000F5CAD">
          <w:rPr>
            <w:noProof/>
            <w:webHidden/>
          </w:rPr>
          <w:fldChar w:fldCharType="end"/>
        </w:r>
      </w:hyperlink>
    </w:p>
    <w:p w14:paraId="6BCFD5FD" w14:textId="5514B70B" w:rsidR="000F5CAD" w:rsidRDefault="00D86301">
      <w:pPr>
        <w:pStyle w:val="Sumrio1"/>
        <w:rPr>
          <w:rFonts w:asciiTheme="minorHAnsi" w:eastAsiaTheme="minorEastAsia" w:hAnsiTheme="minorHAnsi" w:cstheme="minorBidi"/>
          <w:b w:val="0"/>
          <w:caps w:val="0"/>
          <w:noProof/>
          <w:sz w:val="22"/>
          <w:lang w:eastAsia="pt-BR"/>
        </w:rPr>
      </w:pPr>
      <w:hyperlink w:anchor="_Toc39592448" w:history="1">
        <w:r w:rsidR="000F5CAD" w:rsidRPr="007A500D">
          <w:rPr>
            <w:rStyle w:val="Hyperlink"/>
            <w:noProof/>
            <w:lang w:eastAsia="pt-BR"/>
          </w:rPr>
          <w:t>2</w:t>
        </w:r>
        <w:r w:rsidR="000F5CAD">
          <w:rPr>
            <w:rFonts w:asciiTheme="minorHAnsi" w:eastAsiaTheme="minorEastAsia" w:hAnsiTheme="minorHAnsi" w:cstheme="minorBidi"/>
            <w:b w:val="0"/>
            <w:caps w:val="0"/>
            <w:noProof/>
            <w:sz w:val="22"/>
            <w:lang w:eastAsia="pt-BR"/>
          </w:rPr>
          <w:tab/>
        </w:r>
        <w:r w:rsidR="000F5CAD" w:rsidRPr="007A500D">
          <w:rPr>
            <w:rStyle w:val="Hyperlink"/>
            <w:noProof/>
            <w:lang w:eastAsia="pt-BR"/>
          </w:rPr>
          <w:t>desenvolvimento</w:t>
        </w:r>
        <w:r w:rsidR="000F5CAD">
          <w:rPr>
            <w:noProof/>
            <w:webHidden/>
          </w:rPr>
          <w:tab/>
        </w:r>
        <w:r w:rsidR="000F5CAD">
          <w:rPr>
            <w:noProof/>
            <w:webHidden/>
          </w:rPr>
          <w:fldChar w:fldCharType="begin"/>
        </w:r>
        <w:r w:rsidR="000F5CAD">
          <w:rPr>
            <w:noProof/>
            <w:webHidden/>
          </w:rPr>
          <w:instrText xml:space="preserve"> PAGEREF _Toc39592448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1F5129B2" w14:textId="632F2E68" w:rsidR="000F5CAD" w:rsidRDefault="00D86301">
      <w:pPr>
        <w:pStyle w:val="Sumrio2"/>
        <w:rPr>
          <w:rFonts w:asciiTheme="minorHAnsi" w:eastAsiaTheme="minorEastAsia" w:hAnsiTheme="minorHAnsi" w:cstheme="minorBidi"/>
          <w:caps w:val="0"/>
          <w:noProof/>
          <w:sz w:val="22"/>
          <w:lang w:eastAsia="pt-BR"/>
        </w:rPr>
      </w:pPr>
      <w:hyperlink w:anchor="_Toc39592449" w:history="1">
        <w:r w:rsidR="000F5CAD" w:rsidRPr="007A500D">
          <w:rPr>
            <w:rStyle w:val="Hyperlink"/>
            <w:noProof/>
          </w:rPr>
          <w:t>2.1</w:t>
        </w:r>
        <w:r w:rsidR="000F5CAD">
          <w:rPr>
            <w:rFonts w:asciiTheme="minorHAnsi" w:eastAsiaTheme="minorEastAsia" w:hAnsiTheme="minorHAnsi" w:cstheme="minorBidi"/>
            <w:caps w:val="0"/>
            <w:noProof/>
            <w:sz w:val="22"/>
            <w:lang w:eastAsia="pt-BR"/>
          </w:rPr>
          <w:tab/>
        </w:r>
        <w:r w:rsidR="000F5CAD" w:rsidRPr="007A500D">
          <w:rPr>
            <w:rStyle w:val="Hyperlink"/>
            <w:noProof/>
          </w:rPr>
          <w:t>caracterização do problema</w:t>
        </w:r>
        <w:r w:rsidR="000F5CAD">
          <w:rPr>
            <w:noProof/>
            <w:webHidden/>
          </w:rPr>
          <w:tab/>
        </w:r>
        <w:r w:rsidR="000F5CAD">
          <w:rPr>
            <w:noProof/>
            <w:webHidden/>
          </w:rPr>
          <w:fldChar w:fldCharType="begin"/>
        </w:r>
        <w:r w:rsidR="000F5CAD">
          <w:rPr>
            <w:noProof/>
            <w:webHidden/>
          </w:rPr>
          <w:instrText xml:space="preserve"> PAGEREF _Toc39592449 \h </w:instrText>
        </w:r>
        <w:r w:rsidR="000F5CAD">
          <w:rPr>
            <w:noProof/>
            <w:webHidden/>
          </w:rPr>
        </w:r>
        <w:r w:rsidR="000F5CAD">
          <w:rPr>
            <w:noProof/>
            <w:webHidden/>
          </w:rPr>
          <w:fldChar w:fldCharType="separate"/>
        </w:r>
        <w:r w:rsidR="000F5CAD">
          <w:rPr>
            <w:noProof/>
            <w:webHidden/>
          </w:rPr>
          <w:t>17</w:t>
        </w:r>
        <w:r w:rsidR="000F5CAD">
          <w:rPr>
            <w:noProof/>
            <w:webHidden/>
          </w:rPr>
          <w:fldChar w:fldCharType="end"/>
        </w:r>
      </w:hyperlink>
    </w:p>
    <w:p w14:paraId="07B962F7" w14:textId="31AD5401" w:rsidR="000F5CAD" w:rsidRDefault="00D86301">
      <w:pPr>
        <w:pStyle w:val="Sumrio2"/>
        <w:rPr>
          <w:rFonts w:asciiTheme="minorHAnsi" w:eastAsiaTheme="minorEastAsia" w:hAnsiTheme="minorHAnsi" w:cstheme="minorBidi"/>
          <w:caps w:val="0"/>
          <w:noProof/>
          <w:sz w:val="22"/>
          <w:lang w:eastAsia="pt-BR"/>
        </w:rPr>
      </w:pPr>
      <w:hyperlink w:anchor="_Toc39592450" w:history="1">
        <w:r w:rsidR="000F5CAD" w:rsidRPr="007A500D">
          <w:rPr>
            <w:rStyle w:val="Hyperlink"/>
            <w:noProof/>
          </w:rPr>
          <w:t>2.2</w:t>
        </w:r>
        <w:r w:rsidR="000F5CAD">
          <w:rPr>
            <w:rFonts w:asciiTheme="minorHAnsi" w:eastAsiaTheme="minorEastAsia" w:hAnsiTheme="minorHAnsi" w:cstheme="minorBidi"/>
            <w:caps w:val="0"/>
            <w:noProof/>
            <w:sz w:val="22"/>
            <w:lang w:eastAsia="pt-BR"/>
          </w:rPr>
          <w:tab/>
        </w:r>
        <w:r w:rsidR="000F5CAD" w:rsidRPr="007A500D">
          <w:rPr>
            <w:rStyle w:val="Hyperlink"/>
            <w:noProof/>
          </w:rPr>
          <w:t>solução</w:t>
        </w:r>
        <w:r w:rsidR="000F5CAD">
          <w:rPr>
            <w:noProof/>
            <w:webHidden/>
          </w:rPr>
          <w:tab/>
        </w:r>
        <w:r w:rsidR="000F5CAD">
          <w:rPr>
            <w:noProof/>
            <w:webHidden/>
          </w:rPr>
          <w:fldChar w:fldCharType="begin"/>
        </w:r>
        <w:r w:rsidR="000F5CAD">
          <w:rPr>
            <w:noProof/>
            <w:webHidden/>
          </w:rPr>
          <w:instrText xml:space="preserve"> PAGEREF _Toc39592450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E165447" w14:textId="606FB2C8" w:rsidR="000F5CAD" w:rsidRDefault="00D86301">
      <w:pPr>
        <w:pStyle w:val="Sumrio3"/>
        <w:rPr>
          <w:rFonts w:asciiTheme="minorHAnsi" w:eastAsiaTheme="minorEastAsia" w:hAnsiTheme="minorHAnsi" w:cstheme="minorBidi"/>
          <w:b w:val="0"/>
          <w:noProof/>
          <w:sz w:val="22"/>
          <w:lang w:eastAsia="pt-BR"/>
        </w:rPr>
      </w:pPr>
      <w:hyperlink w:anchor="_Toc39592451" w:history="1">
        <w:r w:rsidR="000F5CAD" w:rsidRPr="007A500D">
          <w:rPr>
            <w:rStyle w:val="Hyperlink"/>
            <w:noProof/>
          </w:rPr>
          <w:t>2.2.1</w:t>
        </w:r>
        <w:r w:rsidR="000F5CAD">
          <w:rPr>
            <w:rFonts w:asciiTheme="minorHAnsi" w:eastAsiaTheme="minorEastAsia" w:hAnsiTheme="minorHAnsi" w:cstheme="minorBidi"/>
            <w:b w:val="0"/>
            <w:noProof/>
            <w:sz w:val="22"/>
            <w:lang w:eastAsia="pt-BR"/>
          </w:rPr>
          <w:tab/>
        </w:r>
        <w:r w:rsidR="000F5CAD" w:rsidRPr="007A500D">
          <w:rPr>
            <w:rStyle w:val="Hyperlink"/>
            <w:noProof/>
          </w:rPr>
          <w:t>Descrição do contexto</w:t>
        </w:r>
        <w:r w:rsidR="000F5CAD">
          <w:rPr>
            <w:noProof/>
            <w:webHidden/>
          </w:rPr>
          <w:tab/>
        </w:r>
        <w:r w:rsidR="000F5CAD">
          <w:rPr>
            <w:noProof/>
            <w:webHidden/>
          </w:rPr>
          <w:fldChar w:fldCharType="begin"/>
        </w:r>
        <w:r w:rsidR="000F5CAD">
          <w:rPr>
            <w:noProof/>
            <w:webHidden/>
          </w:rPr>
          <w:instrText xml:space="preserve"> PAGEREF _Toc39592451 \h </w:instrText>
        </w:r>
        <w:r w:rsidR="000F5CAD">
          <w:rPr>
            <w:noProof/>
            <w:webHidden/>
          </w:rPr>
        </w:r>
        <w:r w:rsidR="000F5CAD">
          <w:rPr>
            <w:noProof/>
            <w:webHidden/>
          </w:rPr>
          <w:fldChar w:fldCharType="separate"/>
        </w:r>
        <w:r w:rsidR="000F5CAD">
          <w:rPr>
            <w:noProof/>
            <w:webHidden/>
          </w:rPr>
          <w:t>18</w:t>
        </w:r>
        <w:r w:rsidR="000F5CAD">
          <w:rPr>
            <w:noProof/>
            <w:webHidden/>
          </w:rPr>
          <w:fldChar w:fldCharType="end"/>
        </w:r>
      </w:hyperlink>
    </w:p>
    <w:p w14:paraId="69AC0A9F" w14:textId="4A7B0B62" w:rsidR="000F5CAD" w:rsidRDefault="00D86301">
      <w:pPr>
        <w:pStyle w:val="Sumrio2"/>
        <w:rPr>
          <w:rFonts w:asciiTheme="minorHAnsi" w:eastAsiaTheme="minorEastAsia" w:hAnsiTheme="minorHAnsi" w:cstheme="minorBidi"/>
          <w:caps w:val="0"/>
          <w:noProof/>
          <w:sz w:val="22"/>
          <w:lang w:eastAsia="pt-BR"/>
        </w:rPr>
      </w:pPr>
      <w:hyperlink w:anchor="_Toc39592452" w:history="1">
        <w:r w:rsidR="000F5CAD" w:rsidRPr="007A500D">
          <w:rPr>
            <w:rStyle w:val="Hyperlink"/>
            <w:noProof/>
          </w:rPr>
          <w:t>2.3</w:t>
        </w:r>
        <w:r w:rsidR="000F5CAD">
          <w:rPr>
            <w:rFonts w:asciiTheme="minorHAnsi" w:eastAsiaTheme="minorEastAsia" w:hAnsiTheme="minorHAnsi" w:cstheme="minorBidi"/>
            <w:caps w:val="0"/>
            <w:noProof/>
            <w:sz w:val="22"/>
            <w:lang w:eastAsia="pt-BR"/>
          </w:rPr>
          <w:tab/>
        </w:r>
        <w:r w:rsidR="000F5CAD" w:rsidRPr="007A500D">
          <w:rPr>
            <w:rStyle w:val="Hyperlink"/>
            <w:noProof/>
          </w:rPr>
          <w:t>Estudo de viabilidade</w:t>
        </w:r>
        <w:r w:rsidR="000F5CAD">
          <w:rPr>
            <w:noProof/>
            <w:webHidden/>
          </w:rPr>
          <w:tab/>
        </w:r>
        <w:r w:rsidR="000F5CAD">
          <w:rPr>
            <w:noProof/>
            <w:webHidden/>
          </w:rPr>
          <w:fldChar w:fldCharType="begin"/>
        </w:r>
        <w:r w:rsidR="000F5CAD">
          <w:rPr>
            <w:noProof/>
            <w:webHidden/>
          </w:rPr>
          <w:instrText xml:space="preserve"> PAGEREF _Toc39592452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08206615" w14:textId="42C3F094" w:rsidR="000F5CAD" w:rsidRDefault="00D86301">
      <w:pPr>
        <w:pStyle w:val="Sumrio3"/>
        <w:rPr>
          <w:rFonts w:asciiTheme="minorHAnsi" w:eastAsiaTheme="minorEastAsia" w:hAnsiTheme="minorHAnsi" w:cstheme="minorBidi"/>
          <w:b w:val="0"/>
          <w:noProof/>
          <w:sz w:val="22"/>
          <w:lang w:eastAsia="pt-BR"/>
        </w:rPr>
      </w:pPr>
      <w:hyperlink w:anchor="_Toc39592453" w:history="1">
        <w:r w:rsidR="000F5CAD" w:rsidRPr="007A500D">
          <w:rPr>
            <w:rStyle w:val="Hyperlink"/>
            <w:noProof/>
          </w:rPr>
          <w:t>2.3.1</w:t>
        </w:r>
        <w:r w:rsidR="000F5CAD">
          <w:rPr>
            <w:rFonts w:asciiTheme="minorHAnsi" w:eastAsiaTheme="minorEastAsia" w:hAnsiTheme="minorHAnsi" w:cstheme="minorBidi"/>
            <w:b w:val="0"/>
            <w:noProof/>
            <w:sz w:val="22"/>
            <w:lang w:eastAsia="pt-BR"/>
          </w:rPr>
          <w:tab/>
        </w:r>
        <w:r w:rsidR="000F5CAD" w:rsidRPr="007A500D">
          <w:rPr>
            <w:rStyle w:val="Hyperlink"/>
            <w:noProof/>
          </w:rPr>
          <w:t>Viabilidade técnica</w:t>
        </w:r>
        <w:r w:rsidR="000F5CAD">
          <w:rPr>
            <w:noProof/>
            <w:webHidden/>
          </w:rPr>
          <w:tab/>
        </w:r>
        <w:r w:rsidR="000F5CAD">
          <w:rPr>
            <w:noProof/>
            <w:webHidden/>
          </w:rPr>
          <w:fldChar w:fldCharType="begin"/>
        </w:r>
        <w:r w:rsidR="000F5CAD">
          <w:rPr>
            <w:noProof/>
            <w:webHidden/>
          </w:rPr>
          <w:instrText xml:space="preserve"> PAGEREF _Toc39592453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5DF8F1D1" w14:textId="192E5EB8" w:rsidR="000F5CAD" w:rsidRDefault="00D86301">
      <w:pPr>
        <w:pStyle w:val="Sumrio3"/>
        <w:rPr>
          <w:rFonts w:asciiTheme="minorHAnsi" w:eastAsiaTheme="minorEastAsia" w:hAnsiTheme="minorHAnsi" w:cstheme="minorBidi"/>
          <w:b w:val="0"/>
          <w:noProof/>
          <w:sz w:val="22"/>
          <w:lang w:eastAsia="pt-BR"/>
        </w:rPr>
      </w:pPr>
      <w:hyperlink w:anchor="_Toc39592454" w:history="1">
        <w:r w:rsidR="000F5CAD" w:rsidRPr="007A500D">
          <w:rPr>
            <w:rStyle w:val="Hyperlink"/>
            <w:noProof/>
          </w:rPr>
          <w:t>2.3.2</w:t>
        </w:r>
        <w:r w:rsidR="000F5CAD">
          <w:rPr>
            <w:rFonts w:asciiTheme="minorHAnsi" w:eastAsiaTheme="minorEastAsia" w:hAnsiTheme="minorHAnsi" w:cstheme="minorBidi"/>
            <w:b w:val="0"/>
            <w:noProof/>
            <w:sz w:val="22"/>
            <w:lang w:eastAsia="pt-BR"/>
          </w:rPr>
          <w:tab/>
        </w:r>
        <w:r w:rsidR="000F5CAD" w:rsidRPr="007A500D">
          <w:rPr>
            <w:rStyle w:val="Hyperlink"/>
            <w:noProof/>
          </w:rPr>
          <w:t>Viabilidade econômica</w:t>
        </w:r>
        <w:r w:rsidR="000F5CAD">
          <w:rPr>
            <w:noProof/>
            <w:webHidden/>
          </w:rPr>
          <w:tab/>
        </w:r>
        <w:r w:rsidR="000F5CAD">
          <w:rPr>
            <w:noProof/>
            <w:webHidden/>
          </w:rPr>
          <w:fldChar w:fldCharType="begin"/>
        </w:r>
        <w:r w:rsidR="000F5CAD">
          <w:rPr>
            <w:noProof/>
            <w:webHidden/>
          </w:rPr>
          <w:instrText xml:space="preserve"> PAGEREF _Toc39592454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261D5FD" w14:textId="6AE5C79C" w:rsidR="000F5CAD" w:rsidRDefault="00D86301">
      <w:pPr>
        <w:pStyle w:val="Sumrio3"/>
        <w:rPr>
          <w:rFonts w:asciiTheme="minorHAnsi" w:eastAsiaTheme="minorEastAsia" w:hAnsiTheme="minorHAnsi" w:cstheme="minorBidi"/>
          <w:b w:val="0"/>
          <w:noProof/>
          <w:sz w:val="22"/>
          <w:lang w:eastAsia="pt-BR"/>
        </w:rPr>
      </w:pPr>
      <w:hyperlink w:anchor="_Toc39592455" w:history="1">
        <w:r w:rsidR="000F5CAD" w:rsidRPr="007A500D">
          <w:rPr>
            <w:rStyle w:val="Hyperlink"/>
            <w:noProof/>
          </w:rPr>
          <w:t>2.3.3</w:t>
        </w:r>
        <w:r w:rsidR="000F5CAD">
          <w:rPr>
            <w:rFonts w:asciiTheme="minorHAnsi" w:eastAsiaTheme="minorEastAsia" w:hAnsiTheme="minorHAnsi" w:cstheme="minorBidi"/>
            <w:b w:val="0"/>
            <w:noProof/>
            <w:sz w:val="22"/>
            <w:lang w:eastAsia="pt-BR"/>
          </w:rPr>
          <w:tab/>
        </w:r>
        <w:r w:rsidR="000F5CAD" w:rsidRPr="007A500D">
          <w:rPr>
            <w:rStyle w:val="Hyperlink"/>
            <w:noProof/>
          </w:rPr>
          <w:t>Viabilidade funcional</w:t>
        </w:r>
        <w:r w:rsidR="000F5CAD">
          <w:rPr>
            <w:noProof/>
            <w:webHidden/>
          </w:rPr>
          <w:tab/>
        </w:r>
        <w:r w:rsidR="000F5CAD">
          <w:rPr>
            <w:noProof/>
            <w:webHidden/>
          </w:rPr>
          <w:fldChar w:fldCharType="begin"/>
        </w:r>
        <w:r w:rsidR="000F5CAD">
          <w:rPr>
            <w:noProof/>
            <w:webHidden/>
          </w:rPr>
          <w:instrText xml:space="preserve"> PAGEREF _Toc39592455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6E5B166F" w14:textId="0E29B1D3" w:rsidR="000F5CAD" w:rsidRDefault="00D86301">
      <w:pPr>
        <w:pStyle w:val="Sumrio2"/>
        <w:rPr>
          <w:rFonts w:asciiTheme="minorHAnsi" w:eastAsiaTheme="minorEastAsia" w:hAnsiTheme="minorHAnsi" w:cstheme="minorBidi"/>
          <w:caps w:val="0"/>
          <w:noProof/>
          <w:sz w:val="22"/>
          <w:lang w:eastAsia="pt-BR"/>
        </w:rPr>
      </w:pPr>
      <w:hyperlink w:anchor="_Toc39592456" w:history="1">
        <w:r w:rsidR="000F5CAD" w:rsidRPr="007A500D">
          <w:rPr>
            <w:rStyle w:val="Hyperlink"/>
            <w:noProof/>
          </w:rPr>
          <w:t>2.4</w:t>
        </w:r>
        <w:r w:rsidR="000F5CAD">
          <w:rPr>
            <w:rFonts w:asciiTheme="minorHAnsi" w:eastAsiaTheme="minorEastAsia" w:hAnsiTheme="minorHAnsi" w:cstheme="minorBidi"/>
            <w:caps w:val="0"/>
            <w:noProof/>
            <w:sz w:val="22"/>
            <w:lang w:eastAsia="pt-BR"/>
          </w:rPr>
          <w:tab/>
        </w:r>
        <w:r w:rsidR="000F5CAD" w:rsidRPr="007A500D">
          <w:rPr>
            <w:rStyle w:val="Hyperlink"/>
            <w:noProof/>
          </w:rPr>
          <w:t>Requisitos</w:t>
        </w:r>
        <w:r w:rsidR="000F5CAD">
          <w:rPr>
            <w:noProof/>
            <w:webHidden/>
          </w:rPr>
          <w:tab/>
        </w:r>
        <w:r w:rsidR="000F5CAD">
          <w:rPr>
            <w:noProof/>
            <w:webHidden/>
          </w:rPr>
          <w:fldChar w:fldCharType="begin"/>
        </w:r>
        <w:r w:rsidR="000F5CAD">
          <w:rPr>
            <w:noProof/>
            <w:webHidden/>
          </w:rPr>
          <w:instrText xml:space="preserve"> PAGEREF _Toc39592456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3778A420" w14:textId="6C8C203E" w:rsidR="000F5CAD" w:rsidRDefault="00D86301">
      <w:pPr>
        <w:pStyle w:val="Sumrio3"/>
        <w:rPr>
          <w:rFonts w:asciiTheme="minorHAnsi" w:eastAsiaTheme="minorEastAsia" w:hAnsiTheme="minorHAnsi" w:cstheme="minorBidi"/>
          <w:b w:val="0"/>
          <w:noProof/>
          <w:sz w:val="22"/>
          <w:lang w:eastAsia="pt-BR"/>
        </w:rPr>
      </w:pPr>
      <w:hyperlink w:anchor="_Toc39592457" w:history="1">
        <w:r w:rsidR="000F5CAD" w:rsidRPr="007A500D">
          <w:rPr>
            <w:rStyle w:val="Hyperlink"/>
            <w:noProof/>
          </w:rPr>
          <w:t>2.4.1</w:t>
        </w:r>
        <w:r w:rsidR="000F5CAD">
          <w:rPr>
            <w:rFonts w:asciiTheme="minorHAnsi" w:eastAsiaTheme="minorEastAsia" w:hAnsiTheme="minorHAnsi" w:cstheme="minorBidi"/>
            <w:b w:val="0"/>
            <w:noProof/>
            <w:sz w:val="22"/>
            <w:lang w:eastAsia="pt-BR"/>
          </w:rPr>
          <w:tab/>
        </w:r>
        <w:r w:rsidR="000F5CAD" w:rsidRPr="007A500D">
          <w:rPr>
            <w:rStyle w:val="Hyperlink"/>
            <w:noProof/>
          </w:rPr>
          <w:t>Requisitos Funcionais</w:t>
        </w:r>
        <w:r w:rsidR="000F5CAD">
          <w:rPr>
            <w:noProof/>
            <w:webHidden/>
          </w:rPr>
          <w:tab/>
        </w:r>
        <w:r w:rsidR="000F5CAD">
          <w:rPr>
            <w:noProof/>
            <w:webHidden/>
          </w:rPr>
          <w:fldChar w:fldCharType="begin"/>
        </w:r>
        <w:r w:rsidR="000F5CAD">
          <w:rPr>
            <w:noProof/>
            <w:webHidden/>
          </w:rPr>
          <w:instrText xml:space="preserve"> PAGEREF _Toc39592457 \h </w:instrText>
        </w:r>
        <w:r w:rsidR="000F5CAD">
          <w:rPr>
            <w:noProof/>
            <w:webHidden/>
          </w:rPr>
        </w:r>
        <w:r w:rsidR="000F5CAD">
          <w:rPr>
            <w:noProof/>
            <w:webHidden/>
          </w:rPr>
          <w:fldChar w:fldCharType="separate"/>
        </w:r>
        <w:r w:rsidR="000F5CAD">
          <w:rPr>
            <w:noProof/>
            <w:webHidden/>
          </w:rPr>
          <w:t>19</w:t>
        </w:r>
        <w:r w:rsidR="000F5CAD">
          <w:rPr>
            <w:noProof/>
            <w:webHidden/>
          </w:rPr>
          <w:fldChar w:fldCharType="end"/>
        </w:r>
      </w:hyperlink>
    </w:p>
    <w:p w14:paraId="2A3D2695" w14:textId="28D0C0C3" w:rsidR="000F5CAD" w:rsidRDefault="00D86301">
      <w:pPr>
        <w:pStyle w:val="Sumrio3"/>
        <w:rPr>
          <w:rFonts w:asciiTheme="minorHAnsi" w:eastAsiaTheme="minorEastAsia" w:hAnsiTheme="minorHAnsi" w:cstheme="minorBidi"/>
          <w:b w:val="0"/>
          <w:noProof/>
          <w:sz w:val="22"/>
          <w:lang w:eastAsia="pt-BR"/>
        </w:rPr>
      </w:pPr>
      <w:hyperlink w:anchor="_Toc39592458" w:history="1">
        <w:r w:rsidR="000F5CAD" w:rsidRPr="007A500D">
          <w:rPr>
            <w:rStyle w:val="Hyperlink"/>
            <w:noProof/>
          </w:rPr>
          <w:t>2.4.2</w:t>
        </w:r>
        <w:r w:rsidR="000F5CAD">
          <w:rPr>
            <w:rFonts w:asciiTheme="minorHAnsi" w:eastAsiaTheme="minorEastAsia" w:hAnsiTheme="minorHAnsi" w:cstheme="minorBidi"/>
            <w:b w:val="0"/>
            <w:noProof/>
            <w:sz w:val="22"/>
            <w:lang w:eastAsia="pt-BR"/>
          </w:rPr>
          <w:tab/>
        </w:r>
        <w:r w:rsidR="000F5CAD" w:rsidRPr="007A500D">
          <w:rPr>
            <w:rStyle w:val="Hyperlink"/>
            <w:noProof/>
          </w:rPr>
          <w:t>Requisitos Não Funcionais</w:t>
        </w:r>
        <w:r w:rsidR="000F5CAD">
          <w:rPr>
            <w:noProof/>
            <w:webHidden/>
          </w:rPr>
          <w:tab/>
        </w:r>
        <w:r w:rsidR="000F5CAD">
          <w:rPr>
            <w:noProof/>
            <w:webHidden/>
          </w:rPr>
          <w:fldChar w:fldCharType="begin"/>
        </w:r>
        <w:r w:rsidR="000F5CAD">
          <w:rPr>
            <w:noProof/>
            <w:webHidden/>
          </w:rPr>
          <w:instrText xml:space="preserve"> PAGEREF _Toc39592458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06FDFC7F" w14:textId="4461EB5B" w:rsidR="000F5CAD" w:rsidRDefault="00D86301">
      <w:pPr>
        <w:pStyle w:val="Sumrio3"/>
        <w:rPr>
          <w:rFonts w:asciiTheme="minorHAnsi" w:eastAsiaTheme="minorEastAsia" w:hAnsiTheme="minorHAnsi" w:cstheme="minorBidi"/>
          <w:b w:val="0"/>
          <w:noProof/>
          <w:sz w:val="22"/>
          <w:lang w:eastAsia="pt-BR"/>
        </w:rPr>
      </w:pPr>
      <w:hyperlink w:anchor="_Toc39592459" w:history="1">
        <w:r w:rsidR="000F5CAD" w:rsidRPr="007A500D">
          <w:rPr>
            <w:rStyle w:val="Hyperlink"/>
            <w:noProof/>
          </w:rPr>
          <w:t>2.4.3</w:t>
        </w:r>
        <w:r w:rsidR="000F5CAD">
          <w:rPr>
            <w:rFonts w:asciiTheme="minorHAnsi" w:eastAsiaTheme="minorEastAsia" w:hAnsiTheme="minorHAnsi" w:cstheme="minorBidi"/>
            <w:b w:val="0"/>
            <w:noProof/>
            <w:sz w:val="22"/>
            <w:lang w:eastAsia="pt-BR"/>
          </w:rPr>
          <w:tab/>
        </w:r>
        <w:r w:rsidR="000F5CAD" w:rsidRPr="007A500D">
          <w:rPr>
            <w:rStyle w:val="Hyperlink"/>
            <w:noProof/>
          </w:rPr>
          <w:t>Caso de Uso (com descrição)</w:t>
        </w:r>
        <w:r w:rsidR="000F5CAD">
          <w:rPr>
            <w:noProof/>
            <w:webHidden/>
          </w:rPr>
          <w:tab/>
        </w:r>
        <w:r w:rsidR="000F5CAD">
          <w:rPr>
            <w:noProof/>
            <w:webHidden/>
          </w:rPr>
          <w:fldChar w:fldCharType="begin"/>
        </w:r>
        <w:r w:rsidR="000F5CAD">
          <w:rPr>
            <w:noProof/>
            <w:webHidden/>
          </w:rPr>
          <w:instrText xml:space="preserve"> PAGEREF _Toc39592459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58CC49DC" w14:textId="43A257F1" w:rsidR="000F5CAD" w:rsidRDefault="00D86301">
      <w:pPr>
        <w:pStyle w:val="Sumrio3"/>
        <w:rPr>
          <w:rFonts w:asciiTheme="minorHAnsi" w:eastAsiaTheme="minorEastAsia" w:hAnsiTheme="minorHAnsi" w:cstheme="minorBidi"/>
          <w:b w:val="0"/>
          <w:noProof/>
          <w:sz w:val="22"/>
          <w:lang w:eastAsia="pt-BR"/>
        </w:rPr>
      </w:pPr>
      <w:hyperlink w:anchor="_Toc39592460" w:history="1">
        <w:r w:rsidR="000F5CAD" w:rsidRPr="007A500D">
          <w:rPr>
            <w:rStyle w:val="Hyperlink"/>
            <w:noProof/>
          </w:rPr>
          <w:t>2.4.4</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classe</w:t>
        </w:r>
        <w:r w:rsidR="000F5CAD">
          <w:rPr>
            <w:noProof/>
            <w:webHidden/>
          </w:rPr>
          <w:tab/>
        </w:r>
        <w:r w:rsidR="000F5CAD">
          <w:rPr>
            <w:noProof/>
            <w:webHidden/>
          </w:rPr>
          <w:fldChar w:fldCharType="begin"/>
        </w:r>
        <w:r w:rsidR="000F5CAD">
          <w:rPr>
            <w:noProof/>
            <w:webHidden/>
          </w:rPr>
          <w:instrText xml:space="preserve"> PAGEREF _Toc39592460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303A5FD4" w14:textId="7503A02A" w:rsidR="000F5CAD" w:rsidRDefault="00D86301">
      <w:pPr>
        <w:pStyle w:val="Sumrio3"/>
        <w:rPr>
          <w:rFonts w:asciiTheme="minorHAnsi" w:eastAsiaTheme="minorEastAsia" w:hAnsiTheme="minorHAnsi" w:cstheme="minorBidi"/>
          <w:b w:val="0"/>
          <w:noProof/>
          <w:sz w:val="22"/>
          <w:lang w:eastAsia="pt-BR"/>
        </w:rPr>
      </w:pPr>
      <w:hyperlink w:anchor="_Toc39592461" w:history="1">
        <w:r w:rsidR="000F5CAD" w:rsidRPr="007A500D">
          <w:rPr>
            <w:rStyle w:val="Hyperlink"/>
            <w:noProof/>
          </w:rPr>
          <w:t>2.4.5</w:t>
        </w:r>
        <w:r w:rsidR="000F5CAD">
          <w:rPr>
            <w:rFonts w:asciiTheme="minorHAnsi" w:eastAsiaTheme="minorEastAsia" w:hAnsiTheme="minorHAnsi" w:cstheme="minorBidi"/>
            <w:b w:val="0"/>
            <w:noProof/>
            <w:sz w:val="22"/>
            <w:lang w:eastAsia="pt-BR"/>
          </w:rPr>
          <w:tab/>
        </w:r>
        <w:r w:rsidR="000F5CAD" w:rsidRPr="007A500D">
          <w:rPr>
            <w:rStyle w:val="Hyperlink"/>
            <w:noProof/>
          </w:rPr>
          <w:t>DER</w:t>
        </w:r>
        <w:r w:rsidR="000F5CAD">
          <w:rPr>
            <w:noProof/>
            <w:webHidden/>
          </w:rPr>
          <w:tab/>
        </w:r>
        <w:r w:rsidR="000F5CAD">
          <w:rPr>
            <w:noProof/>
            <w:webHidden/>
          </w:rPr>
          <w:fldChar w:fldCharType="begin"/>
        </w:r>
        <w:r w:rsidR="000F5CAD">
          <w:rPr>
            <w:noProof/>
            <w:webHidden/>
          </w:rPr>
          <w:instrText xml:space="preserve"> PAGEREF _Toc39592461 \h </w:instrText>
        </w:r>
        <w:r w:rsidR="000F5CAD">
          <w:rPr>
            <w:noProof/>
            <w:webHidden/>
          </w:rPr>
        </w:r>
        <w:r w:rsidR="000F5CAD">
          <w:rPr>
            <w:noProof/>
            <w:webHidden/>
          </w:rPr>
          <w:fldChar w:fldCharType="separate"/>
        </w:r>
        <w:r w:rsidR="000F5CAD">
          <w:rPr>
            <w:noProof/>
            <w:webHidden/>
          </w:rPr>
          <w:t>20</w:t>
        </w:r>
        <w:r w:rsidR="000F5CAD">
          <w:rPr>
            <w:noProof/>
            <w:webHidden/>
          </w:rPr>
          <w:fldChar w:fldCharType="end"/>
        </w:r>
      </w:hyperlink>
    </w:p>
    <w:p w14:paraId="4A7B18DD" w14:textId="16390C16" w:rsidR="000F5CAD" w:rsidRDefault="00D86301">
      <w:pPr>
        <w:pStyle w:val="Sumrio3"/>
        <w:rPr>
          <w:rFonts w:asciiTheme="minorHAnsi" w:eastAsiaTheme="minorEastAsia" w:hAnsiTheme="minorHAnsi" w:cstheme="minorBidi"/>
          <w:b w:val="0"/>
          <w:noProof/>
          <w:sz w:val="22"/>
          <w:lang w:eastAsia="pt-BR"/>
        </w:rPr>
      </w:pPr>
      <w:hyperlink w:anchor="_Toc39592462" w:history="1">
        <w:r w:rsidR="000F5CAD" w:rsidRPr="007A500D">
          <w:rPr>
            <w:rStyle w:val="Hyperlink"/>
            <w:noProof/>
          </w:rPr>
          <w:t>2.4.6</w:t>
        </w:r>
        <w:r w:rsidR="000F5CAD">
          <w:rPr>
            <w:rFonts w:asciiTheme="minorHAnsi" w:eastAsiaTheme="minorEastAsia" w:hAnsiTheme="minorHAnsi" w:cstheme="minorBidi"/>
            <w:b w:val="0"/>
            <w:noProof/>
            <w:sz w:val="22"/>
            <w:lang w:eastAsia="pt-BR"/>
          </w:rPr>
          <w:tab/>
        </w:r>
        <w:r w:rsidR="000F5CAD" w:rsidRPr="007A500D">
          <w:rPr>
            <w:rStyle w:val="Hyperlink"/>
            <w:noProof/>
          </w:rPr>
          <w:t>Diagrama de atividade ou de sequência</w:t>
        </w:r>
        <w:r w:rsidR="000F5CAD">
          <w:rPr>
            <w:noProof/>
            <w:webHidden/>
          </w:rPr>
          <w:tab/>
        </w:r>
        <w:r w:rsidR="000F5CAD">
          <w:rPr>
            <w:noProof/>
            <w:webHidden/>
          </w:rPr>
          <w:fldChar w:fldCharType="begin"/>
        </w:r>
        <w:r w:rsidR="000F5CAD">
          <w:rPr>
            <w:noProof/>
            <w:webHidden/>
          </w:rPr>
          <w:instrText xml:space="preserve"> PAGEREF _Toc39592462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6F75AFBF" w14:textId="3D414CC8" w:rsidR="000F5CAD" w:rsidRDefault="00D86301">
      <w:pPr>
        <w:pStyle w:val="Sumrio3"/>
        <w:rPr>
          <w:rFonts w:asciiTheme="minorHAnsi" w:eastAsiaTheme="minorEastAsia" w:hAnsiTheme="minorHAnsi" w:cstheme="minorBidi"/>
          <w:b w:val="0"/>
          <w:noProof/>
          <w:sz w:val="22"/>
          <w:lang w:eastAsia="pt-BR"/>
        </w:rPr>
      </w:pPr>
      <w:hyperlink w:anchor="_Toc39592463" w:history="1">
        <w:r w:rsidR="000F5CAD" w:rsidRPr="007A500D">
          <w:rPr>
            <w:rStyle w:val="Hyperlink"/>
            <w:noProof/>
          </w:rPr>
          <w:t>2.4.7</w:t>
        </w:r>
        <w:r w:rsidR="000F5CAD">
          <w:rPr>
            <w:rFonts w:asciiTheme="minorHAnsi" w:eastAsiaTheme="minorEastAsia" w:hAnsiTheme="minorHAnsi" w:cstheme="minorBidi"/>
            <w:b w:val="0"/>
            <w:noProof/>
            <w:sz w:val="22"/>
            <w:lang w:eastAsia="pt-BR"/>
          </w:rPr>
          <w:tab/>
        </w:r>
        <w:r w:rsidR="000F5CAD" w:rsidRPr="007A500D">
          <w:rPr>
            <w:rStyle w:val="Hyperlink"/>
            <w:noProof/>
          </w:rPr>
          <w:t>Diagrama de componente</w:t>
        </w:r>
        <w:r w:rsidR="000F5CAD">
          <w:rPr>
            <w:noProof/>
            <w:webHidden/>
          </w:rPr>
          <w:tab/>
        </w:r>
        <w:r w:rsidR="000F5CAD">
          <w:rPr>
            <w:noProof/>
            <w:webHidden/>
          </w:rPr>
          <w:fldChar w:fldCharType="begin"/>
        </w:r>
        <w:r w:rsidR="000F5CAD">
          <w:rPr>
            <w:noProof/>
            <w:webHidden/>
          </w:rPr>
          <w:instrText xml:space="preserve"> PAGEREF _Toc39592463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0E42DF2" w14:textId="1F18B1D3" w:rsidR="000F5CAD" w:rsidRDefault="00D86301">
      <w:pPr>
        <w:pStyle w:val="Sumrio3"/>
        <w:rPr>
          <w:rFonts w:asciiTheme="minorHAnsi" w:eastAsiaTheme="minorEastAsia" w:hAnsiTheme="minorHAnsi" w:cstheme="minorBidi"/>
          <w:b w:val="0"/>
          <w:noProof/>
          <w:sz w:val="22"/>
          <w:lang w:eastAsia="pt-BR"/>
        </w:rPr>
      </w:pPr>
      <w:hyperlink w:anchor="_Toc39592464" w:history="1">
        <w:r w:rsidR="000F5CAD" w:rsidRPr="007A500D">
          <w:rPr>
            <w:rStyle w:val="Hyperlink"/>
            <w:noProof/>
          </w:rPr>
          <w:t>2.4.8</w:t>
        </w:r>
        <w:r w:rsidR="000F5CAD">
          <w:rPr>
            <w:rFonts w:asciiTheme="minorHAnsi" w:eastAsiaTheme="minorEastAsia" w:hAnsiTheme="minorHAnsi" w:cstheme="minorBidi"/>
            <w:b w:val="0"/>
            <w:noProof/>
            <w:sz w:val="22"/>
            <w:lang w:eastAsia="pt-BR"/>
          </w:rPr>
          <w:tab/>
        </w:r>
        <w:r w:rsidR="000F5CAD" w:rsidRPr="007A500D">
          <w:rPr>
            <w:rStyle w:val="Hyperlink"/>
            <w:noProof/>
          </w:rPr>
          <w:t>Análise de Riscos</w:t>
        </w:r>
        <w:r w:rsidR="000F5CAD">
          <w:rPr>
            <w:noProof/>
            <w:webHidden/>
          </w:rPr>
          <w:tab/>
        </w:r>
        <w:r w:rsidR="000F5CAD">
          <w:rPr>
            <w:noProof/>
            <w:webHidden/>
          </w:rPr>
          <w:fldChar w:fldCharType="begin"/>
        </w:r>
        <w:r w:rsidR="000F5CAD">
          <w:rPr>
            <w:noProof/>
            <w:webHidden/>
          </w:rPr>
          <w:instrText xml:space="preserve"> PAGEREF _Toc39592464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1CC3649F" w14:textId="3083222A" w:rsidR="000F5CAD" w:rsidRDefault="00D86301">
      <w:pPr>
        <w:pStyle w:val="Sumrio4"/>
        <w:rPr>
          <w:rFonts w:asciiTheme="minorHAnsi" w:eastAsiaTheme="minorEastAsia" w:hAnsiTheme="minorHAnsi" w:cstheme="minorBidi"/>
          <w:noProof/>
          <w:sz w:val="22"/>
          <w:lang w:eastAsia="pt-BR"/>
        </w:rPr>
      </w:pPr>
      <w:hyperlink w:anchor="_Toc39592465" w:history="1">
        <w:r w:rsidR="000F5CAD" w:rsidRPr="007A500D">
          <w:rPr>
            <w:rStyle w:val="Hyperlink"/>
            <w:noProof/>
          </w:rPr>
          <w:t>2.4.8.1</w:t>
        </w:r>
        <w:r w:rsidR="000F5CAD">
          <w:rPr>
            <w:rFonts w:asciiTheme="minorHAnsi" w:eastAsiaTheme="minorEastAsia" w:hAnsiTheme="minorHAnsi" w:cstheme="minorBidi"/>
            <w:noProof/>
            <w:sz w:val="22"/>
            <w:lang w:eastAsia="pt-BR"/>
          </w:rPr>
          <w:tab/>
        </w:r>
        <w:r w:rsidR="000F5CAD" w:rsidRPr="007A500D">
          <w:rPr>
            <w:rStyle w:val="Hyperlink"/>
            <w:noProof/>
          </w:rPr>
          <w:t>Estratégias</w:t>
        </w:r>
        <w:r w:rsidR="000F5CAD">
          <w:rPr>
            <w:noProof/>
            <w:webHidden/>
          </w:rPr>
          <w:tab/>
        </w:r>
        <w:r w:rsidR="000F5CAD">
          <w:rPr>
            <w:noProof/>
            <w:webHidden/>
          </w:rPr>
          <w:fldChar w:fldCharType="begin"/>
        </w:r>
        <w:r w:rsidR="000F5CAD">
          <w:rPr>
            <w:noProof/>
            <w:webHidden/>
          </w:rPr>
          <w:instrText xml:space="preserve"> PAGEREF _Toc39592465 \h </w:instrText>
        </w:r>
        <w:r w:rsidR="000F5CAD">
          <w:rPr>
            <w:noProof/>
            <w:webHidden/>
          </w:rPr>
        </w:r>
        <w:r w:rsidR="000F5CAD">
          <w:rPr>
            <w:noProof/>
            <w:webHidden/>
          </w:rPr>
          <w:fldChar w:fldCharType="separate"/>
        </w:r>
        <w:r w:rsidR="000F5CAD">
          <w:rPr>
            <w:noProof/>
            <w:webHidden/>
          </w:rPr>
          <w:t>21</w:t>
        </w:r>
        <w:r w:rsidR="000F5CAD">
          <w:rPr>
            <w:noProof/>
            <w:webHidden/>
          </w:rPr>
          <w:fldChar w:fldCharType="end"/>
        </w:r>
      </w:hyperlink>
    </w:p>
    <w:p w14:paraId="0EF7FB16" w14:textId="76656DE2" w:rsidR="000F5CAD" w:rsidRDefault="00D86301">
      <w:pPr>
        <w:pStyle w:val="Sumrio4"/>
        <w:rPr>
          <w:rFonts w:asciiTheme="minorHAnsi" w:eastAsiaTheme="minorEastAsia" w:hAnsiTheme="minorHAnsi" w:cstheme="minorBidi"/>
          <w:noProof/>
          <w:sz w:val="22"/>
          <w:lang w:eastAsia="pt-BR"/>
        </w:rPr>
      </w:pPr>
      <w:hyperlink w:anchor="_Toc39592466" w:history="1">
        <w:r w:rsidR="000F5CAD" w:rsidRPr="007A500D">
          <w:rPr>
            <w:rStyle w:val="Hyperlink"/>
            <w:noProof/>
          </w:rPr>
          <w:t>2.4.8.2</w:t>
        </w:r>
        <w:r w:rsidR="000F5CAD">
          <w:rPr>
            <w:rFonts w:asciiTheme="minorHAnsi" w:eastAsiaTheme="minorEastAsia" w:hAnsiTheme="minorHAnsi" w:cstheme="minorBidi"/>
            <w:noProof/>
            <w:sz w:val="22"/>
            <w:lang w:eastAsia="pt-BR"/>
          </w:rPr>
          <w:tab/>
        </w:r>
        <w:r w:rsidR="000F5CAD" w:rsidRPr="007A500D">
          <w:rPr>
            <w:rStyle w:val="Hyperlink"/>
            <w:noProof/>
          </w:rPr>
          <w:t>Exemplo</w:t>
        </w:r>
        <w:r w:rsidR="000F5CAD">
          <w:rPr>
            <w:noProof/>
            <w:webHidden/>
          </w:rPr>
          <w:tab/>
        </w:r>
        <w:r w:rsidR="000F5CAD">
          <w:rPr>
            <w:noProof/>
            <w:webHidden/>
          </w:rPr>
          <w:fldChar w:fldCharType="begin"/>
        </w:r>
        <w:r w:rsidR="000F5CAD">
          <w:rPr>
            <w:noProof/>
            <w:webHidden/>
          </w:rPr>
          <w:instrText xml:space="preserve"> PAGEREF _Toc39592466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A682DDE" w14:textId="0E167C45" w:rsidR="000F5CAD" w:rsidRDefault="00D86301">
      <w:pPr>
        <w:pStyle w:val="Sumrio4"/>
        <w:rPr>
          <w:rFonts w:asciiTheme="minorHAnsi" w:eastAsiaTheme="minorEastAsia" w:hAnsiTheme="minorHAnsi" w:cstheme="minorBidi"/>
          <w:noProof/>
          <w:sz w:val="22"/>
          <w:lang w:eastAsia="pt-BR"/>
        </w:rPr>
      </w:pPr>
      <w:hyperlink w:anchor="_Toc39592467" w:history="1">
        <w:r w:rsidR="000F5CAD" w:rsidRPr="007A500D">
          <w:rPr>
            <w:rStyle w:val="Hyperlink"/>
            <w:noProof/>
          </w:rPr>
          <w:t>2.4.8.3</w:t>
        </w:r>
        <w:r w:rsidR="000F5CAD">
          <w:rPr>
            <w:rFonts w:asciiTheme="minorHAnsi" w:eastAsiaTheme="minorEastAsia" w:hAnsiTheme="minorHAnsi" w:cstheme="minorBidi"/>
            <w:noProof/>
            <w:sz w:val="22"/>
            <w:lang w:eastAsia="pt-BR"/>
          </w:rPr>
          <w:tab/>
        </w:r>
        <w:r w:rsidR="000F5CAD" w:rsidRPr="007A500D">
          <w:rPr>
            <w:rStyle w:val="Hyperlink"/>
            <w:noProof/>
          </w:rPr>
          <w:t>Protótipo</w:t>
        </w:r>
        <w:r w:rsidR="000F5CAD">
          <w:rPr>
            <w:noProof/>
            <w:webHidden/>
          </w:rPr>
          <w:tab/>
        </w:r>
        <w:r w:rsidR="000F5CAD">
          <w:rPr>
            <w:noProof/>
            <w:webHidden/>
          </w:rPr>
          <w:fldChar w:fldCharType="begin"/>
        </w:r>
        <w:r w:rsidR="000F5CAD">
          <w:rPr>
            <w:noProof/>
            <w:webHidden/>
          </w:rPr>
          <w:instrText xml:space="preserve"> PAGEREF _Toc39592467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69B4844C" w14:textId="3EFBE040" w:rsidR="000F5CAD" w:rsidRDefault="00D86301">
      <w:pPr>
        <w:pStyle w:val="Sumrio2"/>
        <w:rPr>
          <w:rFonts w:asciiTheme="minorHAnsi" w:eastAsiaTheme="minorEastAsia" w:hAnsiTheme="minorHAnsi" w:cstheme="minorBidi"/>
          <w:caps w:val="0"/>
          <w:noProof/>
          <w:sz w:val="22"/>
          <w:lang w:eastAsia="pt-BR"/>
        </w:rPr>
      </w:pPr>
      <w:hyperlink w:anchor="_Toc39592468" w:history="1">
        <w:r w:rsidR="000F5CAD" w:rsidRPr="007A500D">
          <w:rPr>
            <w:rStyle w:val="Hyperlink"/>
            <w:noProof/>
          </w:rPr>
          <w:t>2.5</w:t>
        </w:r>
        <w:r w:rsidR="000F5CAD">
          <w:rPr>
            <w:rFonts w:asciiTheme="minorHAnsi" w:eastAsiaTheme="minorEastAsia" w:hAnsiTheme="minorHAnsi" w:cstheme="minorBidi"/>
            <w:caps w:val="0"/>
            <w:noProof/>
            <w:sz w:val="22"/>
            <w:lang w:eastAsia="pt-BR"/>
          </w:rPr>
          <w:tab/>
        </w:r>
        <w:r w:rsidR="000F5CAD" w:rsidRPr="007A500D">
          <w:rPr>
            <w:rStyle w:val="Hyperlink"/>
            <w:noProof/>
          </w:rPr>
          <w:t>TÍTULO da seção secundária</w:t>
        </w:r>
        <w:r w:rsidR="000F5CAD">
          <w:rPr>
            <w:noProof/>
            <w:webHidden/>
          </w:rPr>
          <w:tab/>
        </w:r>
        <w:r w:rsidR="000F5CAD">
          <w:rPr>
            <w:noProof/>
            <w:webHidden/>
          </w:rPr>
          <w:fldChar w:fldCharType="begin"/>
        </w:r>
        <w:r w:rsidR="000F5CAD">
          <w:rPr>
            <w:noProof/>
            <w:webHidden/>
          </w:rPr>
          <w:instrText xml:space="preserve"> PAGEREF _Toc39592468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4D4451F7" w14:textId="5124C3FB" w:rsidR="000F5CAD" w:rsidRDefault="00D86301">
      <w:pPr>
        <w:pStyle w:val="Sumrio3"/>
        <w:rPr>
          <w:rFonts w:asciiTheme="minorHAnsi" w:eastAsiaTheme="minorEastAsia" w:hAnsiTheme="minorHAnsi" w:cstheme="minorBidi"/>
          <w:b w:val="0"/>
          <w:noProof/>
          <w:sz w:val="22"/>
          <w:lang w:eastAsia="pt-BR"/>
        </w:rPr>
      </w:pPr>
      <w:hyperlink w:anchor="_Toc39592469" w:history="1">
        <w:r w:rsidR="000F5CAD" w:rsidRPr="007A500D">
          <w:rPr>
            <w:rStyle w:val="Hyperlink"/>
            <w:noProof/>
          </w:rPr>
          <w:t>2.5.1</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_Toc39592469 \h </w:instrText>
        </w:r>
        <w:r w:rsidR="000F5CAD">
          <w:rPr>
            <w:noProof/>
            <w:webHidden/>
          </w:rPr>
        </w:r>
        <w:r w:rsidR="000F5CAD">
          <w:rPr>
            <w:noProof/>
            <w:webHidden/>
          </w:rPr>
          <w:fldChar w:fldCharType="separate"/>
        </w:r>
        <w:r w:rsidR="000F5CAD">
          <w:rPr>
            <w:noProof/>
            <w:webHidden/>
          </w:rPr>
          <w:t>22</w:t>
        </w:r>
        <w:r w:rsidR="000F5CAD">
          <w:rPr>
            <w:noProof/>
            <w:webHidden/>
          </w:rPr>
          <w:fldChar w:fldCharType="end"/>
        </w:r>
      </w:hyperlink>
    </w:p>
    <w:p w14:paraId="51096252" w14:textId="0913DA44" w:rsidR="000F5CAD" w:rsidRDefault="00D86301">
      <w:pPr>
        <w:pStyle w:val="Sumrio3"/>
        <w:rPr>
          <w:rFonts w:asciiTheme="minorHAnsi" w:eastAsiaTheme="minorEastAsia" w:hAnsiTheme="minorHAnsi" w:cstheme="minorBidi"/>
          <w:b w:val="0"/>
          <w:noProof/>
          <w:sz w:val="22"/>
          <w:lang w:eastAsia="pt-BR"/>
        </w:rPr>
      </w:pPr>
      <w:hyperlink w:anchor="_Toc39592470" w:history="1">
        <w:r w:rsidR="000F5CAD" w:rsidRPr="007A500D">
          <w:rPr>
            <w:rStyle w:val="Hyperlink"/>
            <w:noProof/>
          </w:rPr>
          <w:t>2.5.2</w:t>
        </w:r>
        <w:r w:rsidR="000F5CAD">
          <w:rPr>
            <w:rFonts w:asciiTheme="minorHAnsi" w:eastAsiaTheme="minorEastAsia" w:hAnsiTheme="minorHAnsi" w:cstheme="minorBidi"/>
            <w:b w:val="0"/>
            <w:noProof/>
            <w:sz w:val="22"/>
            <w:lang w:eastAsia="pt-BR"/>
          </w:rPr>
          <w:tab/>
        </w:r>
        <w:r w:rsidR="000F5CAD" w:rsidRPr="007A500D">
          <w:rPr>
            <w:rStyle w:val="Hyperlink"/>
            <w:noProof/>
          </w:rPr>
          <w:t>Título da seção terciária</w:t>
        </w:r>
        <w:r w:rsidR="000F5CAD">
          <w:rPr>
            <w:noProof/>
            <w:webHidden/>
          </w:rPr>
          <w:tab/>
        </w:r>
        <w:r w:rsidR="000F5CAD">
          <w:rPr>
            <w:noProof/>
            <w:webHidden/>
          </w:rPr>
          <w:fldChar w:fldCharType="begin"/>
        </w:r>
        <w:r w:rsidR="000F5CAD">
          <w:rPr>
            <w:noProof/>
            <w:webHidden/>
          </w:rPr>
          <w:instrText xml:space="preserve"> PAGEREF _Toc39592470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700DCBB6" w14:textId="23001522" w:rsidR="000F5CAD" w:rsidRDefault="00D86301">
      <w:pPr>
        <w:pStyle w:val="Sumrio4"/>
        <w:rPr>
          <w:rFonts w:asciiTheme="minorHAnsi" w:eastAsiaTheme="minorEastAsia" w:hAnsiTheme="minorHAnsi" w:cstheme="minorBidi"/>
          <w:noProof/>
          <w:sz w:val="22"/>
          <w:lang w:eastAsia="pt-BR"/>
        </w:rPr>
      </w:pPr>
      <w:hyperlink w:anchor="_Toc39592471" w:history="1">
        <w:r w:rsidR="000F5CAD" w:rsidRPr="007A500D">
          <w:rPr>
            <w:rStyle w:val="Hyperlink"/>
            <w:noProof/>
          </w:rPr>
          <w:t>2.5.2.1</w:t>
        </w:r>
        <w:r w:rsidR="000F5CAD">
          <w:rPr>
            <w:rFonts w:asciiTheme="minorHAnsi" w:eastAsiaTheme="minorEastAsia" w:hAnsiTheme="minorHAnsi" w:cstheme="minorBidi"/>
            <w:noProof/>
            <w:sz w:val="22"/>
            <w:lang w:eastAsia="pt-BR"/>
          </w:rPr>
          <w:tab/>
        </w:r>
        <w:r w:rsidR="000F5CAD" w:rsidRPr="007A500D">
          <w:rPr>
            <w:rStyle w:val="Hyperlink"/>
            <w:noProof/>
          </w:rPr>
          <w:t>Título da seção quaternária</w:t>
        </w:r>
        <w:r w:rsidR="000F5CAD">
          <w:rPr>
            <w:noProof/>
            <w:webHidden/>
          </w:rPr>
          <w:tab/>
        </w:r>
        <w:r w:rsidR="000F5CAD">
          <w:rPr>
            <w:noProof/>
            <w:webHidden/>
          </w:rPr>
          <w:fldChar w:fldCharType="begin"/>
        </w:r>
        <w:r w:rsidR="000F5CAD">
          <w:rPr>
            <w:noProof/>
            <w:webHidden/>
          </w:rPr>
          <w:instrText xml:space="preserve"> PAGEREF _Toc39592471 \h </w:instrText>
        </w:r>
        <w:r w:rsidR="000F5CAD">
          <w:rPr>
            <w:noProof/>
            <w:webHidden/>
          </w:rPr>
        </w:r>
        <w:r w:rsidR="000F5CAD">
          <w:rPr>
            <w:noProof/>
            <w:webHidden/>
          </w:rPr>
          <w:fldChar w:fldCharType="separate"/>
        </w:r>
        <w:r w:rsidR="000F5CAD">
          <w:rPr>
            <w:noProof/>
            <w:webHidden/>
          </w:rPr>
          <w:t>23</w:t>
        </w:r>
        <w:r w:rsidR="000F5CAD">
          <w:rPr>
            <w:noProof/>
            <w:webHidden/>
          </w:rPr>
          <w:fldChar w:fldCharType="end"/>
        </w:r>
      </w:hyperlink>
    </w:p>
    <w:p w14:paraId="5C4D02D8" w14:textId="652FD621" w:rsidR="000F5CAD" w:rsidRDefault="00D86301">
      <w:pPr>
        <w:pStyle w:val="Sumrio1"/>
        <w:rPr>
          <w:rFonts w:asciiTheme="minorHAnsi" w:eastAsiaTheme="minorEastAsia" w:hAnsiTheme="minorHAnsi" w:cstheme="minorBidi"/>
          <w:b w:val="0"/>
          <w:caps w:val="0"/>
          <w:noProof/>
          <w:sz w:val="22"/>
          <w:lang w:eastAsia="pt-BR"/>
        </w:rPr>
      </w:pPr>
      <w:hyperlink w:anchor="_Toc39592472" w:history="1">
        <w:r w:rsidR="000F5CAD" w:rsidRPr="007A500D">
          <w:rPr>
            <w:rStyle w:val="Hyperlink"/>
            <w:noProof/>
          </w:rPr>
          <w:t>3</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Cronograma de trabalho</w:t>
        </w:r>
        <w:r w:rsidR="000F5CAD">
          <w:rPr>
            <w:noProof/>
            <w:webHidden/>
          </w:rPr>
          <w:tab/>
        </w:r>
        <w:r w:rsidR="000F5CAD">
          <w:rPr>
            <w:noProof/>
            <w:webHidden/>
          </w:rPr>
          <w:fldChar w:fldCharType="begin"/>
        </w:r>
        <w:r w:rsidR="000F5CAD">
          <w:rPr>
            <w:noProof/>
            <w:webHidden/>
          </w:rPr>
          <w:instrText xml:space="preserve"> PAGEREF _Toc39592472 \h </w:instrText>
        </w:r>
        <w:r w:rsidR="000F5CAD">
          <w:rPr>
            <w:noProof/>
            <w:webHidden/>
          </w:rPr>
        </w:r>
        <w:r w:rsidR="000F5CAD">
          <w:rPr>
            <w:noProof/>
            <w:webHidden/>
          </w:rPr>
          <w:fldChar w:fldCharType="separate"/>
        </w:r>
        <w:r w:rsidR="000F5CAD">
          <w:rPr>
            <w:noProof/>
            <w:webHidden/>
          </w:rPr>
          <w:t>25</w:t>
        </w:r>
        <w:r w:rsidR="000F5CAD">
          <w:rPr>
            <w:noProof/>
            <w:webHidden/>
          </w:rPr>
          <w:fldChar w:fldCharType="end"/>
        </w:r>
      </w:hyperlink>
    </w:p>
    <w:p w14:paraId="117310E2" w14:textId="1160429F" w:rsidR="000F5CAD" w:rsidRDefault="00D86301">
      <w:pPr>
        <w:pStyle w:val="Sumrio1"/>
        <w:rPr>
          <w:rFonts w:asciiTheme="minorHAnsi" w:eastAsiaTheme="minorEastAsia" w:hAnsiTheme="minorHAnsi" w:cstheme="minorBidi"/>
          <w:b w:val="0"/>
          <w:caps w:val="0"/>
          <w:noProof/>
          <w:sz w:val="22"/>
          <w:lang w:eastAsia="pt-BR"/>
        </w:rPr>
      </w:pPr>
      <w:hyperlink w:anchor="_Toc39592473" w:history="1">
        <w:r w:rsidR="000F5CAD" w:rsidRPr="007A500D">
          <w:rPr>
            <w:rStyle w:val="Hyperlink"/>
            <w:noProof/>
          </w:rPr>
          <w:t>4</w:t>
        </w:r>
        <w:r w:rsidR="000F5CAD">
          <w:rPr>
            <w:rFonts w:asciiTheme="minorHAnsi" w:eastAsiaTheme="minorEastAsia" w:hAnsiTheme="minorHAnsi" w:cstheme="minorBidi"/>
            <w:b w:val="0"/>
            <w:caps w:val="0"/>
            <w:noProof/>
            <w:sz w:val="22"/>
            <w:lang w:eastAsia="pt-BR"/>
          </w:rPr>
          <w:tab/>
        </w:r>
        <w:r w:rsidR="000F5CAD" w:rsidRPr="007A500D">
          <w:rPr>
            <w:rStyle w:val="Hyperlink"/>
            <w:noProof/>
          </w:rPr>
          <w:t>ANÁLISE DOS RESULTADOS</w:t>
        </w:r>
        <w:r w:rsidR="000F5CAD">
          <w:rPr>
            <w:noProof/>
            <w:webHidden/>
          </w:rPr>
          <w:tab/>
        </w:r>
        <w:r w:rsidR="000F5CAD">
          <w:rPr>
            <w:noProof/>
            <w:webHidden/>
          </w:rPr>
          <w:fldChar w:fldCharType="begin"/>
        </w:r>
        <w:r w:rsidR="000F5CAD">
          <w:rPr>
            <w:noProof/>
            <w:webHidden/>
          </w:rPr>
          <w:instrText xml:space="preserve"> PAGEREF _Toc39592473 \h </w:instrText>
        </w:r>
        <w:r w:rsidR="000F5CAD">
          <w:rPr>
            <w:noProof/>
            <w:webHidden/>
          </w:rPr>
        </w:r>
        <w:r w:rsidR="000F5CAD">
          <w:rPr>
            <w:noProof/>
            <w:webHidden/>
          </w:rPr>
          <w:fldChar w:fldCharType="separate"/>
        </w:r>
        <w:r w:rsidR="000F5CAD">
          <w:rPr>
            <w:noProof/>
            <w:webHidden/>
          </w:rPr>
          <w:t>26</w:t>
        </w:r>
        <w:r w:rsidR="000F5CAD">
          <w:rPr>
            <w:noProof/>
            <w:webHidden/>
          </w:rPr>
          <w:fldChar w:fldCharType="end"/>
        </w:r>
      </w:hyperlink>
    </w:p>
    <w:p w14:paraId="065B5D9C" w14:textId="244D06C2" w:rsidR="000F5CAD" w:rsidRDefault="00D86301">
      <w:pPr>
        <w:pStyle w:val="Sumrio1"/>
        <w:rPr>
          <w:rFonts w:asciiTheme="minorHAnsi" w:eastAsiaTheme="minorEastAsia" w:hAnsiTheme="minorHAnsi" w:cstheme="minorBidi"/>
          <w:b w:val="0"/>
          <w:caps w:val="0"/>
          <w:noProof/>
          <w:sz w:val="22"/>
          <w:lang w:eastAsia="pt-BR"/>
        </w:rPr>
      </w:pPr>
      <w:hyperlink w:anchor="_Toc39592474" w:history="1">
        <w:r w:rsidR="000F5CAD" w:rsidRPr="007A500D">
          <w:rPr>
            <w:rStyle w:val="Hyperlink"/>
            <w:noProof/>
          </w:rPr>
          <w:t>5</w:t>
        </w:r>
        <w:r w:rsidR="000F5CAD">
          <w:rPr>
            <w:rFonts w:asciiTheme="minorHAnsi" w:eastAsiaTheme="minorEastAsia" w:hAnsiTheme="minorHAnsi" w:cstheme="minorBidi"/>
            <w:b w:val="0"/>
            <w:caps w:val="0"/>
            <w:noProof/>
            <w:sz w:val="22"/>
            <w:lang w:eastAsia="pt-BR"/>
          </w:rPr>
          <w:tab/>
        </w:r>
        <w:r w:rsidR="000F5CAD" w:rsidRPr="007A500D">
          <w:rPr>
            <w:rStyle w:val="Hyperlink"/>
            <w:noProof/>
          </w:rPr>
          <w:t>Considerações Finais OU CONCLUSÃO</w:t>
        </w:r>
        <w:r w:rsidR="000F5CAD">
          <w:rPr>
            <w:noProof/>
            <w:webHidden/>
          </w:rPr>
          <w:tab/>
        </w:r>
        <w:r w:rsidR="000F5CAD">
          <w:rPr>
            <w:noProof/>
            <w:webHidden/>
          </w:rPr>
          <w:fldChar w:fldCharType="begin"/>
        </w:r>
        <w:r w:rsidR="000F5CAD">
          <w:rPr>
            <w:noProof/>
            <w:webHidden/>
          </w:rPr>
          <w:instrText xml:space="preserve"> PAGEREF _Toc39592474 \h </w:instrText>
        </w:r>
        <w:r w:rsidR="000F5CAD">
          <w:rPr>
            <w:noProof/>
            <w:webHidden/>
          </w:rPr>
        </w:r>
        <w:r w:rsidR="000F5CAD">
          <w:rPr>
            <w:noProof/>
            <w:webHidden/>
          </w:rPr>
          <w:fldChar w:fldCharType="separate"/>
        </w:r>
        <w:r w:rsidR="000F5CAD">
          <w:rPr>
            <w:noProof/>
            <w:webHidden/>
          </w:rPr>
          <w:t>29</w:t>
        </w:r>
        <w:r w:rsidR="000F5CAD">
          <w:rPr>
            <w:noProof/>
            <w:webHidden/>
          </w:rPr>
          <w:fldChar w:fldCharType="end"/>
        </w:r>
      </w:hyperlink>
    </w:p>
    <w:p w14:paraId="7A22E34A" w14:textId="6B99C98A" w:rsidR="000F5CAD" w:rsidRDefault="00D86301">
      <w:pPr>
        <w:pStyle w:val="Sumrio1"/>
        <w:rPr>
          <w:rFonts w:asciiTheme="minorHAnsi" w:eastAsiaTheme="minorEastAsia" w:hAnsiTheme="minorHAnsi" w:cstheme="minorBidi"/>
          <w:b w:val="0"/>
          <w:caps w:val="0"/>
          <w:noProof/>
          <w:sz w:val="22"/>
          <w:lang w:eastAsia="pt-BR"/>
        </w:rPr>
      </w:pPr>
      <w:hyperlink w:anchor="_Toc39592475" w:history="1">
        <w:r w:rsidR="000F5CAD" w:rsidRPr="007A500D">
          <w:rPr>
            <w:rStyle w:val="Hyperlink"/>
            <w:noProof/>
          </w:rPr>
          <w:t>Referências</w:t>
        </w:r>
        <w:r w:rsidR="000F5CAD">
          <w:rPr>
            <w:noProof/>
            <w:webHidden/>
          </w:rPr>
          <w:tab/>
        </w:r>
        <w:r w:rsidR="000F5CAD">
          <w:rPr>
            <w:noProof/>
            <w:webHidden/>
          </w:rPr>
          <w:fldChar w:fldCharType="begin"/>
        </w:r>
        <w:r w:rsidR="000F5CAD">
          <w:rPr>
            <w:noProof/>
            <w:webHidden/>
          </w:rPr>
          <w:instrText xml:space="preserve"> PAGEREF _Toc39592475 \h </w:instrText>
        </w:r>
        <w:r w:rsidR="000F5CAD">
          <w:rPr>
            <w:noProof/>
            <w:webHidden/>
          </w:rPr>
        </w:r>
        <w:r w:rsidR="000F5CAD">
          <w:rPr>
            <w:noProof/>
            <w:webHidden/>
          </w:rPr>
          <w:fldChar w:fldCharType="separate"/>
        </w:r>
        <w:r w:rsidR="000F5CAD">
          <w:rPr>
            <w:noProof/>
            <w:webHidden/>
          </w:rPr>
          <w:t>30</w:t>
        </w:r>
        <w:r w:rsidR="000F5CAD">
          <w:rPr>
            <w:noProof/>
            <w:webHidden/>
          </w:rPr>
          <w:fldChar w:fldCharType="end"/>
        </w:r>
      </w:hyperlink>
    </w:p>
    <w:p w14:paraId="277681E0" w14:textId="214C731E" w:rsidR="000F5CAD" w:rsidRDefault="00D86301">
      <w:pPr>
        <w:pStyle w:val="Sumrio1"/>
        <w:rPr>
          <w:rFonts w:asciiTheme="minorHAnsi" w:eastAsiaTheme="minorEastAsia" w:hAnsiTheme="minorHAnsi" w:cstheme="minorBidi"/>
          <w:b w:val="0"/>
          <w:caps w:val="0"/>
          <w:noProof/>
          <w:sz w:val="22"/>
          <w:lang w:eastAsia="pt-BR"/>
        </w:rPr>
      </w:pPr>
      <w:hyperlink w:anchor="_Toc39592476" w:history="1">
        <w:r w:rsidR="000F5CAD" w:rsidRPr="007A500D">
          <w:rPr>
            <w:rStyle w:val="Hyperlink"/>
            <w:noProof/>
          </w:rPr>
          <w:t>APÊNDICE A – TÍTULO DO APÊNDICE</w:t>
        </w:r>
        <w:r w:rsidR="000F5CAD">
          <w:rPr>
            <w:noProof/>
            <w:webHidden/>
          </w:rPr>
          <w:tab/>
        </w:r>
        <w:r w:rsidR="000F5CAD">
          <w:rPr>
            <w:noProof/>
            <w:webHidden/>
          </w:rPr>
          <w:fldChar w:fldCharType="begin"/>
        </w:r>
        <w:r w:rsidR="000F5CAD">
          <w:rPr>
            <w:noProof/>
            <w:webHidden/>
          </w:rPr>
          <w:instrText xml:space="preserve"> PAGEREF _Toc39592476 \h </w:instrText>
        </w:r>
        <w:r w:rsidR="000F5CAD">
          <w:rPr>
            <w:noProof/>
            <w:webHidden/>
          </w:rPr>
        </w:r>
        <w:r w:rsidR="000F5CAD">
          <w:rPr>
            <w:noProof/>
            <w:webHidden/>
          </w:rPr>
          <w:fldChar w:fldCharType="separate"/>
        </w:r>
        <w:r w:rsidR="000F5CAD">
          <w:rPr>
            <w:noProof/>
            <w:webHidden/>
          </w:rPr>
          <w:t>31</w:t>
        </w:r>
        <w:r w:rsidR="000F5CAD">
          <w:rPr>
            <w:noProof/>
            <w:webHidden/>
          </w:rPr>
          <w:fldChar w:fldCharType="end"/>
        </w:r>
      </w:hyperlink>
    </w:p>
    <w:p w14:paraId="086128BF" w14:textId="216C7AD9" w:rsidR="000F5CAD" w:rsidRDefault="00D86301">
      <w:pPr>
        <w:pStyle w:val="Sumrio1"/>
        <w:rPr>
          <w:rFonts w:asciiTheme="minorHAnsi" w:eastAsiaTheme="minorEastAsia" w:hAnsiTheme="minorHAnsi" w:cstheme="minorBidi"/>
          <w:b w:val="0"/>
          <w:caps w:val="0"/>
          <w:noProof/>
          <w:sz w:val="22"/>
          <w:lang w:eastAsia="pt-BR"/>
        </w:rPr>
      </w:pPr>
      <w:hyperlink w:anchor="_Toc39592477" w:history="1">
        <w:r w:rsidR="000F5CAD" w:rsidRPr="007A500D">
          <w:rPr>
            <w:rStyle w:val="Hyperlink"/>
            <w:noProof/>
          </w:rPr>
          <w:t>APÊNDICE B – TÍTULO DO APÊNDICE</w:t>
        </w:r>
        <w:r w:rsidR="000F5CAD">
          <w:rPr>
            <w:noProof/>
            <w:webHidden/>
          </w:rPr>
          <w:tab/>
        </w:r>
        <w:r w:rsidR="000F5CAD">
          <w:rPr>
            <w:noProof/>
            <w:webHidden/>
          </w:rPr>
          <w:fldChar w:fldCharType="begin"/>
        </w:r>
        <w:r w:rsidR="000F5CAD">
          <w:rPr>
            <w:noProof/>
            <w:webHidden/>
          </w:rPr>
          <w:instrText xml:space="preserve"> PAGEREF _Toc39592477 \h </w:instrText>
        </w:r>
        <w:r w:rsidR="000F5CAD">
          <w:rPr>
            <w:noProof/>
            <w:webHidden/>
          </w:rPr>
        </w:r>
        <w:r w:rsidR="000F5CAD">
          <w:rPr>
            <w:noProof/>
            <w:webHidden/>
          </w:rPr>
          <w:fldChar w:fldCharType="separate"/>
        </w:r>
        <w:r w:rsidR="000F5CAD">
          <w:rPr>
            <w:noProof/>
            <w:webHidden/>
          </w:rPr>
          <w:t>32</w:t>
        </w:r>
        <w:r w:rsidR="000F5CAD">
          <w:rPr>
            <w:noProof/>
            <w:webHidden/>
          </w:rPr>
          <w:fldChar w:fldCharType="end"/>
        </w:r>
      </w:hyperlink>
    </w:p>
    <w:p w14:paraId="1264EDF9" w14:textId="64479593" w:rsidR="000F5CAD" w:rsidRDefault="00D86301">
      <w:pPr>
        <w:pStyle w:val="Sumrio1"/>
        <w:rPr>
          <w:rFonts w:asciiTheme="minorHAnsi" w:eastAsiaTheme="minorEastAsia" w:hAnsiTheme="minorHAnsi" w:cstheme="minorBidi"/>
          <w:b w:val="0"/>
          <w:caps w:val="0"/>
          <w:noProof/>
          <w:sz w:val="22"/>
          <w:lang w:eastAsia="pt-BR"/>
        </w:rPr>
      </w:pPr>
      <w:hyperlink w:anchor="_Toc39592478" w:history="1">
        <w:r w:rsidR="000F5CAD" w:rsidRPr="007A500D">
          <w:rPr>
            <w:rStyle w:val="Hyperlink"/>
            <w:noProof/>
          </w:rPr>
          <w:t>ANEXO A – tÍTULO DO ANEXO</w:t>
        </w:r>
        <w:r w:rsidR="000F5CAD">
          <w:rPr>
            <w:noProof/>
            <w:webHidden/>
          </w:rPr>
          <w:tab/>
        </w:r>
        <w:r w:rsidR="000F5CAD">
          <w:rPr>
            <w:noProof/>
            <w:webHidden/>
          </w:rPr>
          <w:fldChar w:fldCharType="begin"/>
        </w:r>
        <w:r w:rsidR="000F5CAD">
          <w:rPr>
            <w:noProof/>
            <w:webHidden/>
          </w:rPr>
          <w:instrText xml:space="preserve"> PAGEREF _Toc39592478 \h </w:instrText>
        </w:r>
        <w:r w:rsidR="000F5CAD">
          <w:rPr>
            <w:noProof/>
            <w:webHidden/>
          </w:rPr>
        </w:r>
        <w:r w:rsidR="000F5CAD">
          <w:rPr>
            <w:noProof/>
            <w:webHidden/>
          </w:rPr>
          <w:fldChar w:fldCharType="separate"/>
        </w:r>
        <w:r w:rsidR="000F5CAD">
          <w:rPr>
            <w:noProof/>
            <w:webHidden/>
          </w:rPr>
          <w:t>33</w:t>
        </w:r>
        <w:r w:rsidR="000F5CAD">
          <w:rPr>
            <w:noProof/>
            <w:webHidden/>
          </w:rPr>
          <w:fldChar w:fldCharType="end"/>
        </w:r>
      </w:hyperlink>
    </w:p>
    <w:p w14:paraId="450A20FB" w14:textId="7F10803C" w:rsidR="000F5CAD" w:rsidRDefault="00D86301">
      <w:pPr>
        <w:pStyle w:val="Sumrio1"/>
        <w:rPr>
          <w:rFonts w:asciiTheme="minorHAnsi" w:eastAsiaTheme="minorEastAsia" w:hAnsiTheme="minorHAnsi" w:cstheme="minorBidi"/>
          <w:b w:val="0"/>
          <w:caps w:val="0"/>
          <w:noProof/>
          <w:sz w:val="22"/>
          <w:lang w:eastAsia="pt-BR"/>
        </w:rPr>
      </w:pPr>
      <w:hyperlink w:anchor="_Toc39592479" w:history="1">
        <w:r w:rsidR="000F5CAD" w:rsidRPr="007A500D">
          <w:rPr>
            <w:rStyle w:val="Hyperlink"/>
            <w:noProof/>
          </w:rPr>
          <w:t>ANEXO B – tÍTULO DO ANEXO</w:t>
        </w:r>
        <w:r w:rsidR="000F5CAD">
          <w:rPr>
            <w:noProof/>
            <w:webHidden/>
          </w:rPr>
          <w:tab/>
        </w:r>
        <w:r w:rsidR="000F5CAD">
          <w:rPr>
            <w:noProof/>
            <w:webHidden/>
          </w:rPr>
          <w:fldChar w:fldCharType="begin"/>
        </w:r>
        <w:r w:rsidR="000F5CAD">
          <w:rPr>
            <w:noProof/>
            <w:webHidden/>
          </w:rPr>
          <w:instrText xml:space="preserve"> PAGEREF _Toc39592479 \h </w:instrText>
        </w:r>
        <w:r w:rsidR="000F5CAD">
          <w:rPr>
            <w:noProof/>
            <w:webHidden/>
          </w:rPr>
        </w:r>
        <w:r w:rsidR="000F5CAD">
          <w:rPr>
            <w:noProof/>
            <w:webHidden/>
          </w:rPr>
          <w:fldChar w:fldCharType="separate"/>
        </w:r>
        <w:r w:rsidR="000F5CAD">
          <w:rPr>
            <w:noProof/>
            <w:webHidden/>
          </w:rPr>
          <w:t>34</w:t>
        </w:r>
        <w:r w:rsidR="000F5CAD">
          <w:rPr>
            <w:noProof/>
            <w:webHidden/>
          </w:rPr>
          <w:fldChar w:fldCharType="end"/>
        </w:r>
      </w:hyperlink>
    </w:p>
    <w:p w14:paraId="4C351A39" w14:textId="30A00784" w:rsidR="007E2C84" w:rsidRDefault="002C5C30" w:rsidP="00087AB2">
      <w:pPr>
        <w:pStyle w:val="TtuloPsTextual"/>
        <w:sectPr w:rsidR="007E2C84" w:rsidSect="00A87660">
          <w:headerReference w:type="default" r:id="rId12"/>
          <w:pgSz w:w="11906" w:h="16838" w:code="9"/>
          <w:pgMar w:top="1701" w:right="1134" w:bottom="1134" w:left="1701" w:header="709" w:footer="709" w:gutter="0"/>
          <w:pgNumType w:start="1"/>
          <w:cols w:space="708"/>
          <w:docGrid w:linePitch="360"/>
        </w:sectPr>
      </w:pPr>
      <w:r>
        <w:fldChar w:fldCharType="end"/>
      </w:r>
    </w:p>
    <w:p w14:paraId="4C351A3A" w14:textId="4991AEAE" w:rsidR="00CC2015" w:rsidRDefault="000C384D" w:rsidP="00FD1406">
      <w:pPr>
        <w:pStyle w:val="Ttulo1"/>
      </w:pPr>
      <w:bookmarkStart w:id="80" w:name="_Toc257728957"/>
      <w:bookmarkStart w:id="81" w:name="_Toc257729058"/>
      <w:bookmarkStart w:id="82" w:name="_Toc257729280"/>
      <w:bookmarkStart w:id="83" w:name="_Toc257729446"/>
      <w:bookmarkStart w:id="84" w:name="_Toc257729483"/>
      <w:bookmarkStart w:id="85" w:name="_Toc257729500"/>
      <w:bookmarkStart w:id="86" w:name="_Toc257814807"/>
      <w:bookmarkStart w:id="87" w:name="_Toc266865623"/>
      <w:bookmarkStart w:id="88" w:name="_Toc39592439"/>
      <w:r w:rsidRPr="00F87084">
        <w:lastRenderedPageBreak/>
        <w:t>Introdução</w:t>
      </w:r>
      <w:bookmarkEnd w:id="80"/>
      <w:bookmarkEnd w:id="81"/>
      <w:bookmarkEnd w:id="82"/>
      <w:bookmarkEnd w:id="83"/>
      <w:bookmarkEnd w:id="84"/>
      <w:bookmarkEnd w:id="85"/>
      <w:bookmarkEnd w:id="86"/>
      <w:bookmarkEnd w:id="87"/>
      <w:bookmarkEnd w:id="88"/>
    </w:p>
    <w:p w14:paraId="61807915" w14:textId="7C43C431" w:rsidR="00B44135" w:rsidRPr="0075794C" w:rsidRDefault="00B44135" w:rsidP="00B44135">
      <w:pPr>
        <w:pStyle w:val="Corpodetexto"/>
        <w:spacing w:line="360" w:lineRule="auto"/>
        <w:ind w:right="-1" w:firstLine="709"/>
        <w:jc w:val="both"/>
      </w:pPr>
      <w:r w:rsidRPr="0075794C">
        <w:t xml:space="preserve">O desenvolvimento desse projeto visa atender a necessidade de um sistema para o gerenciamento dos recursos, atividades e informações necessárias para a manutenção e organização do Condomínio Paulina III, será um sistema desenvolvido com foco na figura principal do </w:t>
      </w:r>
      <w:r w:rsidR="00533540">
        <w:t>sí</w:t>
      </w:r>
      <w:r w:rsidRPr="0075794C">
        <w:t xml:space="preserve">ndico. Devido ao condomínio não utilizar uma administradora, a demanda administrativa acaba sendo acrescida as funções do síndico, ele utiliza se de sistemas de planilhas eletrônicas para o controle e </w:t>
      </w:r>
      <w:r>
        <w:t>divisão</w:t>
      </w:r>
      <w:r w:rsidRPr="0075794C">
        <w:t xml:space="preserve"> de</w:t>
      </w:r>
      <w:r w:rsidRPr="0075794C">
        <w:rPr>
          <w:spacing w:val="17"/>
        </w:rPr>
        <w:t xml:space="preserve"> </w:t>
      </w:r>
      <w:r w:rsidRPr="0075794C">
        <w:t>despesas.</w:t>
      </w:r>
    </w:p>
    <w:p w14:paraId="18B1FE10" w14:textId="77777777" w:rsidR="00B44135" w:rsidRPr="0075794C" w:rsidRDefault="00B44135" w:rsidP="00B44135">
      <w:pPr>
        <w:pStyle w:val="Corpodetexto"/>
        <w:spacing w:before="6" w:line="360" w:lineRule="auto"/>
        <w:ind w:right="-1" w:firstLine="709"/>
        <w:jc w:val="both"/>
      </w:pPr>
      <w:r w:rsidRPr="0075794C">
        <w:t>Sabemos que a automação basicamente é a aplicação de algoritmos baseado em fatos históricos e de rotina que são então aplicados em um sistema ao qual irá incorporar atividades já documentadas ou conhecidas das operações da empresa. Essa automação acaba retornando como resultado uma maior agilidade em processos</w:t>
      </w:r>
      <w:r w:rsidRPr="0075794C">
        <w:rPr>
          <w:spacing w:val="5"/>
        </w:rPr>
        <w:t xml:space="preserve"> </w:t>
      </w:r>
      <w:r>
        <w:t>burocráticos</w:t>
      </w:r>
      <w:r w:rsidRPr="0075794C">
        <w:t>.</w:t>
      </w:r>
    </w:p>
    <w:p w14:paraId="7F6C60B5" w14:textId="77777777" w:rsidR="00B44135" w:rsidRPr="0075794C" w:rsidRDefault="00B44135" w:rsidP="00B44135">
      <w:pPr>
        <w:pStyle w:val="Corpodetexto"/>
        <w:spacing w:before="4" w:line="360" w:lineRule="auto"/>
        <w:ind w:right="-1" w:firstLine="709"/>
        <w:jc w:val="both"/>
      </w:pPr>
      <w:r w:rsidRPr="0075794C">
        <w:t>"O sucesso de uma organização depende em grande parte sobre como ela compreende por completo seus processos de negócio e como ela os realiza da forma mais eficaz e mais eficiente." (Ricardo S. Ferreira Oracle – Otimização de Processos de Negócio usando BPM - Parte</w:t>
      </w:r>
      <w:r w:rsidRPr="0075794C">
        <w:rPr>
          <w:spacing w:val="15"/>
        </w:rPr>
        <w:t xml:space="preserve"> </w:t>
      </w:r>
      <w:r w:rsidRPr="0075794C">
        <w:t>1).</w:t>
      </w:r>
    </w:p>
    <w:p w14:paraId="74E72D16" w14:textId="7BC70918" w:rsidR="00B44135" w:rsidRPr="00B44135" w:rsidRDefault="00B44135" w:rsidP="00B44135">
      <w:pPr>
        <w:pStyle w:val="Texto"/>
        <w:ind w:right="-1"/>
      </w:pPr>
      <w:r w:rsidRPr="0075794C">
        <w:t>Com a crescente atividades executadas no condomínio e a facilidade para o desenvolvimento de sistemas, vi como a oportunidade em aplicar uma solução para a questão gerencial do condomínio sendo esse sistema uma ferramenta que irá agilizar a rotina do síndico</w:t>
      </w:r>
      <w:r w:rsidRPr="0075794C">
        <w:rPr>
          <w:spacing w:val="11"/>
        </w:rPr>
        <w:t>.</w:t>
      </w:r>
    </w:p>
    <w:p w14:paraId="4C351A40" w14:textId="79FAE2D9" w:rsidR="001855A0" w:rsidRDefault="001855A0" w:rsidP="00F87084">
      <w:pPr>
        <w:pStyle w:val="Ttulo2"/>
      </w:pPr>
      <w:bookmarkStart w:id="89" w:name="_Toc257728958"/>
      <w:bookmarkStart w:id="90" w:name="_Toc257729059"/>
      <w:bookmarkStart w:id="91" w:name="_Toc257729281"/>
      <w:bookmarkStart w:id="92" w:name="_Toc257729447"/>
      <w:bookmarkStart w:id="93" w:name="_Toc257729484"/>
      <w:bookmarkStart w:id="94" w:name="_Toc257729501"/>
      <w:bookmarkStart w:id="95" w:name="_Toc257814808"/>
      <w:bookmarkStart w:id="96" w:name="_Toc266865624"/>
      <w:bookmarkStart w:id="97" w:name="_Toc39592440"/>
      <w:r>
        <w:t>Problematização</w:t>
      </w:r>
      <w:bookmarkEnd w:id="89"/>
      <w:bookmarkEnd w:id="90"/>
      <w:bookmarkEnd w:id="91"/>
      <w:bookmarkEnd w:id="92"/>
      <w:bookmarkEnd w:id="93"/>
      <w:bookmarkEnd w:id="94"/>
      <w:bookmarkEnd w:id="95"/>
      <w:bookmarkEnd w:id="96"/>
      <w:bookmarkEnd w:id="97"/>
    </w:p>
    <w:p w14:paraId="4C351A41" w14:textId="6D735BF1"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2" w14:textId="77777777" w:rsidR="00AF428C" w:rsidRPr="00B27E70"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lastRenderedPageBreak/>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AF428C" w:rsidRPr="00B27E70">
        <w:rPr>
          <w:rFonts w:cs="Arial"/>
          <w:szCs w:val="24"/>
        </w:rPr>
        <w:t xml:space="preserve"> </w:t>
      </w:r>
    </w:p>
    <w:p w14:paraId="4C351A43" w14:textId="77777777" w:rsidR="00AF428C" w:rsidRPr="00B27E70" w:rsidRDefault="00AF428C" w:rsidP="00A42C46">
      <w:pPr>
        <w:pStyle w:val="Corpodetexto"/>
        <w:tabs>
          <w:tab w:val="left" w:pos="720"/>
        </w:tabs>
        <w:spacing w:line="360" w:lineRule="auto"/>
        <w:ind w:firstLine="709"/>
        <w:jc w:val="both"/>
        <w:rPr>
          <w:rFonts w:cs="Arial"/>
          <w:szCs w:val="24"/>
        </w:rPr>
      </w:pPr>
      <w:r w:rsidRPr="00B27E70">
        <w:rPr>
          <w:rFonts w:cs="Arial"/>
          <w:szCs w:val="24"/>
        </w:rPr>
        <w:t xml:space="preserve">De acordo com a </w:t>
      </w:r>
      <w:proofErr w:type="spellStart"/>
      <w:r w:rsidR="00A42C46">
        <w:rPr>
          <w:rFonts w:cs="Arial"/>
          <w:szCs w:val="24"/>
        </w:rPr>
        <w:t>Xxxxxxxxx</w:t>
      </w:r>
      <w:proofErr w:type="spellEnd"/>
      <w:r w:rsidR="00A42C46">
        <w:rPr>
          <w:rFonts w:cs="Arial"/>
          <w:szCs w:val="24"/>
        </w:rPr>
        <w:t xml:space="preserve"> </w:t>
      </w:r>
      <w:r w:rsidRPr="00B27E70">
        <w:rPr>
          <w:rFonts w:cs="Arial"/>
          <w:szCs w:val="24"/>
        </w:rPr>
        <w:t>(</w:t>
      </w:r>
      <w:r w:rsidR="00A42C46">
        <w:rPr>
          <w:rFonts w:cs="Arial"/>
          <w:szCs w:val="24"/>
        </w:rPr>
        <w:t>Ano, p. x)</w:t>
      </w:r>
      <w:r w:rsidR="00190E4C">
        <w:rPr>
          <w:rFonts w:cs="Arial"/>
          <w:szCs w:val="24"/>
        </w:rPr>
        <w:t>:</w:t>
      </w:r>
    </w:p>
    <w:p w14:paraId="4C351A44" w14:textId="77777777" w:rsidR="00A42C46" w:rsidRPr="00B27E70" w:rsidRDefault="00190E4C" w:rsidP="00F87084">
      <w:pPr>
        <w:pStyle w:val="CitaoLonga"/>
        <w:rPr>
          <w:szCs w:val="24"/>
        </w:rPr>
      </w:pPr>
      <w:r>
        <w:t>c</w:t>
      </w:r>
      <w:r w:rsidR="00A42C46">
        <w:t xml:space="preserve">itação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Citação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A42C46">
        <w:t xml:space="preserve"> </w:t>
      </w:r>
      <w:proofErr w:type="spellStart"/>
      <w:r w:rsidR="00A42C46">
        <w:t>citação</w:t>
      </w:r>
      <w:proofErr w:type="spellEnd"/>
      <w:r w:rsidR="000D7739">
        <w:t xml:space="preserve"> (AUTOR, ano, p. XX)</w:t>
      </w:r>
      <w:r w:rsidR="00A42C46">
        <w:t xml:space="preserve">. </w:t>
      </w:r>
    </w:p>
    <w:p w14:paraId="4C351A45" w14:textId="77777777" w:rsidR="00A42C46" w:rsidRDefault="00A42C46" w:rsidP="00A42C46">
      <w:pPr>
        <w:tabs>
          <w:tab w:val="left" w:pos="720"/>
          <w:tab w:val="left" w:pos="1080"/>
        </w:tabs>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A42C46">
        <w:rPr>
          <w:rFonts w:cs="Arial"/>
        </w:rPr>
        <w:t xml:space="preserve"> </w:t>
      </w:r>
    </w:p>
    <w:p w14:paraId="4C351A46" w14:textId="77777777" w:rsidR="00A42C46" w:rsidRDefault="00A42C46"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47" w14:textId="77777777" w:rsidR="00326018" w:rsidRDefault="00326018" w:rsidP="00326018">
      <w:pPr>
        <w:pStyle w:val="Ttulo2"/>
      </w:pPr>
      <w:bookmarkStart w:id="98" w:name="_Toc39592441"/>
      <w:r>
        <w:t>Justificativa</w:t>
      </w:r>
      <w:bookmarkEnd w:id="98"/>
      <w:r>
        <w:t xml:space="preserve"> </w:t>
      </w:r>
    </w:p>
    <w:p w14:paraId="4C351A48" w14:textId="736888D2" w:rsidR="006C1154" w:rsidRDefault="006C1154" w:rsidP="00A42C46">
      <w:pPr>
        <w:tabs>
          <w:tab w:val="left" w:pos="720"/>
          <w:tab w:val="left" w:pos="1080"/>
        </w:tabs>
        <w:ind w:firstLine="709"/>
        <w:jc w:val="both"/>
        <w:rPr>
          <w:rFonts w:cs="Arial"/>
        </w:rPr>
      </w:pPr>
      <w:r>
        <w:rPr>
          <w:rFonts w:cs="Arial"/>
          <w:bCs/>
        </w:rPr>
        <w:t>É a explicação do trabalho, quais os motivos que levaram a ser realizado neste tema ou assunto. Qual a importância da avaliação dos problemas existentes e da possível solução para a empresa.</w:t>
      </w:r>
    </w:p>
    <w:p w14:paraId="4C351A49" w14:textId="77777777" w:rsidR="00326018" w:rsidRPr="00B27E70" w:rsidRDefault="00326018" w:rsidP="00A42C46">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4A" w14:textId="77777777" w:rsidR="00483FF9" w:rsidRDefault="001855A0" w:rsidP="00F87084">
      <w:pPr>
        <w:pStyle w:val="Ttulo2"/>
      </w:pPr>
      <w:bookmarkStart w:id="99" w:name="_Toc257728959"/>
      <w:bookmarkStart w:id="100" w:name="_Toc257729060"/>
      <w:bookmarkStart w:id="101" w:name="_Toc257729282"/>
      <w:bookmarkStart w:id="102" w:name="_Toc257729448"/>
      <w:bookmarkStart w:id="103" w:name="_Toc257729485"/>
      <w:bookmarkStart w:id="104" w:name="_Toc257729502"/>
      <w:bookmarkStart w:id="105" w:name="_Toc257814809"/>
      <w:bookmarkStart w:id="106" w:name="_Toc266865625"/>
      <w:bookmarkStart w:id="107" w:name="_Toc39592442"/>
      <w:r>
        <w:t>Objetivos</w:t>
      </w:r>
      <w:bookmarkEnd w:id="99"/>
      <w:bookmarkEnd w:id="100"/>
      <w:bookmarkEnd w:id="101"/>
      <w:bookmarkEnd w:id="102"/>
      <w:bookmarkEnd w:id="103"/>
      <w:bookmarkEnd w:id="104"/>
      <w:bookmarkEnd w:id="105"/>
      <w:bookmarkEnd w:id="106"/>
      <w:bookmarkEnd w:id="107"/>
    </w:p>
    <w:p w14:paraId="4C351A4B" w14:textId="77777777" w:rsidR="001855A0" w:rsidRDefault="00906A14" w:rsidP="00455524">
      <w:pPr>
        <w:pStyle w:val="Ttulo3"/>
        <w:spacing w:before="0" w:after="0"/>
      </w:pPr>
      <w:bookmarkStart w:id="108" w:name="_Toc257728960"/>
      <w:bookmarkStart w:id="109" w:name="_Toc257729061"/>
      <w:bookmarkStart w:id="110" w:name="_Toc257729283"/>
      <w:bookmarkStart w:id="111" w:name="_Toc257729449"/>
      <w:bookmarkStart w:id="112" w:name="_Toc257729486"/>
      <w:bookmarkStart w:id="113" w:name="_Toc257729503"/>
      <w:bookmarkStart w:id="114" w:name="_Toc266865626"/>
      <w:bookmarkStart w:id="115" w:name="_Toc39592443"/>
      <w:bookmarkStart w:id="116" w:name="_Toc257814810"/>
      <w:r>
        <w:t>Objetivo Geral</w:t>
      </w:r>
      <w:bookmarkEnd w:id="108"/>
      <w:bookmarkEnd w:id="109"/>
      <w:bookmarkEnd w:id="110"/>
      <w:bookmarkEnd w:id="111"/>
      <w:bookmarkEnd w:id="112"/>
      <w:bookmarkEnd w:id="113"/>
      <w:bookmarkEnd w:id="114"/>
      <w:bookmarkEnd w:id="115"/>
      <w:r w:rsidR="004043F0">
        <w:t xml:space="preserve"> </w:t>
      </w:r>
      <w:bookmarkEnd w:id="116"/>
    </w:p>
    <w:p w14:paraId="4C351A4C" w14:textId="30D0BAC3" w:rsidR="00455524" w:rsidRPr="00455524" w:rsidRDefault="001E6942" w:rsidP="00455524">
      <w:pPr>
        <w:pStyle w:val="Texto"/>
      </w:pPr>
      <w:proofErr w:type="spellStart"/>
      <w:r>
        <w:t>Desenvovler</w:t>
      </w:r>
      <w:proofErr w:type="spellEnd"/>
      <w:r>
        <w:t xml:space="preserve"> um sistema web, para </w:t>
      </w:r>
      <w:r w:rsidRPr="0075794C">
        <w:t>gerenciamento dos recursos, atividades e informações necessárias para a manutenção e organização do Condomínio Paulina III</w:t>
      </w:r>
      <w:r>
        <w:t>.</w:t>
      </w:r>
    </w:p>
    <w:p w14:paraId="4C351A4E" w14:textId="77777777" w:rsidR="001855A0" w:rsidRDefault="001855A0" w:rsidP="00F87084">
      <w:pPr>
        <w:pStyle w:val="Ttulo3"/>
      </w:pPr>
      <w:r>
        <w:lastRenderedPageBreak/>
        <w:t>Objetivos Específico</w:t>
      </w:r>
      <w:r w:rsidR="00FF21C6">
        <w:t>s</w:t>
      </w:r>
      <w:r w:rsidR="004043F0">
        <w:t xml:space="preserve"> </w:t>
      </w:r>
    </w:p>
    <w:p w14:paraId="4C351A4F" w14:textId="77777777" w:rsidR="00F87084" w:rsidRPr="00F87084" w:rsidRDefault="00C358FB" w:rsidP="00F87084">
      <w:pPr>
        <w:pStyle w:val="Texto"/>
      </w:pPr>
      <w:r>
        <w:t>Os o</w:t>
      </w:r>
      <w:r w:rsidR="00F87084">
        <w:t>bjetivos específicos do trabalho são:</w:t>
      </w:r>
    </w:p>
    <w:p w14:paraId="4C351A50" w14:textId="7C738F97" w:rsidR="00B47C11" w:rsidRPr="00290AE9" w:rsidRDefault="00F30BBE" w:rsidP="00E6624C">
      <w:pPr>
        <w:pStyle w:val="Alnea"/>
        <w:ind w:left="426" w:hanging="357"/>
      </w:pPr>
      <w:r>
        <w:t xml:space="preserve">Apresentar uma interface interativa para o cadastro de </w:t>
      </w:r>
      <w:r w:rsidR="000943D1">
        <w:t>alunos, salas e recursos educacionais</w:t>
      </w:r>
      <w:r w:rsidR="00A06C88" w:rsidRPr="00290AE9">
        <w:t>;</w:t>
      </w:r>
      <w:r w:rsidR="00B47C11" w:rsidRPr="00290AE9">
        <w:t xml:space="preserve"> </w:t>
      </w:r>
    </w:p>
    <w:p w14:paraId="4C351A51" w14:textId="12F9743B" w:rsidR="00B47C11" w:rsidRPr="00290AE9" w:rsidRDefault="000943D1" w:rsidP="00E6624C">
      <w:pPr>
        <w:pStyle w:val="Alnea"/>
        <w:ind w:left="426" w:hanging="357"/>
      </w:pPr>
      <w:r>
        <w:t>Desenvolver o algoritmo que realiza a alocação dos recursos educacionais, conforme a demanda especificada</w:t>
      </w:r>
      <w:r w:rsidR="00A06C88" w:rsidRPr="00290AE9">
        <w:t xml:space="preserve">; </w:t>
      </w:r>
    </w:p>
    <w:p w14:paraId="44156EC0" w14:textId="77777777" w:rsidR="000943D1" w:rsidRDefault="000943D1" w:rsidP="00E6624C">
      <w:pPr>
        <w:pStyle w:val="Alnea"/>
        <w:ind w:left="426" w:hanging="357"/>
      </w:pPr>
    </w:p>
    <w:p w14:paraId="4C351A52" w14:textId="06ECC385" w:rsidR="006C1154" w:rsidRDefault="00A06C88" w:rsidP="00E6624C">
      <w:pPr>
        <w:pStyle w:val="Alnea"/>
        <w:ind w:left="426" w:hanging="357"/>
      </w:pPr>
      <w:r w:rsidRPr="00290AE9">
        <w:t>identificar os objetivos</w:t>
      </w:r>
      <w:r w:rsidR="00E6624C">
        <w:t xml:space="preserve">, texto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 xml:space="preserve"> </w:t>
      </w:r>
      <w:proofErr w:type="spellStart"/>
      <w:r w:rsidR="00E6624C">
        <w:t>texto</w:t>
      </w:r>
      <w:proofErr w:type="spellEnd"/>
      <w:r w:rsidR="00E6624C">
        <w:t>;</w:t>
      </w:r>
    </w:p>
    <w:p w14:paraId="4C351A53" w14:textId="77777777" w:rsidR="006C1154" w:rsidRPr="00290AE9" w:rsidRDefault="00E6624C" w:rsidP="00E6624C">
      <w:pPr>
        <w:pStyle w:val="Alnea"/>
        <w:ind w:left="426" w:hanging="357"/>
      </w:pPr>
      <w:r>
        <w:rPr>
          <w:rFonts w:cs="Arial"/>
        </w:rPr>
        <w:t>d</w:t>
      </w:r>
      <w:r w:rsidR="006C1154">
        <w:rPr>
          <w:rFonts w:cs="Arial"/>
        </w:rPr>
        <w:t>efinem determinados aspectos que se pretende observar / estudar/ compreender /explicar /elaborar / implementar / propor, etc., levando ao alcance do objetivo geral; derivam do objetivo geral e se apresentam como atividades a serem desenvolvidas para a consecução do Projeto.</w:t>
      </w:r>
    </w:p>
    <w:p w14:paraId="4C351A54" w14:textId="77777777" w:rsidR="00E565D8" w:rsidRDefault="00C358FB" w:rsidP="00F87084">
      <w:pPr>
        <w:pStyle w:val="Ttulo2"/>
      </w:pPr>
      <w:bookmarkStart w:id="117" w:name="_Toc266865628"/>
      <w:bookmarkStart w:id="118" w:name="_Toc39592445"/>
      <w:r>
        <w:t>PROCEDIMENT</w:t>
      </w:r>
      <w:r w:rsidR="00E565D8">
        <w:t>OS METODOLÓGICOS</w:t>
      </w:r>
      <w:bookmarkEnd w:id="117"/>
      <w:r w:rsidR="00326018">
        <w:t xml:space="preserve"> (ou metodologia)</w:t>
      </w:r>
      <w:bookmarkEnd w:id="118"/>
    </w:p>
    <w:p w14:paraId="4C351A55" w14:textId="77777777" w:rsidR="006C1154" w:rsidRDefault="006C1154" w:rsidP="00A06C88">
      <w:pPr>
        <w:tabs>
          <w:tab w:val="left" w:pos="720"/>
          <w:tab w:val="left" w:pos="1080"/>
        </w:tabs>
        <w:ind w:firstLine="709"/>
        <w:jc w:val="both"/>
        <w:rPr>
          <w:rFonts w:cs="Arial"/>
        </w:rPr>
      </w:pPr>
      <w:r>
        <w:rPr>
          <w:rFonts w:cs="Arial"/>
          <w:color w:val="000000"/>
        </w:rPr>
        <w:t>É a descrição das diretrizes do trabalho, ou seja, o conjunto de ações necessárias à realização de cada um dos objetivos</w:t>
      </w:r>
      <w:r>
        <w:rPr>
          <w:rFonts w:cs="Arial"/>
          <w:b/>
          <w:color w:val="000000"/>
        </w:rPr>
        <w:t xml:space="preserve"> </w:t>
      </w:r>
      <w:r>
        <w:rPr>
          <w:rFonts w:cs="Arial"/>
          <w:color w:val="000000"/>
        </w:rPr>
        <w:t>específicos. Detalhamento do processo a ser realizado, passo-a-passo. D</w:t>
      </w:r>
      <w:r>
        <w:rPr>
          <w:rFonts w:cs="Arial"/>
        </w:rPr>
        <w:t>e</w:t>
      </w:r>
      <w:r>
        <w:rPr>
          <w:rFonts w:cs="Arial"/>
          <w:b/>
        </w:rPr>
        <w:t xml:space="preserve"> </w:t>
      </w:r>
      <w:r>
        <w:rPr>
          <w:rFonts w:cs="Arial"/>
        </w:rPr>
        <w:t>que maneira será realizado o trabalho, verificação de dados, organização, sugestões, reestruturação, implantação. Ambientação, observação, participação ativa de atividades propostas da área, verificação de dados, avaliação contínua do processo utilizando, anotações, questionamentos, avaliação de possíveis melhorias.</w:t>
      </w:r>
    </w:p>
    <w:p w14:paraId="4C351A56"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7"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58" w14:textId="77777777" w:rsidR="00326018" w:rsidRPr="00B27E70" w:rsidRDefault="00326018" w:rsidP="00326018">
      <w:pPr>
        <w:pStyle w:val="Ttulo3"/>
      </w:pPr>
      <w:bookmarkStart w:id="119" w:name="_Toc39592446"/>
      <w:r>
        <w:lastRenderedPageBreak/>
        <w:t>Metodologia de desenvolvimento de software</w:t>
      </w:r>
      <w:bookmarkEnd w:id="119"/>
    </w:p>
    <w:p w14:paraId="4C351A59" w14:textId="77777777" w:rsidR="00E6624C" w:rsidRDefault="00E6624C" w:rsidP="00A06C88">
      <w:pPr>
        <w:tabs>
          <w:tab w:val="left" w:pos="720"/>
          <w:tab w:val="left" w:pos="1080"/>
        </w:tabs>
        <w:ind w:firstLine="709"/>
        <w:jc w:val="both"/>
        <w:rPr>
          <w:rFonts w:cs="Arial"/>
          <w:bCs/>
        </w:rPr>
      </w:pPr>
      <w:r>
        <w:rPr>
          <w:rFonts w:cs="Arial"/>
          <w:bCs/>
        </w:rPr>
        <w:t>É necessário que conste fundamentação teórica da metodologia de desenvolvimento de software adotada, por exemplo: Cascata, Scrum, etc.</w:t>
      </w:r>
    </w:p>
    <w:p w14:paraId="4C351A5A" w14:textId="77777777" w:rsidR="00A06C88"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5B" w14:textId="77777777" w:rsidR="00E6624C" w:rsidRDefault="00E6624C" w:rsidP="00E6624C">
      <w:pPr>
        <w:pStyle w:val="Ttulo2"/>
      </w:pPr>
      <w:bookmarkStart w:id="120" w:name="_Toc39592447"/>
      <w:r>
        <w:t>Balizadores</w:t>
      </w:r>
      <w:bookmarkEnd w:id="120"/>
    </w:p>
    <w:p w14:paraId="4C351A61" w14:textId="28923651" w:rsidR="00A06C88" w:rsidRPr="00B27E70" w:rsidRDefault="004F4DF0" w:rsidP="00A06C88">
      <w:pPr>
        <w:tabs>
          <w:tab w:val="left" w:pos="720"/>
          <w:tab w:val="left" w:pos="1080"/>
        </w:tabs>
        <w:ind w:firstLine="709"/>
        <w:jc w:val="both"/>
        <w:rPr>
          <w:rFonts w:cs="Arial"/>
          <w:szCs w:val="24"/>
        </w:rPr>
      </w:pPr>
      <w:r w:rsidRPr="0075794C">
        <w:t>Será organizado reuniões quinzenais durante o início do projeto progredindo para reuniões semanais durante a parte de desenvolvimento, visando uma maior proximidade da fase de desenvolvimento e uma maior reciclagem dos requisitos para melhor assertividade do projeto</w:t>
      </w:r>
      <w:r>
        <w:t>.</w:t>
      </w:r>
    </w:p>
    <w:p w14:paraId="4C351A62" w14:textId="77777777" w:rsidR="00861004" w:rsidRDefault="00B8589E" w:rsidP="006A7348">
      <w:pPr>
        <w:pStyle w:val="Ttulo1"/>
        <w:rPr>
          <w:lang w:eastAsia="pt-BR"/>
        </w:rPr>
      </w:pPr>
      <w:r>
        <w:rPr>
          <w:rFonts w:cs="Arial"/>
          <w:szCs w:val="24"/>
        </w:rPr>
        <w:br w:type="page"/>
      </w:r>
      <w:bookmarkStart w:id="121" w:name="_Toc39592448"/>
      <w:r w:rsidR="00E6624C">
        <w:rPr>
          <w:lang w:eastAsia="pt-BR"/>
        </w:rPr>
        <w:lastRenderedPageBreak/>
        <w:t>desenvolvimento</w:t>
      </w:r>
      <w:bookmarkEnd w:id="121"/>
    </w:p>
    <w:p w14:paraId="4C351A63"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4"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5" w14:textId="77777777" w:rsidR="00A06C88" w:rsidRPr="00B27E70" w:rsidRDefault="00A06C88" w:rsidP="00A06C88">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66" w14:textId="77777777" w:rsidR="00021AA1" w:rsidRPr="00F87084" w:rsidRDefault="00E6624C" w:rsidP="00F87084">
      <w:pPr>
        <w:pStyle w:val="Ttulo2"/>
      </w:pPr>
      <w:bookmarkStart w:id="122" w:name="_Toc257728963"/>
      <w:bookmarkStart w:id="123" w:name="_Toc257729064"/>
      <w:bookmarkStart w:id="124" w:name="_Toc257729286"/>
      <w:bookmarkStart w:id="125" w:name="_Toc257729452"/>
      <w:bookmarkStart w:id="126" w:name="_Toc257729489"/>
      <w:bookmarkStart w:id="127" w:name="_Toc257729506"/>
      <w:bookmarkStart w:id="128" w:name="_Toc257814813"/>
      <w:bookmarkStart w:id="129" w:name="_Toc266865630"/>
      <w:bookmarkStart w:id="130" w:name="_Toc39592449"/>
      <w:r>
        <w:t>caracterização</w:t>
      </w:r>
      <w:bookmarkEnd w:id="122"/>
      <w:bookmarkEnd w:id="123"/>
      <w:bookmarkEnd w:id="124"/>
      <w:bookmarkEnd w:id="125"/>
      <w:bookmarkEnd w:id="126"/>
      <w:bookmarkEnd w:id="127"/>
      <w:bookmarkEnd w:id="128"/>
      <w:bookmarkEnd w:id="129"/>
      <w:r>
        <w:t xml:space="preserve"> do problema</w:t>
      </w:r>
      <w:bookmarkEnd w:id="130"/>
    </w:p>
    <w:p w14:paraId="2D15E764" w14:textId="43A70FD1" w:rsidR="004F4DF0" w:rsidRPr="0075794C" w:rsidRDefault="00E6624C" w:rsidP="004F4DF0">
      <w:pPr>
        <w:pStyle w:val="Corpodetexto"/>
        <w:spacing w:line="362" w:lineRule="auto"/>
        <w:ind w:right="-1" w:firstLine="709"/>
        <w:jc w:val="both"/>
      </w:pPr>
      <w:r>
        <w:rPr>
          <w:rFonts w:cs="Arial"/>
        </w:rPr>
        <w:t xml:space="preserve"> </w:t>
      </w:r>
      <w:r w:rsidR="004F4DF0" w:rsidRPr="0075794C">
        <w:t xml:space="preserve">Analisando o trabalho administrativo executado pelo </w:t>
      </w:r>
      <w:r w:rsidR="004F4DF0">
        <w:t>sí</w:t>
      </w:r>
      <w:r w:rsidR="004F4DF0" w:rsidRPr="0075794C">
        <w:t>ndico, identificamos que o controle financeiro é feito através de planilhas eletrônicas e a organização de reuniões é feita informalmente através de aplicativo mensageiro móvel, assim como suas atas são documentadas em</w:t>
      </w:r>
      <w:r w:rsidR="004F4DF0" w:rsidRPr="0075794C">
        <w:rPr>
          <w:spacing w:val="18"/>
        </w:rPr>
        <w:t xml:space="preserve"> </w:t>
      </w:r>
      <w:r w:rsidR="004F4DF0" w:rsidRPr="0075794C">
        <w:t>cadernos.</w:t>
      </w:r>
    </w:p>
    <w:p w14:paraId="3C5AA106" w14:textId="41ECA4C3" w:rsidR="004F4DF0" w:rsidRPr="0075794C" w:rsidRDefault="004F4DF0" w:rsidP="004F4DF0">
      <w:pPr>
        <w:pStyle w:val="Corpodetexto"/>
        <w:spacing w:before="3" w:line="362" w:lineRule="auto"/>
        <w:ind w:right="-1" w:firstLine="709"/>
        <w:jc w:val="both"/>
      </w:pPr>
      <w:r w:rsidRPr="0075794C">
        <w:t xml:space="preserve">O </w:t>
      </w:r>
      <w:r>
        <w:t>sí</w:t>
      </w:r>
      <w:r w:rsidRPr="0075794C">
        <w:t>ndico não prove de um sistema que o auxilie com suas funções administrativas do condomínio, assim como os condôminos não dispõem de uma maneira de acesso transparente as atividades previstas ou executadas pelo s</w:t>
      </w:r>
      <w:r>
        <w:t>í</w:t>
      </w:r>
      <w:r w:rsidRPr="0075794C">
        <w:t xml:space="preserve">ndico, sendo necessário o contato com </w:t>
      </w:r>
      <w:r>
        <w:t xml:space="preserve">ele </w:t>
      </w:r>
      <w:r w:rsidRPr="0075794C">
        <w:t>ou mesmo o agendamento de reuniões presenciais para qualquer tomada de decisão ou esclarecimento.</w:t>
      </w:r>
    </w:p>
    <w:p w14:paraId="7BE037C5" w14:textId="778CC668" w:rsidR="004F4DF0" w:rsidRPr="0075794C" w:rsidRDefault="004F4DF0" w:rsidP="004F4DF0">
      <w:pPr>
        <w:pStyle w:val="Corpodetexto"/>
        <w:spacing w:before="5" w:line="362" w:lineRule="auto"/>
        <w:ind w:right="-1" w:firstLine="709"/>
        <w:jc w:val="both"/>
      </w:pPr>
      <w:r w:rsidRPr="0075794C">
        <w:t>Em pesquisa</w:t>
      </w:r>
      <w:r>
        <w:t>s</w:t>
      </w:r>
      <w:r w:rsidRPr="0075794C">
        <w:t xml:space="preserve"> </w:t>
      </w:r>
      <w:r>
        <w:t>realizadas</w:t>
      </w:r>
      <w:r w:rsidRPr="0075794C">
        <w:t xml:space="preserve"> sobre tipos de sistemas de gerenciamento de condomínio, verifiquei que em sua grande maioria os </w:t>
      </w:r>
      <w:r>
        <w:t>sistemas</w:t>
      </w:r>
      <w:r w:rsidRPr="0075794C">
        <w:t xml:space="preserve"> são desenvolvidos para o atendimento da necessidade de grandes administradoras, tornando os sistemas mais complexos e não tendo um foco nas funções básicas de um s</w:t>
      </w:r>
      <w:r>
        <w:t>í</w:t>
      </w:r>
      <w:r w:rsidRPr="0075794C">
        <w:t>ndico.</w:t>
      </w:r>
    </w:p>
    <w:p w14:paraId="63C8838A" w14:textId="7BE70AA6" w:rsidR="004F4DF0" w:rsidRPr="0075794C" w:rsidRDefault="004F4DF0" w:rsidP="004F4DF0">
      <w:pPr>
        <w:pStyle w:val="Corpodetexto"/>
        <w:spacing w:before="3" w:line="362" w:lineRule="auto"/>
        <w:ind w:right="-1" w:firstLine="709"/>
        <w:jc w:val="both"/>
      </w:pPr>
      <w:r w:rsidRPr="0075794C">
        <w:lastRenderedPageBreak/>
        <w:t>O controle financeiro e o gerenciamento de atividades executadas pelo s</w:t>
      </w:r>
      <w:r>
        <w:t>í</w:t>
      </w:r>
      <w:r w:rsidRPr="0075794C">
        <w:t>ndico, são as tarefas de mais desgaste verificadas no contexto analisado do cenário de controle do condomínio.</w:t>
      </w:r>
    </w:p>
    <w:p w14:paraId="4C351A6A" w14:textId="1E6B3275" w:rsidR="00E6624C" w:rsidRPr="00E6624C" w:rsidRDefault="00E6624C" w:rsidP="00E6624C">
      <w:pPr>
        <w:tabs>
          <w:tab w:val="left" w:pos="720"/>
          <w:tab w:val="left" w:pos="1080"/>
        </w:tabs>
        <w:ind w:firstLine="709"/>
        <w:jc w:val="both"/>
        <w:rPr>
          <w:rFonts w:cs="Arial"/>
        </w:rPr>
      </w:pPr>
    </w:p>
    <w:p w14:paraId="4C351A6F" w14:textId="40D72AC2" w:rsidR="00D21C79" w:rsidRDefault="00D21C79" w:rsidP="00D21C79">
      <w:pPr>
        <w:pStyle w:val="Ttulo2"/>
      </w:pPr>
      <w:bookmarkStart w:id="131" w:name="_Toc39592450"/>
      <w:r>
        <w:t>solução</w:t>
      </w:r>
      <w:bookmarkEnd w:id="131"/>
    </w:p>
    <w:p w14:paraId="4C6A3E4B" w14:textId="52FE970A" w:rsidR="002C0BE4" w:rsidRPr="0075794C" w:rsidRDefault="002C0BE4" w:rsidP="00A932BC">
      <w:pPr>
        <w:pStyle w:val="Corpodetexto"/>
        <w:spacing w:line="360" w:lineRule="auto"/>
        <w:ind w:right="-1" w:firstLine="709"/>
        <w:jc w:val="both"/>
      </w:pPr>
      <w:r w:rsidRPr="0075794C">
        <w:t xml:space="preserve">Atender a necessidade do </w:t>
      </w:r>
      <w:r>
        <w:t>sí</w:t>
      </w:r>
      <w:r w:rsidRPr="0075794C">
        <w:t>ndico e condôminos com a criação do Sistema de Controle de Condomínio que auxiliara na execução das tarefas de administração de caixa, criação e acompanhamento de atividades a serem desenvolvidas, assim como a transparência administrativa para os condôminos. O projeto será considerado um sucesso se atender os objetivos e critérios descritos no escopo do projeto, de acordo com o alinhamento em conjunto ao sindico e condôminos para desenvolvimento da solução do projeto, visando à entrega de um sistema funcional ao termino do ano para fins de satisfazê-los e também o projeto de conclusão do curso de sistemas de</w:t>
      </w:r>
      <w:r w:rsidRPr="0075794C">
        <w:rPr>
          <w:spacing w:val="11"/>
        </w:rPr>
        <w:t xml:space="preserve"> </w:t>
      </w:r>
      <w:r w:rsidRPr="0075794C">
        <w:t>informações.</w:t>
      </w:r>
    </w:p>
    <w:p w14:paraId="199035BC" w14:textId="596C31CF" w:rsidR="002C0BE4" w:rsidRPr="002C0BE4" w:rsidRDefault="002C0BE4" w:rsidP="00A932BC">
      <w:pPr>
        <w:pStyle w:val="Texto"/>
        <w:ind w:right="-1"/>
      </w:pPr>
      <w:r w:rsidRPr="0075794C">
        <w:t>Os requisitos técnicos serão abordados pelo desenvolvedor do sistema juntamente com o s</w:t>
      </w:r>
      <w:r>
        <w:t>í</w:t>
      </w:r>
      <w:r w:rsidRPr="0075794C">
        <w:t>ndico do condomínio juntamente com a participação dos condôminos e com auxílio do orientador do projeto acadêmico.</w:t>
      </w:r>
    </w:p>
    <w:p w14:paraId="4C351A71" w14:textId="77777777" w:rsidR="00D21C79" w:rsidRPr="00B27E70" w:rsidRDefault="00D21C79" w:rsidP="00D21C79">
      <w:pPr>
        <w:pStyle w:val="Ttulo3"/>
      </w:pPr>
      <w:bookmarkStart w:id="132" w:name="_Toc39592451"/>
      <w:r>
        <w:t>Descrição do contexto</w:t>
      </w:r>
      <w:bookmarkEnd w:id="132"/>
    </w:p>
    <w:p w14:paraId="4D93DB42" w14:textId="770BF549" w:rsidR="00A932BC" w:rsidRPr="0075794C" w:rsidRDefault="00A932BC" w:rsidP="00A932BC">
      <w:pPr>
        <w:pStyle w:val="Corpodetexto"/>
        <w:spacing w:line="360" w:lineRule="auto"/>
        <w:ind w:right="-1" w:firstLine="709"/>
        <w:jc w:val="both"/>
      </w:pPr>
      <w:r w:rsidRPr="0075794C">
        <w:t xml:space="preserve">A necessidade de um Sistema de Controle de Condomínio , em condomínios de pequenos porte, visto que poucos sistemas atendem a esse mercado, foi verificado através de pesquisas de sistemas nesse mercado, visto que o mesmo visa sanar problemas de gerenciamento de recursos financeiros, atividades e transparência, ao qual impacta </w:t>
      </w:r>
      <w:proofErr w:type="spellStart"/>
      <w:r w:rsidRPr="0075794C">
        <w:t>ate</w:t>
      </w:r>
      <w:proofErr w:type="spellEnd"/>
      <w:r w:rsidRPr="0075794C">
        <w:t xml:space="preserve"> mesmo na relação entre condôminos e síndicos onde muitas vezes gera grande insatisfações entre ambos. Com o uso do Sistema de Controle de Condomínio, será permitido ao s</w:t>
      </w:r>
      <w:r>
        <w:t>í</w:t>
      </w:r>
      <w:r w:rsidRPr="0075794C">
        <w:t>ndico economizar tempo na busca de informações e disponibilizar uma visão mais abrangente do contexto geral onde estão sendo realizadas as suas ações, assim como facilitar o repasse das informações verificadas aos condôminos de forma mais transparente e</w:t>
      </w:r>
      <w:r w:rsidRPr="0075794C">
        <w:rPr>
          <w:spacing w:val="34"/>
        </w:rPr>
        <w:t xml:space="preserve"> </w:t>
      </w:r>
      <w:r w:rsidRPr="0075794C">
        <w:t>confiável.</w:t>
      </w:r>
    </w:p>
    <w:p w14:paraId="4C351A7A" w14:textId="3C4F5EA6" w:rsidR="009F7EDB" w:rsidRDefault="00A932BC" w:rsidP="00A932BC">
      <w:pPr>
        <w:pStyle w:val="Texto"/>
        <w:ind w:right="-1"/>
      </w:pPr>
      <w:r w:rsidRPr="0075794C">
        <w:t xml:space="preserve">Com um Sistema de Controle de Condomínio, aumentara a satisfação dos condôminos em relação a gestão do sindico , assim como auxiliará o mesmo em suas tarefas mais rotineiras, facilitando processo de controle de caixa, atividades e </w:t>
      </w:r>
      <w:r w:rsidRPr="0075794C">
        <w:lastRenderedPageBreak/>
        <w:t>prestação de contas, tendo em vista que o mesmo terá uma ferramenta  onde poderá disponibilizar de forma transparente e intuitivo os dados de operações administrativas assim como as ações executadas pelo sindico em suas tarefas exercidas dentro do</w:t>
      </w:r>
      <w:r w:rsidRPr="0075794C">
        <w:rPr>
          <w:spacing w:val="12"/>
        </w:rPr>
        <w:t xml:space="preserve"> </w:t>
      </w:r>
      <w:r w:rsidRPr="0075794C">
        <w:t>condomínio.</w:t>
      </w:r>
    </w:p>
    <w:p w14:paraId="4C351A7B" w14:textId="0C3A90A1" w:rsidR="00A42B4B" w:rsidRDefault="00A42B4B" w:rsidP="00A42B4B">
      <w:pPr>
        <w:pStyle w:val="Ttulo2"/>
      </w:pPr>
      <w:bookmarkStart w:id="133" w:name="_Toc39592452"/>
      <w:r>
        <w:t>Estudo de viabilidade</w:t>
      </w:r>
      <w:bookmarkEnd w:id="133"/>
    </w:p>
    <w:p w14:paraId="6DEDF6D0" w14:textId="77777777" w:rsidR="004F4DF0" w:rsidRDefault="004F4DF0" w:rsidP="004F4DF0">
      <w:pPr>
        <w:pStyle w:val="Corpodetexto"/>
        <w:spacing w:line="360" w:lineRule="auto"/>
        <w:ind w:right="-1" w:firstLine="709"/>
        <w:jc w:val="both"/>
      </w:pPr>
      <w:r w:rsidRPr="0075794C">
        <w:t xml:space="preserve">"Em um contexto organizado de condução de projetos, o Estudo da Viabilidade se segue a uma fase inicial de planejamento do projeto na qual objetivos técnicos, econômicos e financeiros terão sido consensualmente estabelecidos." </w:t>
      </w:r>
      <w:r>
        <w:t>(MADUREIRA, 2010, p.)</w:t>
      </w:r>
    </w:p>
    <w:p w14:paraId="3DCB23BD" w14:textId="77777777" w:rsidR="004F4DF0" w:rsidRPr="004F4DF0" w:rsidRDefault="004F4DF0" w:rsidP="004F4DF0">
      <w:pPr>
        <w:pStyle w:val="Texto"/>
      </w:pPr>
    </w:p>
    <w:p w14:paraId="4C351A7D" w14:textId="77777777" w:rsidR="00A42B4B" w:rsidRDefault="00A42B4B" w:rsidP="00A42B4B">
      <w:pPr>
        <w:pStyle w:val="Ttulo3"/>
      </w:pPr>
      <w:bookmarkStart w:id="134" w:name="_Toc39592453"/>
      <w:r>
        <w:t>Viabilidade técnica</w:t>
      </w:r>
      <w:bookmarkEnd w:id="134"/>
    </w:p>
    <w:p w14:paraId="65637A15" w14:textId="0BAF801A" w:rsidR="004F4DF0" w:rsidRPr="0075794C" w:rsidRDefault="004F4DF0" w:rsidP="00E450A7">
      <w:pPr>
        <w:pStyle w:val="Corpodetexto"/>
        <w:spacing w:line="360" w:lineRule="auto"/>
        <w:ind w:right="-1" w:firstLine="709"/>
        <w:jc w:val="both"/>
      </w:pPr>
      <w:r w:rsidRPr="0075794C">
        <w:t xml:space="preserve">Para o desenvolvimento desse projeto será utilizado a IDE Eclipse com a linguagem </w:t>
      </w:r>
      <w:r w:rsidR="00E450A7">
        <w:t>Java</w:t>
      </w:r>
      <w:r w:rsidRPr="0075794C">
        <w:t xml:space="preserve"> em conjunto ao</w:t>
      </w:r>
      <w:r w:rsidR="00E450A7">
        <w:t xml:space="preserve"> Angular.js framework </w:t>
      </w:r>
      <w:proofErr w:type="spellStart"/>
      <w:r w:rsidR="00E450A7">
        <w:t>java</w:t>
      </w:r>
      <w:proofErr w:type="spellEnd"/>
      <w:r w:rsidR="00E450A7">
        <w:t xml:space="preserve"> </w:t>
      </w:r>
      <w:r w:rsidRPr="0075794C">
        <w:t xml:space="preserve">,para a persistência dos dados o banco </w:t>
      </w:r>
      <w:proofErr w:type="spellStart"/>
      <w:r w:rsidRPr="0075794C">
        <w:t>MySql</w:t>
      </w:r>
      <w:proofErr w:type="spellEnd"/>
      <w:r w:rsidRPr="0075794C">
        <w:t>,</w:t>
      </w:r>
      <w:r>
        <w:t xml:space="preserve"> </w:t>
      </w:r>
      <w:r w:rsidRPr="0075794C">
        <w:t>ao qual será instalado e alocado pela infraestrutura local a ser disponibilizada pelo cliente, dispondo de todos os recursos necessários para o desenvolvimento e de conhecimento prático do desenvolvedor para este projeto o tornando</w:t>
      </w:r>
      <w:r w:rsidRPr="0075794C">
        <w:rPr>
          <w:spacing w:val="29"/>
        </w:rPr>
        <w:t xml:space="preserve"> </w:t>
      </w:r>
      <w:r w:rsidRPr="0075794C">
        <w:t>viável.</w:t>
      </w:r>
    </w:p>
    <w:p w14:paraId="4C351A7F" w14:textId="77777777" w:rsidR="00A42B4B" w:rsidRDefault="00A42B4B" w:rsidP="00A42B4B">
      <w:pPr>
        <w:pStyle w:val="Ttulo3"/>
      </w:pPr>
      <w:r>
        <w:t xml:space="preserve"> </w:t>
      </w:r>
      <w:bookmarkStart w:id="135" w:name="_Toc39592454"/>
      <w:r>
        <w:t>Viabilidade econômica</w:t>
      </w:r>
      <w:bookmarkEnd w:id="135"/>
    </w:p>
    <w:p w14:paraId="37B578A3" w14:textId="77777777" w:rsidR="004F4DF0" w:rsidRPr="0075794C" w:rsidRDefault="004F4DF0" w:rsidP="004F4DF0">
      <w:pPr>
        <w:pStyle w:val="Corpodetexto"/>
        <w:spacing w:line="360" w:lineRule="auto"/>
        <w:ind w:firstLine="709"/>
        <w:jc w:val="both"/>
      </w:pPr>
      <w:r w:rsidRPr="0075794C">
        <w:t>Não serão cobrados custos relativos ao desenvolvimento do sistema visto que se trata de um trabalho acadêmico.</w:t>
      </w:r>
    </w:p>
    <w:p w14:paraId="47E1E44C" w14:textId="77777777" w:rsidR="004F4DF0" w:rsidRPr="0075794C" w:rsidRDefault="004F4DF0" w:rsidP="004F4DF0">
      <w:pPr>
        <w:pStyle w:val="Corpodetexto"/>
        <w:spacing w:before="2" w:line="360" w:lineRule="auto"/>
        <w:ind w:firstLine="709"/>
        <w:jc w:val="both"/>
      </w:pPr>
      <w:r w:rsidRPr="0075794C">
        <w:t>As ferramentas utilizadas para desenvolvimento serão de licença livre, não acarretando custos.</w:t>
      </w:r>
    </w:p>
    <w:p w14:paraId="400024B5" w14:textId="77777777" w:rsidR="004F4DF0" w:rsidRPr="0075794C" w:rsidRDefault="004F4DF0" w:rsidP="004F4DF0">
      <w:pPr>
        <w:pStyle w:val="Corpodetexto"/>
        <w:spacing w:before="2" w:line="360" w:lineRule="auto"/>
        <w:ind w:firstLine="709"/>
        <w:jc w:val="both"/>
      </w:pPr>
      <w:r w:rsidRPr="0075794C">
        <w:t>A infraestrutura de hardware será a mesma existente no cliente não sendo necessário nem um tipo de upgrade para alocação do sistema desse projeto.</w:t>
      </w:r>
    </w:p>
    <w:p w14:paraId="4C351A81" w14:textId="77777777" w:rsidR="00A42B4B" w:rsidRDefault="00A42B4B" w:rsidP="00A42B4B">
      <w:pPr>
        <w:pStyle w:val="Ttulo3"/>
      </w:pPr>
      <w:r>
        <w:t xml:space="preserve"> </w:t>
      </w:r>
      <w:bookmarkStart w:id="136" w:name="_Toc39592455"/>
      <w:r>
        <w:t>Viabilidade funcional</w:t>
      </w:r>
      <w:bookmarkEnd w:id="136"/>
    </w:p>
    <w:p w14:paraId="6734914F" w14:textId="77777777" w:rsidR="008C2578" w:rsidRPr="0075794C" w:rsidRDefault="008C2578" w:rsidP="008C2578">
      <w:pPr>
        <w:pStyle w:val="Corpodetexto"/>
        <w:spacing w:line="360" w:lineRule="auto"/>
        <w:ind w:right="-1" w:firstLine="709"/>
        <w:jc w:val="both"/>
      </w:pPr>
      <w:bookmarkStart w:id="137" w:name="_Toc39592456"/>
      <w:r w:rsidRPr="0075794C">
        <w:t xml:space="preserve">O sistema é viável funcionalmente se atender </w:t>
      </w:r>
      <w:proofErr w:type="spellStart"/>
      <w:r w:rsidRPr="0075794C">
        <w:t>a</w:t>
      </w:r>
      <w:proofErr w:type="spellEnd"/>
      <w:r w:rsidRPr="0075794C">
        <w:t xml:space="preserve"> necessidade solicitada pelo cliente, sendo possível realizar futuras implementações no sistema conforme a </w:t>
      </w:r>
      <w:r w:rsidRPr="0075794C">
        <w:lastRenderedPageBreak/>
        <w:t>necessidade da regra de negócio. O sistema de Controle de Condomínio visa atender a carência de um sistema administrativo voltado as tarefas do</w:t>
      </w:r>
      <w:r w:rsidRPr="0075794C">
        <w:rPr>
          <w:spacing w:val="27"/>
        </w:rPr>
        <w:t xml:space="preserve"> </w:t>
      </w:r>
      <w:r w:rsidRPr="0075794C">
        <w:t>síndico.</w:t>
      </w:r>
    </w:p>
    <w:p w14:paraId="66B78147" w14:textId="2DE9F270" w:rsidR="008C2578" w:rsidRPr="0075794C" w:rsidRDefault="008C2578" w:rsidP="008C2578">
      <w:pPr>
        <w:pStyle w:val="Corpodetexto"/>
        <w:spacing w:before="3" w:line="360" w:lineRule="auto"/>
        <w:ind w:right="-1" w:firstLine="709"/>
        <w:jc w:val="both"/>
      </w:pPr>
      <w:r w:rsidRPr="0075794C">
        <w:t>Com o Sistema auxiliando as diversas atividades do síndico, com a possibilidade de acompanhamento dos condôminos, e acesso facilitado as informações de rotinas executas pelo s</w:t>
      </w:r>
      <w:r>
        <w:t>í</w:t>
      </w:r>
      <w:r w:rsidRPr="0075794C">
        <w:t>ndico, deverá se obter informações mais transparentes sobre a gestão do condomínio. Sendo seu acesso feito de forma moderna através de uma p</w:t>
      </w:r>
      <w:r>
        <w:t>á</w:t>
      </w:r>
      <w:r w:rsidRPr="0075794C">
        <w:t>gina de internet e com uma interface amigável, manterá satisfação dos condôminos para a transparência com administrativo e atividades do s</w:t>
      </w:r>
      <w:r w:rsidR="00E10A39">
        <w:t>í</w:t>
      </w:r>
      <w:r w:rsidRPr="0075794C">
        <w:t>ndico, sua funcionalidade será ser a ferramenta que facilitará e possibilitará a composição de controle de caixa do condomínio e acompanhamento de atividades do s</w:t>
      </w:r>
      <w:r w:rsidR="00A932BC">
        <w:t>í</w:t>
      </w:r>
      <w:r w:rsidRPr="0075794C">
        <w:t>ndico.</w:t>
      </w:r>
    </w:p>
    <w:p w14:paraId="28E76B1E" w14:textId="570AEA59" w:rsidR="008C2578" w:rsidRPr="0075794C" w:rsidRDefault="008C2578" w:rsidP="008C2578">
      <w:pPr>
        <w:pStyle w:val="Corpodetexto"/>
        <w:spacing w:before="7" w:line="360" w:lineRule="auto"/>
        <w:ind w:right="-1" w:firstLine="709"/>
        <w:jc w:val="both"/>
      </w:pPr>
      <w:r w:rsidRPr="0075794C">
        <w:t>O sistema disponibilizará um manual do usuário para orientação de utilização.</w:t>
      </w:r>
    </w:p>
    <w:p w14:paraId="4C351A83" w14:textId="77777777" w:rsidR="00F863BE" w:rsidRDefault="00F863BE" w:rsidP="00F863BE">
      <w:pPr>
        <w:pStyle w:val="Ttulo2"/>
      </w:pPr>
      <w:r>
        <w:t>Requisitos</w:t>
      </w:r>
      <w:bookmarkEnd w:id="137"/>
    </w:p>
    <w:p w14:paraId="4C351A84" w14:textId="22EA6073" w:rsidR="00F863BE" w:rsidRDefault="00E450A7" w:rsidP="00F863BE">
      <w:pPr>
        <w:pStyle w:val="Texto"/>
      </w:pPr>
      <w:r>
        <w:t xml:space="preserve">Através dos </w:t>
      </w:r>
      <w:proofErr w:type="spellStart"/>
      <w:r>
        <w:t>resquisitos</w:t>
      </w:r>
      <w:proofErr w:type="spellEnd"/>
      <w:r>
        <w:t xml:space="preserve"> </w:t>
      </w:r>
      <w:r w:rsidR="00653F6F">
        <w:t>serão desenvolvidas as funcionalidades do sistema</w:t>
      </w:r>
      <w:r w:rsidR="00F863BE">
        <w:t>.</w:t>
      </w:r>
    </w:p>
    <w:p w14:paraId="4C351A85" w14:textId="77777777" w:rsidR="00F863BE" w:rsidRDefault="00F863BE" w:rsidP="00F863BE">
      <w:pPr>
        <w:pStyle w:val="Ttulo3"/>
      </w:pPr>
      <w:bookmarkStart w:id="138" w:name="_Toc39592457"/>
      <w:r>
        <w:t>Requisitos Funcionais</w:t>
      </w:r>
      <w:bookmarkEnd w:id="138"/>
    </w:p>
    <w:p w14:paraId="0E899017" w14:textId="77777777" w:rsidR="00E10A39" w:rsidRPr="00E10A39" w:rsidRDefault="00E10A39" w:rsidP="00E10A39">
      <w:pPr>
        <w:pStyle w:val="Corpodetexto"/>
        <w:spacing w:line="360" w:lineRule="auto"/>
        <w:ind w:left="495"/>
        <w:jc w:val="both"/>
        <w:rPr>
          <w:rFonts w:cs="Arial"/>
        </w:rPr>
      </w:pPr>
      <w:bookmarkStart w:id="139" w:name="_Toc39592458"/>
      <w:r w:rsidRPr="00E10A39">
        <w:rPr>
          <w:rFonts w:cs="Arial"/>
        </w:rPr>
        <w:t>Os seguintes requisitos serão contemplados no escopo do desenvolvimento.</w:t>
      </w:r>
    </w:p>
    <w:p w14:paraId="341E271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line="360" w:lineRule="auto"/>
        <w:ind w:firstLine="336"/>
        <w:jc w:val="both"/>
        <w:rPr>
          <w:rFonts w:ascii="Arial" w:hAnsi="Arial" w:cs="Arial"/>
        </w:rPr>
      </w:pPr>
      <w:r w:rsidRPr="00E10A39">
        <w:rPr>
          <w:rFonts w:ascii="Arial" w:hAnsi="Arial" w:cs="Arial"/>
        </w:rPr>
        <w:t>RF001 Permitir Cadastro de usuários (Inclusão, alteração,</w:t>
      </w:r>
      <w:r w:rsidRPr="00E10A39">
        <w:rPr>
          <w:rFonts w:ascii="Arial" w:hAnsi="Arial" w:cs="Arial"/>
          <w:spacing w:val="23"/>
        </w:rPr>
        <w:t xml:space="preserve"> </w:t>
      </w:r>
      <w:r w:rsidRPr="00E10A39">
        <w:rPr>
          <w:rFonts w:ascii="Arial" w:hAnsi="Arial" w:cs="Arial"/>
        </w:rPr>
        <w:t>exclusão)</w:t>
      </w:r>
    </w:p>
    <w:p w14:paraId="03CD7B4A"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RF002 Permitir o Nivelamento de acesso à funções do</w:t>
      </w:r>
      <w:r w:rsidRPr="00E10A39">
        <w:rPr>
          <w:rFonts w:ascii="Arial" w:hAnsi="Arial" w:cs="Arial"/>
          <w:spacing w:val="21"/>
        </w:rPr>
        <w:t>s sistemas</w:t>
      </w:r>
    </w:p>
    <w:p w14:paraId="7CFF7DA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RF003 Permitir o carregamento de arquivos e</w:t>
      </w:r>
      <w:r w:rsidRPr="00E10A39">
        <w:rPr>
          <w:rFonts w:ascii="Arial" w:hAnsi="Arial" w:cs="Arial"/>
          <w:spacing w:val="27"/>
        </w:rPr>
        <w:t xml:space="preserve"> </w:t>
      </w:r>
      <w:r w:rsidRPr="00E10A39">
        <w:rPr>
          <w:rFonts w:ascii="Arial" w:hAnsi="Arial" w:cs="Arial"/>
        </w:rPr>
        <w:t>fotos.</w:t>
      </w:r>
    </w:p>
    <w:p w14:paraId="708368B8"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RF004 Permitir a criação de</w:t>
      </w:r>
      <w:r w:rsidRPr="00E10A39">
        <w:rPr>
          <w:rFonts w:ascii="Arial" w:hAnsi="Arial" w:cs="Arial"/>
          <w:spacing w:val="15"/>
        </w:rPr>
        <w:t xml:space="preserve"> </w:t>
      </w:r>
      <w:r w:rsidRPr="00E10A39">
        <w:rPr>
          <w:rFonts w:ascii="Arial" w:hAnsi="Arial" w:cs="Arial"/>
        </w:rPr>
        <w:t>enquetes</w:t>
      </w:r>
    </w:p>
    <w:p w14:paraId="7C5555F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RF005 Permitir o Controle de Fluxo de</w:t>
      </w:r>
      <w:r w:rsidRPr="00E10A39">
        <w:rPr>
          <w:rFonts w:ascii="Arial" w:hAnsi="Arial" w:cs="Arial"/>
          <w:spacing w:val="21"/>
        </w:rPr>
        <w:t xml:space="preserve"> </w:t>
      </w:r>
      <w:r w:rsidRPr="00E10A39">
        <w:rPr>
          <w:rFonts w:ascii="Arial" w:hAnsi="Arial" w:cs="Arial"/>
        </w:rPr>
        <w:t>caixa.</w:t>
      </w:r>
    </w:p>
    <w:p w14:paraId="70CF35E6"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RF006 Gerar relatórios de entrada e saída do</w:t>
      </w:r>
      <w:r w:rsidRPr="00E10A39">
        <w:rPr>
          <w:rFonts w:ascii="Arial" w:hAnsi="Arial" w:cs="Arial"/>
          <w:spacing w:val="31"/>
        </w:rPr>
        <w:t xml:space="preserve"> </w:t>
      </w:r>
      <w:r w:rsidRPr="00E10A39">
        <w:rPr>
          <w:rFonts w:ascii="Arial" w:hAnsi="Arial" w:cs="Arial"/>
        </w:rPr>
        <w:t>caixa.</w:t>
      </w:r>
    </w:p>
    <w:p w14:paraId="5853A4AD"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RF007 Permitir a criação de</w:t>
      </w:r>
      <w:r w:rsidRPr="00E10A39">
        <w:rPr>
          <w:rFonts w:ascii="Arial" w:hAnsi="Arial" w:cs="Arial"/>
          <w:spacing w:val="15"/>
        </w:rPr>
        <w:t xml:space="preserve"> </w:t>
      </w:r>
      <w:r w:rsidRPr="00E10A39">
        <w:rPr>
          <w:rFonts w:ascii="Arial" w:hAnsi="Arial" w:cs="Arial"/>
        </w:rPr>
        <w:t>tarefas.</w:t>
      </w:r>
    </w:p>
    <w:p w14:paraId="1BE15EE3"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firstLine="336"/>
        <w:jc w:val="both"/>
        <w:rPr>
          <w:rFonts w:ascii="Arial" w:hAnsi="Arial" w:cs="Arial"/>
        </w:rPr>
      </w:pPr>
      <w:r w:rsidRPr="00E10A39">
        <w:rPr>
          <w:rFonts w:ascii="Arial" w:hAnsi="Arial" w:cs="Arial"/>
        </w:rPr>
        <w:t>RF008 Permitir o acompanhamento de</w:t>
      </w:r>
      <w:r w:rsidRPr="00E10A39">
        <w:rPr>
          <w:rFonts w:ascii="Arial" w:hAnsi="Arial" w:cs="Arial"/>
          <w:spacing w:val="24"/>
        </w:rPr>
        <w:t xml:space="preserve"> </w:t>
      </w:r>
      <w:r w:rsidRPr="00E10A39">
        <w:rPr>
          <w:rFonts w:ascii="Arial" w:hAnsi="Arial" w:cs="Arial"/>
        </w:rPr>
        <w:t>tarefas.</w:t>
      </w:r>
    </w:p>
    <w:p w14:paraId="3001DC5E"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RF009 Permitir a atribuição de tarefa a um</w:t>
      </w:r>
      <w:r w:rsidRPr="00E10A39">
        <w:rPr>
          <w:rFonts w:ascii="Arial" w:hAnsi="Arial" w:cs="Arial"/>
          <w:spacing w:val="25"/>
        </w:rPr>
        <w:t xml:space="preserve"> </w:t>
      </w:r>
      <w:r w:rsidRPr="00E10A39">
        <w:rPr>
          <w:rFonts w:ascii="Arial" w:hAnsi="Arial" w:cs="Arial"/>
        </w:rPr>
        <w:t>responsável.</w:t>
      </w:r>
    </w:p>
    <w:p w14:paraId="526FDAF0"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right="269" w:firstLine="336"/>
        <w:jc w:val="both"/>
        <w:rPr>
          <w:rFonts w:ascii="Arial" w:hAnsi="Arial" w:cs="Arial"/>
        </w:rPr>
      </w:pPr>
      <w:r w:rsidRPr="00E10A39">
        <w:rPr>
          <w:rFonts w:ascii="Arial" w:hAnsi="Arial" w:cs="Arial"/>
        </w:rPr>
        <w:t>RF011 Mostrar de alguma forma visual a confirmação de qualquer ação executada pelo usuário (sucesso ou</w:t>
      </w:r>
      <w:r w:rsidRPr="00E10A39">
        <w:rPr>
          <w:rFonts w:ascii="Arial" w:hAnsi="Arial" w:cs="Arial"/>
          <w:spacing w:val="17"/>
        </w:rPr>
        <w:t xml:space="preserve"> </w:t>
      </w:r>
      <w:r w:rsidRPr="00E10A39">
        <w:rPr>
          <w:rFonts w:ascii="Arial" w:hAnsi="Arial" w:cs="Arial"/>
        </w:rPr>
        <w:t>falha).</w:t>
      </w:r>
    </w:p>
    <w:p w14:paraId="4C351A89" w14:textId="67F57276" w:rsidR="00F863BE" w:rsidRDefault="00F863BE" w:rsidP="00F863BE">
      <w:pPr>
        <w:pStyle w:val="Ttulo3"/>
      </w:pPr>
      <w:r>
        <w:lastRenderedPageBreak/>
        <w:t>Requisitos Não Funcionais</w:t>
      </w:r>
      <w:bookmarkEnd w:id="139"/>
    </w:p>
    <w:p w14:paraId="76FA952F"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0EA1221D" w14:textId="77777777" w:rsid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7E79EBB7" w14:textId="1ACEE7D9" w:rsidR="00E10A39" w:rsidRPr="00E10A39" w:rsidRDefault="00E10A39" w:rsidP="00D86301">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2654C3D1"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1CE8F7FA" w14:textId="47F4FAA7" w:rsidR="00E10A39" w:rsidRPr="00E10A39" w:rsidRDefault="00E10A39" w:rsidP="00E10A39">
      <w:pPr>
        <w:pStyle w:val="PargrafodaLista"/>
        <w:widowControl w:val="0"/>
        <w:numPr>
          <w:ilvl w:val="2"/>
          <w:numId w:val="27"/>
        </w:numPr>
        <w:tabs>
          <w:tab w:val="left" w:pos="879"/>
          <w:tab w:val="left" w:pos="880"/>
        </w:tabs>
        <w:autoSpaceDE w:val="0"/>
        <w:autoSpaceDN w:val="0"/>
        <w:spacing w:before="141" w:line="360" w:lineRule="auto"/>
        <w:ind w:right="270" w:firstLine="336"/>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F98C817" w14:textId="77777777" w:rsidR="00E10A39" w:rsidRPr="00E10A39" w:rsidRDefault="00E10A39" w:rsidP="00E10A39">
      <w:pPr>
        <w:pStyle w:val="Corpodetexto"/>
        <w:spacing w:line="360" w:lineRule="auto"/>
        <w:ind w:left="495"/>
        <w:jc w:val="both"/>
        <w:rPr>
          <w:rFonts w:cs="Arial"/>
        </w:rPr>
      </w:pPr>
      <w:r w:rsidRPr="00E10A39">
        <w:rPr>
          <w:rFonts w:cs="Arial"/>
        </w:rPr>
        <w:t>Os seguintes não funcionais serão contemplados no escopo do desenvolvimento. Segurança:</w:t>
      </w:r>
    </w:p>
    <w:p w14:paraId="33410C79"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right="268" w:firstLine="336"/>
        <w:jc w:val="both"/>
        <w:rPr>
          <w:rFonts w:ascii="Arial" w:hAnsi="Arial" w:cs="Arial"/>
        </w:rPr>
      </w:pPr>
      <w:r w:rsidRPr="00E10A39">
        <w:rPr>
          <w:rFonts w:ascii="Arial" w:hAnsi="Arial" w:cs="Arial"/>
        </w:rPr>
        <w:t>NF001 O sistema será desenvolvido para os ambientes Linux e Windows na plataforma</w:t>
      </w:r>
      <w:r w:rsidRPr="00E10A39">
        <w:rPr>
          <w:rFonts w:ascii="Arial" w:hAnsi="Arial" w:cs="Arial"/>
          <w:spacing w:val="8"/>
        </w:rPr>
        <w:t xml:space="preserve"> </w:t>
      </w:r>
      <w:r w:rsidRPr="00E10A39">
        <w:rPr>
          <w:rFonts w:ascii="Arial" w:hAnsi="Arial" w:cs="Arial"/>
        </w:rPr>
        <w:t>web.</w:t>
      </w:r>
    </w:p>
    <w:p w14:paraId="618849EF"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2" w:line="360" w:lineRule="auto"/>
        <w:ind w:firstLine="336"/>
        <w:jc w:val="both"/>
        <w:rPr>
          <w:rFonts w:ascii="Arial" w:hAnsi="Arial" w:cs="Arial"/>
        </w:rPr>
      </w:pPr>
      <w:r w:rsidRPr="00E10A39">
        <w:rPr>
          <w:rFonts w:ascii="Arial" w:hAnsi="Arial" w:cs="Arial"/>
        </w:rPr>
        <w:t>NF002 Exigir autenticação através de login e senha na</w:t>
      </w:r>
      <w:r w:rsidRPr="00E10A39">
        <w:rPr>
          <w:rFonts w:ascii="Arial" w:hAnsi="Arial" w:cs="Arial"/>
          <w:spacing w:val="17"/>
        </w:rPr>
        <w:t xml:space="preserve"> </w:t>
      </w:r>
      <w:r w:rsidRPr="00E10A39">
        <w:rPr>
          <w:rFonts w:ascii="Arial" w:hAnsi="Arial" w:cs="Arial"/>
        </w:rPr>
        <w:t>aplicação.</w:t>
      </w:r>
    </w:p>
    <w:p w14:paraId="448936B5" w14:textId="77777777" w:rsidR="00E10A39" w:rsidRPr="00E10A39" w:rsidRDefault="00E10A39" w:rsidP="00E10A39">
      <w:pPr>
        <w:pStyle w:val="PargrafodaLista"/>
        <w:widowControl w:val="0"/>
        <w:numPr>
          <w:ilvl w:val="2"/>
          <w:numId w:val="27"/>
        </w:numPr>
        <w:tabs>
          <w:tab w:val="left" w:pos="879"/>
          <w:tab w:val="left" w:pos="880"/>
        </w:tabs>
        <w:autoSpaceDE w:val="0"/>
        <w:autoSpaceDN w:val="0"/>
        <w:spacing w:before="142" w:line="360" w:lineRule="auto"/>
        <w:ind w:firstLine="336"/>
        <w:jc w:val="both"/>
        <w:rPr>
          <w:rFonts w:ascii="Arial" w:hAnsi="Arial" w:cs="Arial"/>
        </w:rPr>
      </w:pPr>
      <w:r w:rsidRPr="00E10A39">
        <w:rPr>
          <w:rFonts w:ascii="Arial" w:hAnsi="Arial" w:cs="Arial"/>
        </w:rPr>
        <w:t>NF003 Ser um sistema</w:t>
      </w:r>
      <w:r w:rsidRPr="00E10A39">
        <w:rPr>
          <w:rFonts w:ascii="Arial" w:hAnsi="Arial" w:cs="Arial"/>
          <w:spacing w:val="12"/>
        </w:rPr>
        <w:t xml:space="preserve"> </w:t>
      </w:r>
      <w:r w:rsidRPr="00E10A39">
        <w:rPr>
          <w:rFonts w:ascii="Arial" w:hAnsi="Arial" w:cs="Arial"/>
        </w:rPr>
        <w:t>multiusuário.</w:t>
      </w:r>
    </w:p>
    <w:p w14:paraId="5F049245" w14:textId="20A162BB" w:rsidR="00E10A39" w:rsidRDefault="00E10A39" w:rsidP="00131ADB">
      <w:pPr>
        <w:pStyle w:val="PargrafodaLista"/>
        <w:widowControl w:val="0"/>
        <w:numPr>
          <w:ilvl w:val="2"/>
          <w:numId w:val="27"/>
        </w:numPr>
        <w:tabs>
          <w:tab w:val="left" w:pos="879"/>
          <w:tab w:val="left" w:pos="880"/>
        </w:tabs>
        <w:autoSpaceDE w:val="0"/>
        <w:autoSpaceDN w:val="0"/>
        <w:spacing w:before="141" w:line="360" w:lineRule="auto"/>
        <w:ind w:left="0" w:right="270" w:firstLine="709"/>
        <w:jc w:val="both"/>
        <w:rPr>
          <w:rFonts w:ascii="Arial" w:hAnsi="Arial" w:cs="Arial"/>
        </w:rPr>
      </w:pPr>
      <w:r w:rsidRPr="00E10A39">
        <w:rPr>
          <w:rFonts w:ascii="Arial" w:hAnsi="Arial" w:cs="Arial"/>
        </w:rPr>
        <w:t>NF004 Utilizar criptografia para o tr</w:t>
      </w:r>
      <w:r>
        <w:rPr>
          <w:rFonts w:ascii="Arial" w:hAnsi="Arial" w:cs="Arial"/>
        </w:rPr>
        <w:t>á</w:t>
      </w:r>
      <w:r w:rsidRPr="00E10A39">
        <w:rPr>
          <w:rFonts w:ascii="Arial" w:hAnsi="Arial" w:cs="Arial"/>
        </w:rPr>
        <w:t>fego de dados em rede e assim como certificação digital para garantir a autenticidade dos</w:t>
      </w:r>
      <w:r w:rsidRPr="00E10A39">
        <w:rPr>
          <w:rFonts w:ascii="Arial" w:hAnsi="Arial" w:cs="Arial"/>
          <w:spacing w:val="22"/>
        </w:rPr>
        <w:t xml:space="preserve"> </w:t>
      </w:r>
      <w:r w:rsidRPr="00E10A39">
        <w:rPr>
          <w:rFonts w:ascii="Arial" w:hAnsi="Arial" w:cs="Arial"/>
        </w:rPr>
        <w:t>envolvidos.</w:t>
      </w:r>
    </w:p>
    <w:p w14:paraId="4C351A8D" w14:textId="77777777" w:rsidR="00F863BE" w:rsidRDefault="00F863BE" w:rsidP="00F863BE">
      <w:pPr>
        <w:pStyle w:val="Ttulo3"/>
      </w:pPr>
      <w:bookmarkStart w:id="140" w:name="_Toc39592459"/>
      <w:r w:rsidRPr="00F863BE">
        <w:lastRenderedPageBreak/>
        <w:t>Caso de Uso (com descrição)</w:t>
      </w:r>
      <w:bookmarkEnd w:id="140"/>
    </w:p>
    <w:p w14:paraId="06F2849B" w14:textId="2ADD9D11" w:rsidR="00131ADB" w:rsidRDefault="00131ADB" w:rsidP="00F863BE">
      <w:pPr>
        <w:pStyle w:val="PargrafodaLista"/>
        <w:spacing w:before="100" w:line="360" w:lineRule="auto"/>
        <w:ind w:left="720"/>
        <w:jc w:val="both"/>
        <w:rPr>
          <w:rFonts w:ascii="Arial" w:hAnsi="Arial" w:cs="Arial"/>
          <w:bCs/>
          <w:color w:val="000000"/>
        </w:rPr>
      </w:pPr>
      <w:r>
        <w:rPr>
          <w:noProof/>
          <w:lang w:eastAsia="pt-BR"/>
        </w:rPr>
        <w:drawing>
          <wp:anchor distT="0" distB="0" distL="0" distR="0" simplePos="0" relativeHeight="251663872" behindDoc="1" locked="0" layoutInCell="1" allowOverlap="1" wp14:anchorId="12DF6F05" wp14:editId="20B2BE21">
            <wp:simplePos x="0" y="0"/>
            <wp:positionH relativeFrom="page">
              <wp:posOffset>1080135</wp:posOffset>
            </wp:positionH>
            <wp:positionV relativeFrom="paragraph">
              <wp:posOffset>266065</wp:posOffset>
            </wp:positionV>
            <wp:extent cx="5677993" cy="3231261"/>
            <wp:effectExtent l="0" t="0" r="0" b="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677993" cy="3231261"/>
                    </a:xfrm>
                    <a:prstGeom prst="rect">
                      <a:avLst/>
                    </a:prstGeom>
                  </pic:spPr>
                </pic:pic>
              </a:graphicData>
            </a:graphic>
          </wp:anchor>
        </w:drawing>
      </w:r>
    </w:p>
    <w:p w14:paraId="4B062FE0" w14:textId="28A9628C" w:rsidR="00131ADB" w:rsidRDefault="00131ADB" w:rsidP="00F863BE">
      <w:pPr>
        <w:pStyle w:val="PargrafodaLista"/>
        <w:spacing w:before="100" w:line="360" w:lineRule="auto"/>
        <w:ind w:left="720"/>
        <w:jc w:val="both"/>
        <w:rPr>
          <w:rFonts w:ascii="Arial" w:hAnsi="Arial" w:cs="Arial"/>
          <w:bCs/>
          <w:color w:val="000000"/>
        </w:rPr>
      </w:pPr>
    </w:p>
    <w:p w14:paraId="05365DB2" w14:textId="1A68D7EB" w:rsidR="00131ADB" w:rsidRDefault="00131ADB" w:rsidP="009D5E2D">
      <w:pPr>
        <w:pStyle w:val="PargrafodaLista"/>
        <w:spacing w:before="100" w:line="360" w:lineRule="auto"/>
        <w:ind w:left="0" w:firstLine="426"/>
        <w:jc w:val="both"/>
        <w:rPr>
          <w:rFonts w:ascii="Arial" w:hAnsi="Arial" w:cs="Arial"/>
          <w:b/>
          <w:color w:val="000000"/>
        </w:rPr>
      </w:pPr>
      <w:r w:rsidRPr="00131ADB">
        <w:rPr>
          <w:rFonts w:ascii="Arial" w:hAnsi="Arial" w:cs="Arial"/>
          <w:b/>
          <w:color w:val="000000"/>
        </w:rPr>
        <w:t>Caso de Uso 1 – Efetuar Login</w:t>
      </w:r>
    </w:p>
    <w:p w14:paraId="4FE90E2B" w14:textId="77777777" w:rsidR="00131ADB" w:rsidRPr="00131ADB" w:rsidRDefault="00131ADB" w:rsidP="00EF65B9">
      <w:pPr>
        <w:pStyle w:val="Corpodetexto"/>
        <w:spacing w:line="360" w:lineRule="auto"/>
        <w:ind w:left="426"/>
        <w:jc w:val="both"/>
        <w:rPr>
          <w:rFonts w:cs="Arial"/>
        </w:rPr>
      </w:pPr>
      <w:r w:rsidRPr="00131ADB">
        <w:rPr>
          <w:rFonts w:cs="Arial"/>
        </w:rPr>
        <w:t>Atores</w:t>
      </w:r>
    </w:p>
    <w:p w14:paraId="3AD163A2"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autenticado.</w:t>
      </w:r>
    </w:p>
    <w:p w14:paraId="1C322F5B" w14:textId="77777777" w:rsidR="00131ADB" w:rsidRPr="00131ADB" w:rsidRDefault="00131ADB" w:rsidP="00EF65B9">
      <w:pPr>
        <w:pStyle w:val="Corpodetexto"/>
        <w:spacing w:before="8" w:line="360" w:lineRule="auto"/>
        <w:ind w:left="426"/>
        <w:jc w:val="both"/>
        <w:rPr>
          <w:rFonts w:cs="Arial"/>
          <w:sz w:val="22"/>
        </w:rPr>
      </w:pPr>
    </w:p>
    <w:p w14:paraId="4C4F68C9" w14:textId="77777777" w:rsidR="00131ADB" w:rsidRPr="00131ADB" w:rsidRDefault="00131ADB" w:rsidP="00EF65B9">
      <w:pPr>
        <w:pStyle w:val="Corpodetexto"/>
        <w:spacing w:line="360" w:lineRule="auto"/>
        <w:ind w:left="426"/>
        <w:jc w:val="both"/>
        <w:rPr>
          <w:rFonts w:cs="Arial"/>
        </w:rPr>
      </w:pPr>
      <w:r w:rsidRPr="00131ADB">
        <w:rPr>
          <w:rFonts w:cs="Arial"/>
        </w:rPr>
        <w:t>Pré-Condições.</w:t>
      </w:r>
    </w:p>
    <w:p w14:paraId="1D73BFBD" w14:textId="77777777" w:rsidR="00131ADB" w:rsidRPr="00131ADB" w:rsidRDefault="00131ADB" w:rsidP="00634B00">
      <w:pPr>
        <w:pStyle w:val="Corpodetexto"/>
        <w:spacing w:before="141" w:line="360" w:lineRule="auto"/>
        <w:ind w:left="426" w:firstLine="282"/>
        <w:jc w:val="both"/>
        <w:rPr>
          <w:rFonts w:cs="Arial"/>
        </w:rPr>
      </w:pPr>
      <w:r w:rsidRPr="00131ADB">
        <w:rPr>
          <w:rFonts w:cs="Arial"/>
        </w:rPr>
        <w:t>Usuário não ter nenhuma sessão ativa.</w:t>
      </w:r>
    </w:p>
    <w:p w14:paraId="251D3140" w14:textId="77777777" w:rsidR="00131ADB" w:rsidRPr="00131ADB" w:rsidRDefault="00131ADB" w:rsidP="00EF65B9">
      <w:pPr>
        <w:pStyle w:val="Corpodetexto"/>
        <w:spacing w:before="7" w:line="360" w:lineRule="auto"/>
        <w:ind w:left="426"/>
        <w:jc w:val="both"/>
        <w:rPr>
          <w:rFonts w:cs="Arial"/>
          <w:sz w:val="22"/>
        </w:rPr>
      </w:pPr>
    </w:p>
    <w:p w14:paraId="6BF72D01" w14:textId="77777777" w:rsidR="00131ADB" w:rsidRPr="00131ADB" w:rsidRDefault="00131ADB" w:rsidP="00EF65B9">
      <w:pPr>
        <w:pStyle w:val="Corpodetexto"/>
        <w:spacing w:before="1" w:line="360" w:lineRule="auto"/>
        <w:ind w:left="426"/>
        <w:jc w:val="both"/>
        <w:rPr>
          <w:rFonts w:cs="Arial"/>
        </w:rPr>
      </w:pPr>
      <w:r w:rsidRPr="00131ADB">
        <w:rPr>
          <w:rFonts w:cs="Arial"/>
        </w:rPr>
        <w:t>Fluxo de evento.</w:t>
      </w:r>
    </w:p>
    <w:p w14:paraId="04866784" w14:textId="77777777" w:rsidR="00131ADB" w:rsidRPr="00131ADB" w:rsidRDefault="00131ADB" w:rsidP="00EF65B9">
      <w:pPr>
        <w:pStyle w:val="Corpodetexto"/>
        <w:spacing w:before="141" w:line="360" w:lineRule="auto"/>
        <w:ind w:left="426"/>
        <w:jc w:val="both"/>
        <w:rPr>
          <w:rFonts w:cs="Arial"/>
        </w:rPr>
      </w:pPr>
      <w:r w:rsidRPr="00131ADB">
        <w:rPr>
          <w:rFonts w:cs="Arial"/>
        </w:rPr>
        <w:t>Fluxo Principal - Efetuar Login</w:t>
      </w:r>
    </w:p>
    <w:p w14:paraId="333DF903" w14:textId="4355F388" w:rsidR="00131ADB" w:rsidRPr="00131ADB" w:rsidRDefault="00EF65B9" w:rsidP="00EF65B9">
      <w:pPr>
        <w:pStyle w:val="Corpodetexto"/>
        <w:spacing w:before="142" w:line="360" w:lineRule="auto"/>
        <w:ind w:left="708"/>
        <w:jc w:val="both"/>
        <w:rPr>
          <w:rFonts w:cs="Arial"/>
        </w:rPr>
      </w:pPr>
      <w:r>
        <w:rPr>
          <w:rFonts w:cs="Arial"/>
        </w:rPr>
        <w:t>F</w:t>
      </w:r>
      <w:r w:rsidR="00131ADB" w:rsidRPr="00131ADB">
        <w:rPr>
          <w:rFonts w:cs="Arial"/>
        </w:rPr>
        <w:t>P1</w:t>
      </w:r>
      <w:r>
        <w:rPr>
          <w:rFonts w:cs="Arial"/>
        </w:rPr>
        <w:t xml:space="preserve"> -</w:t>
      </w:r>
      <w:r w:rsidR="00131ADB" w:rsidRPr="00131ADB">
        <w:rPr>
          <w:rFonts w:cs="Arial"/>
        </w:rPr>
        <w:t xml:space="preserve"> Usuário não autenticado clica em acessar.</w:t>
      </w:r>
    </w:p>
    <w:p w14:paraId="6B86BB8F" w14:textId="279ED295" w:rsidR="00131ADB" w:rsidRPr="00131ADB" w:rsidRDefault="00EF65B9" w:rsidP="00EF65B9">
      <w:pPr>
        <w:pStyle w:val="Corpodetexto"/>
        <w:spacing w:before="141" w:line="360" w:lineRule="auto"/>
        <w:ind w:left="708" w:right="735"/>
        <w:jc w:val="both"/>
        <w:rPr>
          <w:rFonts w:cs="Arial"/>
        </w:rPr>
      </w:pPr>
      <w:r>
        <w:rPr>
          <w:rFonts w:cs="Arial"/>
        </w:rPr>
        <w:t>F</w:t>
      </w:r>
      <w:r w:rsidR="00131ADB" w:rsidRPr="00131ADB">
        <w:rPr>
          <w:rFonts w:cs="Arial"/>
        </w:rPr>
        <w:t>P2</w:t>
      </w:r>
      <w:r>
        <w:rPr>
          <w:rFonts w:cs="Arial"/>
        </w:rPr>
        <w:t xml:space="preserve"> -</w:t>
      </w:r>
      <w:r w:rsidR="00131ADB" w:rsidRPr="00131ADB">
        <w:rPr>
          <w:rFonts w:cs="Arial"/>
        </w:rPr>
        <w:t xml:space="preserve"> Usuário não autenticado insere o seu nome de usuário no campo "Usuário"</w:t>
      </w:r>
    </w:p>
    <w:p w14:paraId="04C00585" w14:textId="77777777" w:rsidR="00EF65B9" w:rsidRDefault="00EF65B9" w:rsidP="00EF65B9">
      <w:pPr>
        <w:pStyle w:val="Corpodetexto"/>
        <w:spacing w:before="2" w:line="360" w:lineRule="auto"/>
        <w:ind w:left="708" w:right="735"/>
        <w:jc w:val="both"/>
        <w:rPr>
          <w:rFonts w:cs="Arial"/>
        </w:rPr>
      </w:pPr>
      <w:r>
        <w:rPr>
          <w:rFonts w:cs="Arial"/>
        </w:rPr>
        <w:t>FP</w:t>
      </w:r>
      <w:r w:rsidR="00131ADB" w:rsidRPr="00131ADB">
        <w:rPr>
          <w:rFonts w:cs="Arial"/>
        </w:rPr>
        <w:t>3</w:t>
      </w:r>
      <w:r>
        <w:rPr>
          <w:rFonts w:cs="Arial"/>
        </w:rPr>
        <w:t xml:space="preserve"> -</w:t>
      </w:r>
      <w:r w:rsidR="00131ADB" w:rsidRPr="00131ADB">
        <w:rPr>
          <w:rFonts w:cs="Arial"/>
        </w:rPr>
        <w:t xml:space="preserve"> Usuário não autenticado insere a sua senha no campo "Senha". </w:t>
      </w:r>
    </w:p>
    <w:p w14:paraId="2AD64421" w14:textId="49F5B6CD" w:rsidR="00131ADB" w:rsidRPr="00131ADB" w:rsidRDefault="00EF65B9" w:rsidP="00EF65B9">
      <w:pPr>
        <w:pStyle w:val="Corpodetexto"/>
        <w:spacing w:before="2" w:line="360" w:lineRule="auto"/>
        <w:ind w:left="708" w:right="735"/>
        <w:jc w:val="both"/>
        <w:rPr>
          <w:rFonts w:cs="Arial"/>
        </w:rPr>
      </w:pPr>
      <w:r>
        <w:rPr>
          <w:rFonts w:cs="Arial"/>
        </w:rPr>
        <w:t>F</w:t>
      </w:r>
      <w:r w:rsidR="00131ADB" w:rsidRPr="00131ADB">
        <w:rPr>
          <w:rFonts w:cs="Arial"/>
        </w:rPr>
        <w:t>P4</w:t>
      </w:r>
      <w:r>
        <w:rPr>
          <w:rFonts w:cs="Arial"/>
        </w:rPr>
        <w:t xml:space="preserve"> -</w:t>
      </w:r>
      <w:r w:rsidR="00131ADB" w:rsidRPr="00131ADB">
        <w:rPr>
          <w:rFonts w:cs="Arial"/>
        </w:rPr>
        <w:t xml:space="preserve"> Usuário não autenticado clica no botão "Entrar".</w:t>
      </w:r>
    </w:p>
    <w:p w14:paraId="3372CF4A" w14:textId="70965BF0" w:rsidR="00EF65B9" w:rsidRDefault="00EF65B9" w:rsidP="00EF65B9">
      <w:pPr>
        <w:pStyle w:val="Corpodetexto"/>
        <w:spacing w:before="2" w:line="360" w:lineRule="auto"/>
        <w:ind w:left="426" w:right="2622" w:firstLine="282"/>
        <w:jc w:val="both"/>
        <w:rPr>
          <w:rFonts w:cs="Arial"/>
        </w:rPr>
      </w:pPr>
      <w:r>
        <w:rPr>
          <w:rFonts w:cs="Arial"/>
        </w:rPr>
        <w:t>F</w:t>
      </w:r>
      <w:r w:rsidR="00131ADB" w:rsidRPr="00131ADB">
        <w:rPr>
          <w:rFonts w:cs="Arial"/>
        </w:rPr>
        <w:t>P5</w:t>
      </w:r>
      <w:r>
        <w:rPr>
          <w:rFonts w:cs="Arial"/>
        </w:rPr>
        <w:t xml:space="preserve"> -</w:t>
      </w:r>
      <w:r w:rsidR="00131ADB" w:rsidRPr="00131ADB">
        <w:rPr>
          <w:rFonts w:cs="Arial"/>
        </w:rPr>
        <w:t xml:space="preserve"> O Sistema</w:t>
      </w:r>
      <w:r>
        <w:rPr>
          <w:rFonts w:cs="Arial"/>
        </w:rPr>
        <w:t xml:space="preserve"> irá</w:t>
      </w:r>
      <w:r w:rsidR="00131ADB" w:rsidRPr="00131ADB">
        <w:rPr>
          <w:rFonts w:cs="Arial"/>
        </w:rPr>
        <w:t xml:space="preserve"> autentica</w:t>
      </w:r>
      <w:r>
        <w:rPr>
          <w:rFonts w:cs="Arial"/>
        </w:rPr>
        <w:t>r</w:t>
      </w:r>
      <w:r w:rsidR="00131ADB" w:rsidRPr="00131ADB">
        <w:rPr>
          <w:rFonts w:cs="Arial"/>
        </w:rPr>
        <w:t xml:space="preserve"> os dados inseridos.</w:t>
      </w:r>
    </w:p>
    <w:p w14:paraId="40DB562D" w14:textId="77D96D5B" w:rsidR="00EF65B9" w:rsidRDefault="00EF65B9" w:rsidP="00EF65B9">
      <w:pPr>
        <w:pStyle w:val="Corpodetexto"/>
        <w:spacing w:line="360" w:lineRule="auto"/>
        <w:ind w:left="426" w:right="-1" w:firstLine="282"/>
        <w:jc w:val="both"/>
      </w:pPr>
      <w:r>
        <w:t>F</w:t>
      </w:r>
      <w:r w:rsidRPr="0075794C">
        <w:t>P6</w:t>
      </w:r>
      <w:r>
        <w:t xml:space="preserve"> -</w:t>
      </w:r>
      <w:r w:rsidRPr="0075794C">
        <w:t xml:space="preserve"> </w:t>
      </w:r>
      <w:proofErr w:type="spellStart"/>
      <w:r w:rsidRPr="0075794C">
        <w:t>Exibi-e</w:t>
      </w:r>
      <w:proofErr w:type="spellEnd"/>
      <w:r w:rsidRPr="0075794C">
        <w:t xml:space="preserve"> uma mensagem de login aceito. </w:t>
      </w:r>
    </w:p>
    <w:p w14:paraId="6B453BF5" w14:textId="32D8AA07" w:rsidR="00EF65B9" w:rsidRDefault="00EF65B9" w:rsidP="00EF65B9">
      <w:pPr>
        <w:pStyle w:val="Corpodetexto"/>
        <w:spacing w:line="360" w:lineRule="auto"/>
        <w:ind w:left="426" w:right="-1" w:firstLine="282"/>
        <w:jc w:val="both"/>
      </w:pPr>
      <w:r>
        <w:lastRenderedPageBreak/>
        <w:t>F</w:t>
      </w:r>
      <w:r w:rsidRPr="0075794C">
        <w:t>P7</w:t>
      </w:r>
      <w:r>
        <w:t xml:space="preserve"> -</w:t>
      </w:r>
      <w:r w:rsidRPr="0075794C">
        <w:t xml:space="preserve"> Fim do caso de uso</w:t>
      </w:r>
    </w:p>
    <w:p w14:paraId="5D5D0DC8" w14:textId="77777777" w:rsidR="00EF65B9" w:rsidRDefault="00EF65B9" w:rsidP="00EF65B9">
      <w:pPr>
        <w:pStyle w:val="Corpodetexto"/>
        <w:spacing w:line="360" w:lineRule="auto"/>
        <w:ind w:left="426" w:right="-1"/>
        <w:jc w:val="both"/>
      </w:pPr>
    </w:p>
    <w:p w14:paraId="60FE4B87" w14:textId="3985CED8" w:rsidR="00131ADB" w:rsidRPr="00131ADB" w:rsidRDefault="00131ADB" w:rsidP="00EF65B9">
      <w:pPr>
        <w:pStyle w:val="Corpodetexto"/>
        <w:spacing w:line="360" w:lineRule="auto"/>
        <w:ind w:left="426" w:right="-1"/>
        <w:jc w:val="both"/>
        <w:rPr>
          <w:rFonts w:cs="Arial"/>
        </w:rPr>
      </w:pPr>
      <w:r w:rsidRPr="00131ADB">
        <w:rPr>
          <w:rFonts w:cs="Arial"/>
        </w:rPr>
        <w:t>Fluxos Alternativos.</w:t>
      </w:r>
    </w:p>
    <w:p w14:paraId="16A45F80" w14:textId="77777777" w:rsidR="00131ADB" w:rsidRPr="00131ADB" w:rsidRDefault="00131ADB" w:rsidP="00EF65B9">
      <w:pPr>
        <w:pStyle w:val="Corpodetexto"/>
        <w:spacing w:before="142" w:line="360" w:lineRule="auto"/>
        <w:ind w:left="426" w:right="6907"/>
        <w:jc w:val="both"/>
        <w:rPr>
          <w:rFonts w:cs="Arial"/>
        </w:rPr>
      </w:pPr>
      <w:r w:rsidRPr="00131ADB">
        <w:rPr>
          <w:rFonts w:cs="Arial"/>
        </w:rPr>
        <w:t>Não possui.</w:t>
      </w:r>
    </w:p>
    <w:p w14:paraId="3308605F" w14:textId="77777777" w:rsidR="00131ADB" w:rsidRPr="00131ADB" w:rsidRDefault="00131ADB" w:rsidP="00EF65B9">
      <w:pPr>
        <w:pStyle w:val="Corpodetexto"/>
        <w:spacing w:before="7" w:line="360" w:lineRule="auto"/>
        <w:ind w:left="426"/>
        <w:jc w:val="both"/>
        <w:rPr>
          <w:rFonts w:cs="Arial"/>
          <w:sz w:val="22"/>
        </w:rPr>
      </w:pPr>
    </w:p>
    <w:p w14:paraId="6365FE71" w14:textId="77777777" w:rsidR="00131ADB" w:rsidRPr="00131ADB" w:rsidRDefault="00131ADB" w:rsidP="00EF65B9">
      <w:pPr>
        <w:pStyle w:val="Corpodetexto"/>
        <w:spacing w:line="360" w:lineRule="auto"/>
        <w:ind w:left="426"/>
        <w:jc w:val="both"/>
        <w:rPr>
          <w:rFonts w:cs="Arial"/>
        </w:rPr>
      </w:pPr>
      <w:r w:rsidRPr="00131ADB">
        <w:rPr>
          <w:rFonts w:cs="Arial"/>
        </w:rPr>
        <w:t>Exceções</w:t>
      </w:r>
    </w:p>
    <w:p w14:paraId="3C9E17BB" w14:textId="77777777" w:rsidR="00131ADB" w:rsidRPr="00131ADB" w:rsidRDefault="00131ADB" w:rsidP="00EF65B9">
      <w:pPr>
        <w:pStyle w:val="Corpodetexto"/>
        <w:spacing w:before="7" w:line="360" w:lineRule="auto"/>
        <w:ind w:left="426"/>
        <w:jc w:val="both"/>
        <w:rPr>
          <w:rFonts w:cs="Arial"/>
          <w:sz w:val="22"/>
        </w:rPr>
      </w:pPr>
    </w:p>
    <w:p w14:paraId="18013142" w14:textId="0554498A" w:rsidR="00131ADB" w:rsidRPr="00131ADB" w:rsidRDefault="000E61F7" w:rsidP="000E61F7">
      <w:pPr>
        <w:pStyle w:val="Corpodetexto"/>
        <w:tabs>
          <w:tab w:val="left" w:pos="709"/>
        </w:tabs>
        <w:spacing w:line="360" w:lineRule="auto"/>
        <w:ind w:left="426" w:right="735"/>
        <w:jc w:val="both"/>
        <w:rPr>
          <w:rFonts w:cs="Arial"/>
        </w:rPr>
      </w:pPr>
      <w:r>
        <w:rPr>
          <w:rFonts w:cs="Arial"/>
        </w:rPr>
        <w:tab/>
        <w:t>F</w:t>
      </w:r>
      <w:r w:rsidR="00131ADB" w:rsidRPr="00131ADB">
        <w:rPr>
          <w:rFonts w:cs="Arial"/>
        </w:rPr>
        <w:t>E1</w:t>
      </w:r>
      <w:r>
        <w:rPr>
          <w:rFonts w:cs="Arial"/>
        </w:rPr>
        <w:t xml:space="preserve"> - </w:t>
      </w:r>
      <w:r w:rsidR="00131ADB" w:rsidRPr="00131ADB">
        <w:rPr>
          <w:rFonts w:cs="Arial"/>
        </w:rPr>
        <w:t>O ator preencheu com credenciais não encontradas na base de dados os campos de usuário ou</w:t>
      </w:r>
      <w:r w:rsidR="00131ADB" w:rsidRPr="00131ADB">
        <w:rPr>
          <w:rFonts w:cs="Arial"/>
          <w:spacing w:val="16"/>
        </w:rPr>
        <w:t xml:space="preserve"> </w:t>
      </w:r>
      <w:r w:rsidR="00131ADB" w:rsidRPr="00131ADB">
        <w:rPr>
          <w:rFonts w:cs="Arial"/>
        </w:rPr>
        <w:t>senha.</w:t>
      </w:r>
    </w:p>
    <w:p w14:paraId="00CB8008" w14:textId="39A62065" w:rsidR="00131ADB" w:rsidRPr="00131ADB" w:rsidRDefault="000E61F7" w:rsidP="009D5E2D">
      <w:pPr>
        <w:pStyle w:val="Corpodetexto"/>
        <w:spacing w:before="2" w:line="360" w:lineRule="auto"/>
        <w:ind w:left="990"/>
        <w:jc w:val="both"/>
        <w:rPr>
          <w:rFonts w:cs="Arial"/>
        </w:rPr>
      </w:pPr>
      <w:r>
        <w:rPr>
          <w:rFonts w:cs="Arial"/>
        </w:rPr>
        <w:t>F</w:t>
      </w:r>
      <w:r w:rsidR="00131ADB" w:rsidRPr="00131ADB">
        <w:rPr>
          <w:rFonts w:cs="Arial"/>
        </w:rPr>
        <w:t>E1.1</w:t>
      </w:r>
      <w:r>
        <w:rPr>
          <w:rFonts w:cs="Arial"/>
        </w:rPr>
        <w:t>-</w:t>
      </w:r>
      <w:r w:rsidR="009D5E2D">
        <w:rPr>
          <w:rFonts w:cs="Arial"/>
        </w:rPr>
        <w:t xml:space="preserve"> </w:t>
      </w:r>
      <w:r w:rsidR="00131ADB" w:rsidRPr="00131ADB">
        <w:rPr>
          <w:rFonts w:cs="Arial"/>
        </w:rPr>
        <w:t>O Sistema exibe uma mensagem "O nome de usuário ou senha fornecido é inválido. Por favor, verifique e tente novamente."</w:t>
      </w:r>
    </w:p>
    <w:p w14:paraId="647C603F" w14:textId="26FFA4D0" w:rsidR="00131ADB" w:rsidRPr="00131ADB" w:rsidRDefault="000E61F7" w:rsidP="009D5E2D">
      <w:pPr>
        <w:pStyle w:val="Corpodetexto"/>
        <w:spacing w:line="360" w:lineRule="auto"/>
        <w:ind w:left="990" w:right="735"/>
        <w:jc w:val="both"/>
        <w:rPr>
          <w:rFonts w:cs="Arial"/>
        </w:rPr>
      </w:pPr>
      <w:r>
        <w:rPr>
          <w:rFonts w:cs="Arial"/>
        </w:rPr>
        <w:t>F</w:t>
      </w:r>
      <w:r w:rsidR="00131ADB" w:rsidRPr="00131ADB">
        <w:rPr>
          <w:rFonts w:cs="Arial"/>
        </w:rPr>
        <w:t>E1.2</w:t>
      </w:r>
      <w:r w:rsidR="009D5E2D">
        <w:rPr>
          <w:rFonts w:cs="Arial"/>
        </w:rPr>
        <w:t xml:space="preserve"> -</w:t>
      </w:r>
      <w:r w:rsidR="00131ADB" w:rsidRPr="00131ADB">
        <w:rPr>
          <w:rFonts w:cs="Arial"/>
        </w:rPr>
        <w:t xml:space="preserve"> O Sistema limpa os campos preenchidos para que o usuário realize nova tentativa de login.</w:t>
      </w:r>
    </w:p>
    <w:p w14:paraId="12853299" w14:textId="31365B68" w:rsidR="00131ADB" w:rsidRPr="00131ADB" w:rsidRDefault="009D5E2D" w:rsidP="009D5E2D">
      <w:pPr>
        <w:pStyle w:val="Corpodetexto"/>
        <w:spacing w:before="2" w:line="360" w:lineRule="auto"/>
        <w:ind w:left="708" w:firstLine="282"/>
        <w:jc w:val="both"/>
        <w:rPr>
          <w:rFonts w:cs="Arial"/>
        </w:rPr>
      </w:pPr>
      <w:r>
        <w:rPr>
          <w:rFonts w:cs="Arial"/>
        </w:rPr>
        <w:t>F</w:t>
      </w:r>
      <w:r w:rsidR="00131ADB" w:rsidRPr="00131ADB">
        <w:rPr>
          <w:rFonts w:cs="Arial"/>
        </w:rPr>
        <w:t>E01.3</w:t>
      </w:r>
      <w:r>
        <w:rPr>
          <w:rFonts w:cs="Arial"/>
        </w:rPr>
        <w:t xml:space="preserve"> -</w:t>
      </w:r>
      <w:r w:rsidR="00131ADB" w:rsidRPr="00131ADB">
        <w:rPr>
          <w:rFonts w:cs="Arial"/>
        </w:rPr>
        <w:t xml:space="preserve"> O Sistema </w:t>
      </w:r>
      <w:r>
        <w:rPr>
          <w:rFonts w:cs="Arial"/>
        </w:rPr>
        <w:t xml:space="preserve">fica </w:t>
      </w:r>
      <w:r w:rsidR="00131ADB" w:rsidRPr="00131ADB">
        <w:rPr>
          <w:rFonts w:cs="Arial"/>
        </w:rPr>
        <w:t>na mesma tela.</w:t>
      </w:r>
    </w:p>
    <w:p w14:paraId="6E95D96E" w14:textId="77777777" w:rsidR="00131ADB" w:rsidRPr="00131ADB" w:rsidRDefault="00131ADB" w:rsidP="00EF65B9">
      <w:pPr>
        <w:pStyle w:val="Corpodetexto"/>
        <w:spacing w:before="7" w:line="360" w:lineRule="auto"/>
        <w:ind w:left="426"/>
        <w:jc w:val="both"/>
        <w:rPr>
          <w:rFonts w:cs="Arial"/>
          <w:sz w:val="22"/>
        </w:rPr>
      </w:pPr>
    </w:p>
    <w:p w14:paraId="05C34687" w14:textId="77777777" w:rsidR="00131ADB" w:rsidRPr="00131ADB" w:rsidRDefault="00131ADB" w:rsidP="00EF65B9">
      <w:pPr>
        <w:pStyle w:val="Corpodetexto"/>
        <w:spacing w:line="360" w:lineRule="auto"/>
        <w:ind w:left="426"/>
        <w:jc w:val="both"/>
        <w:rPr>
          <w:rFonts w:cs="Arial"/>
        </w:rPr>
      </w:pPr>
      <w:r w:rsidRPr="00131ADB">
        <w:rPr>
          <w:rFonts w:cs="Arial"/>
        </w:rPr>
        <w:t>Pós-condições</w:t>
      </w:r>
    </w:p>
    <w:p w14:paraId="4330211F" w14:textId="5340346E" w:rsidR="00131ADB" w:rsidRPr="00131ADB" w:rsidRDefault="00131ADB" w:rsidP="00EF65B9">
      <w:pPr>
        <w:pStyle w:val="PargrafodaLista"/>
        <w:spacing w:before="100" w:line="360" w:lineRule="auto"/>
        <w:ind w:left="426"/>
        <w:jc w:val="both"/>
        <w:rPr>
          <w:rFonts w:ascii="Arial" w:hAnsi="Arial" w:cs="Arial"/>
          <w:b/>
          <w:color w:val="000000"/>
        </w:rPr>
      </w:pPr>
      <w:r w:rsidRPr="00131ADB">
        <w:rPr>
          <w:rFonts w:ascii="Arial" w:hAnsi="Arial" w:cs="Arial"/>
        </w:rPr>
        <w:t>O sistema manterá o usuário logado em caso de sucesso. Mostra a tela de In</w:t>
      </w:r>
      <w:r w:rsidR="009D5E2D">
        <w:rPr>
          <w:rFonts w:ascii="Arial" w:hAnsi="Arial" w:cs="Arial"/>
        </w:rPr>
        <w:t>í</w:t>
      </w:r>
      <w:r w:rsidRPr="00131ADB">
        <w:rPr>
          <w:rFonts w:ascii="Arial" w:hAnsi="Arial" w:cs="Arial"/>
        </w:rPr>
        <w:t>cio.</w:t>
      </w:r>
    </w:p>
    <w:p w14:paraId="6B68B93C" w14:textId="61283B5F" w:rsidR="00131ADB" w:rsidRDefault="00131ADB" w:rsidP="00F863BE">
      <w:pPr>
        <w:pStyle w:val="PargrafodaLista"/>
        <w:spacing w:before="100" w:line="360" w:lineRule="auto"/>
        <w:ind w:left="720"/>
        <w:jc w:val="both"/>
        <w:rPr>
          <w:rFonts w:ascii="Arial" w:hAnsi="Arial" w:cs="Arial"/>
          <w:bCs/>
          <w:color w:val="000000"/>
        </w:rPr>
      </w:pPr>
    </w:p>
    <w:p w14:paraId="5F7A9C6D" w14:textId="7DCFF788" w:rsidR="009D5E2D" w:rsidRDefault="009D5E2D" w:rsidP="009D5E2D">
      <w:pPr>
        <w:pStyle w:val="PargrafodaLista"/>
        <w:spacing w:before="100" w:line="360" w:lineRule="auto"/>
        <w:ind w:left="284"/>
        <w:jc w:val="both"/>
        <w:rPr>
          <w:rFonts w:ascii="Arial" w:hAnsi="Arial" w:cs="Arial"/>
          <w:bCs/>
          <w:color w:val="000000"/>
        </w:rPr>
      </w:pPr>
    </w:p>
    <w:p w14:paraId="2E5818DD" w14:textId="396FF02C" w:rsidR="009D5E2D" w:rsidRDefault="009D5E2D" w:rsidP="009D5E2D">
      <w:pPr>
        <w:spacing w:before="100"/>
        <w:ind w:left="426" w:hanging="426"/>
        <w:jc w:val="both"/>
        <w:rPr>
          <w:rFonts w:cs="Arial"/>
          <w:b/>
          <w:color w:val="000000"/>
        </w:rPr>
      </w:pPr>
      <w:r>
        <w:rPr>
          <w:rFonts w:cs="Arial"/>
          <w:bCs/>
          <w:color w:val="000000"/>
        </w:rPr>
        <w:t xml:space="preserve">       </w:t>
      </w:r>
      <w:r w:rsidRPr="009D5E2D">
        <w:rPr>
          <w:rFonts w:cs="Arial"/>
          <w:b/>
          <w:color w:val="000000"/>
        </w:rPr>
        <w:t>Caso de uso 2 – Cadastrar Usuário</w:t>
      </w:r>
    </w:p>
    <w:p w14:paraId="3D9DA02D" w14:textId="4B32C5A4" w:rsidR="009D5E2D" w:rsidRDefault="009D5E2D" w:rsidP="009D5E2D">
      <w:pPr>
        <w:pStyle w:val="Corpodetexto"/>
        <w:spacing w:line="360" w:lineRule="auto"/>
        <w:ind w:left="567"/>
        <w:jc w:val="both"/>
      </w:pPr>
      <w:r>
        <w:t>Atores</w:t>
      </w:r>
    </w:p>
    <w:p w14:paraId="6316B7F6" w14:textId="77777777" w:rsidR="009D5E2D" w:rsidRDefault="009D5E2D" w:rsidP="009D5E2D">
      <w:pPr>
        <w:pStyle w:val="Corpodetexto"/>
        <w:spacing w:before="142" w:line="360" w:lineRule="auto"/>
        <w:ind w:left="567"/>
        <w:jc w:val="both"/>
      </w:pPr>
      <w:r>
        <w:t>Usuário não autenticado</w:t>
      </w:r>
    </w:p>
    <w:p w14:paraId="79A35CE3" w14:textId="77777777" w:rsidR="009D5E2D" w:rsidRDefault="009D5E2D" w:rsidP="009D5E2D">
      <w:pPr>
        <w:pStyle w:val="Corpodetexto"/>
        <w:spacing w:before="7" w:line="360" w:lineRule="auto"/>
        <w:ind w:left="567"/>
        <w:jc w:val="both"/>
        <w:rPr>
          <w:sz w:val="22"/>
        </w:rPr>
      </w:pPr>
    </w:p>
    <w:p w14:paraId="0B2F6415" w14:textId="77777777" w:rsidR="009D5E2D" w:rsidRDefault="009D5E2D" w:rsidP="009D5E2D">
      <w:pPr>
        <w:pStyle w:val="Corpodetexto"/>
        <w:spacing w:line="360" w:lineRule="auto"/>
        <w:ind w:left="567"/>
        <w:jc w:val="both"/>
      </w:pPr>
      <w:r>
        <w:t>Pré-Condições</w:t>
      </w:r>
    </w:p>
    <w:p w14:paraId="341F3798" w14:textId="77777777" w:rsidR="009D5E2D" w:rsidRPr="0075794C" w:rsidRDefault="009D5E2D" w:rsidP="009D5E2D">
      <w:pPr>
        <w:pStyle w:val="Corpodetexto"/>
        <w:spacing w:before="142" w:line="360" w:lineRule="auto"/>
        <w:ind w:left="567"/>
        <w:jc w:val="both"/>
      </w:pPr>
      <w:r w:rsidRPr="0075794C">
        <w:t>Usuário com sessão não autenticada.</w:t>
      </w:r>
    </w:p>
    <w:p w14:paraId="4342CEC4" w14:textId="77777777" w:rsidR="009D5E2D" w:rsidRPr="0075794C" w:rsidRDefault="009D5E2D" w:rsidP="009D5E2D">
      <w:pPr>
        <w:pStyle w:val="Corpodetexto"/>
        <w:spacing w:before="7" w:line="360" w:lineRule="auto"/>
        <w:ind w:left="567"/>
        <w:jc w:val="both"/>
        <w:rPr>
          <w:sz w:val="22"/>
        </w:rPr>
      </w:pPr>
    </w:p>
    <w:p w14:paraId="75031183" w14:textId="77777777" w:rsidR="009D5E2D" w:rsidRPr="0075794C" w:rsidRDefault="009D5E2D" w:rsidP="009D5E2D">
      <w:pPr>
        <w:pStyle w:val="Corpodetexto"/>
        <w:spacing w:line="360" w:lineRule="auto"/>
        <w:ind w:left="567"/>
        <w:jc w:val="both"/>
      </w:pPr>
      <w:r w:rsidRPr="0075794C">
        <w:t>Fluxo do evento</w:t>
      </w:r>
    </w:p>
    <w:p w14:paraId="59E75560" w14:textId="77777777" w:rsidR="009D5E2D" w:rsidRPr="0075794C" w:rsidRDefault="009D5E2D" w:rsidP="009D5E2D">
      <w:pPr>
        <w:pStyle w:val="Corpodetexto"/>
        <w:spacing w:line="360" w:lineRule="auto"/>
        <w:ind w:left="567"/>
        <w:jc w:val="both"/>
      </w:pPr>
      <w:r w:rsidRPr="0075794C">
        <w:t>Fluxo principal - Cadastrar Usuário (RF001)</w:t>
      </w:r>
    </w:p>
    <w:p w14:paraId="4D31E64E" w14:textId="77777777" w:rsidR="009D5E2D" w:rsidRPr="0075794C" w:rsidRDefault="009D5E2D" w:rsidP="009D5E2D">
      <w:pPr>
        <w:pStyle w:val="Corpodetexto"/>
        <w:spacing w:before="8" w:line="360" w:lineRule="auto"/>
        <w:ind w:left="567"/>
        <w:jc w:val="both"/>
        <w:rPr>
          <w:sz w:val="22"/>
        </w:rPr>
      </w:pPr>
    </w:p>
    <w:p w14:paraId="0E5D0CCA" w14:textId="55F447DC" w:rsidR="009D5E2D" w:rsidRPr="0075794C" w:rsidRDefault="001C0AEF" w:rsidP="001C0AEF">
      <w:pPr>
        <w:pStyle w:val="Corpodetexto"/>
        <w:spacing w:line="360" w:lineRule="auto"/>
        <w:ind w:left="708"/>
        <w:jc w:val="both"/>
      </w:pPr>
      <w:r>
        <w:t xml:space="preserve">  F</w:t>
      </w:r>
      <w:r w:rsidR="009D5E2D" w:rsidRPr="0075794C">
        <w:t>P1</w:t>
      </w:r>
      <w:r>
        <w:t xml:space="preserve"> - </w:t>
      </w:r>
      <w:r w:rsidR="009D5E2D" w:rsidRPr="0075794C">
        <w:t>Ator clica no link "Cadastrar" na tela de login.</w:t>
      </w:r>
    </w:p>
    <w:p w14:paraId="22C05BAE" w14:textId="6556BCAC" w:rsidR="009D5E2D" w:rsidRPr="0075794C" w:rsidRDefault="001C0AEF" w:rsidP="001C0AEF">
      <w:pPr>
        <w:pStyle w:val="Corpodetexto"/>
        <w:spacing w:before="141" w:line="360" w:lineRule="auto"/>
        <w:ind w:left="708"/>
        <w:jc w:val="both"/>
      </w:pPr>
      <w:r>
        <w:t>F</w:t>
      </w:r>
      <w:r w:rsidR="009D5E2D" w:rsidRPr="0075794C">
        <w:t>P2</w:t>
      </w:r>
      <w:r>
        <w:t xml:space="preserve"> -</w:t>
      </w:r>
      <w:r w:rsidR="009D5E2D" w:rsidRPr="0075794C">
        <w:t xml:space="preserve"> O sistema exibe a tela com o formulário espec</w:t>
      </w:r>
      <w:r w:rsidR="0011329D">
        <w:t>í</w:t>
      </w:r>
      <w:r w:rsidR="009D5E2D" w:rsidRPr="0075794C">
        <w:t xml:space="preserve">fico do cadastro de </w:t>
      </w:r>
      <w:r>
        <w:t xml:space="preserve">                </w:t>
      </w:r>
      <w:r w:rsidR="009D5E2D" w:rsidRPr="0075794C">
        <w:t>novo usuário.</w:t>
      </w:r>
    </w:p>
    <w:p w14:paraId="143D8DF7" w14:textId="5836FD37" w:rsidR="009D5E2D" w:rsidRDefault="001C0AEF" w:rsidP="001C0AEF">
      <w:pPr>
        <w:pStyle w:val="Corpodetexto"/>
        <w:spacing w:before="2" w:line="360" w:lineRule="auto"/>
        <w:ind w:right="-1"/>
        <w:jc w:val="both"/>
      </w:pPr>
      <w:r>
        <w:lastRenderedPageBreak/>
        <w:t xml:space="preserve">  </w:t>
      </w:r>
      <w:r>
        <w:tab/>
        <w:t>F</w:t>
      </w:r>
      <w:r w:rsidR="009D5E2D" w:rsidRPr="0075794C">
        <w:t>P3</w:t>
      </w:r>
      <w:r>
        <w:t xml:space="preserve"> -</w:t>
      </w:r>
      <w:r w:rsidR="009D5E2D" w:rsidRPr="0075794C">
        <w:t xml:space="preserve"> O Ator preenche as informações. </w:t>
      </w:r>
    </w:p>
    <w:p w14:paraId="4889E1D3" w14:textId="2B50A0C7" w:rsidR="009D5E2D" w:rsidRPr="0075794C" w:rsidRDefault="001C0AEF" w:rsidP="001C0AEF">
      <w:pPr>
        <w:pStyle w:val="Corpodetexto"/>
        <w:spacing w:before="2" w:line="360" w:lineRule="auto"/>
        <w:ind w:right="4396"/>
        <w:jc w:val="both"/>
      </w:pPr>
      <w:r>
        <w:t xml:space="preserve">           F</w:t>
      </w:r>
      <w:r w:rsidR="009D5E2D" w:rsidRPr="0075794C">
        <w:t>P4</w:t>
      </w:r>
      <w:r>
        <w:t xml:space="preserve"> -</w:t>
      </w:r>
      <w:r w:rsidR="009D5E2D" w:rsidRPr="0075794C">
        <w:t xml:space="preserve"> O Ator clica em Cadastrar.</w:t>
      </w:r>
    </w:p>
    <w:p w14:paraId="50D6431E" w14:textId="77777777" w:rsidR="00F105FE" w:rsidRDefault="001C0AEF" w:rsidP="001C0AEF">
      <w:pPr>
        <w:pStyle w:val="Corpodetexto"/>
        <w:tabs>
          <w:tab w:val="left" w:pos="5199"/>
        </w:tabs>
        <w:spacing w:before="2" w:line="360" w:lineRule="auto"/>
        <w:ind w:left="708" w:right="1361"/>
        <w:jc w:val="both"/>
      </w:pPr>
      <w:r>
        <w:t>F</w:t>
      </w:r>
      <w:r w:rsidR="009D5E2D" w:rsidRPr="0075794C">
        <w:t>P5</w:t>
      </w:r>
      <w:r>
        <w:t xml:space="preserve"> -</w:t>
      </w:r>
      <w:r w:rsidR="009D5E2D" w:rsidRPr="0075794C">
        <w:t xml:space="preserve"> O sistema valida os campos e salva os dados (</w:t>
      </w:r>
      <w:r w:rsidR="00F105FE">
        <w:t>F</w:t>
      </w:r>
      <w:r w:rsidR="009D5E2D" w:rsidRPr="0075794C">
        <w:t xml:space="preserve">E1). </w:t>
      </w:r>
    </w:p>
    <w:p w14:paraId="46668DD8" w14:textId="34C6FCA0" w:rsidR="009D5E2D" w:rsidRDefault="00F105FE" w:rsidP="001C0AEF">
      <w:pPr>
        <w:pStyle w:val="Corpodetexto"/>
        <w:tabs>
          <w:tab w:val="left" w:pos="5199"/>
        </w:tabs>
        <w:spacing w:before="2" w:line="360" w:lineRule="auto"/>
        <w:ind w:left="708" w:right="1361"/>
        <w:jc w:val="both"/>
      </w:pPr>
      <w:r>
        <w:t>F</w:t>
      </w:r>
      <w:r w:rsidR="009D5E2D" w:rsidRPr="0075794C">
        <w:t>P6</w:t>
      </w:r>
      <w:r>
        <w:t xml:space="preserve"> - </w:t>
      </w:r>
      <w:r w:rsidR="009D5E2D" w:rsidRPr="0075794C">
        <w:t>O Sistema exibe a</w:t>
      </w:r>
      <w:r w:rsidR="009D5E2D" w:rsidRPr="0075794C">
        <w:rPr>
          <w:spacing w:val="3"/>
        </w:rPr>
        <w:t xml:space="preserve"> </w:t>
      </w:r>
      <w:r w:rsidR="009D5E2D" w:rsidRPr="0075794C">
        <w:t>mensagem</w:t>
      </w:r>
      <w:r w:rsidR="009D5E2D" w:rsidRPr="0075794C">
        <w:rPr>
          <w:spacing w:val="7"/>
        </w:rPr>
        <w:t xml:space="preserve"> </w:t>
      </w:r>
      <w:r w:rsidR="009D5E2D" w:rsidRPr="0075794C">
        <w:t>"Cadastrado</w:t>
      </w:r>
      <w:r w:rsidR="009D5E2D">
        <w:t xml:space="preserve"> </w:t>
      </w:r>
      <w:r w:rsidR="009D5E2D" w:rsidRPr="0075794C">
        <w:t xml:space="preserve">com </w:t>
      </w:r>
      <w:r w:rsidR="009D5E2D">
        <w:t xml:space="preserve">s </w:t>
      </w:r>
      <w:proofErr w:type="spellStart"/>
      <w:r w:rsidR="009D5E2D" w:rsidRPr="0075794C">
        <w:t>ucesso</w:t>
      </w:r>
      <w:proofErr w:type="spellEnd"/>
      <w:r w:rsidR="009D5E2D" w:rsidRPr="0075794C">
        <w:t xml:space="preserve">!". </w:t>
      </w:r>
    </w:p>
    <w:p w14:paraId="6CA93DA8" w14:textId="53D91BE6" w:rsidR="009D5E2D" w:rsidRPr="0075794C" w:rsidRDefault="00F105FE" w:rsidP="001C0AEF">
      <w:pPr>
        <w:pStyle w:val="Corpodetexto"/>
        <w:tabs>
          <w:tab w:val="left" w:pos="5199"/>
        </w:tabs>
        <w:spacing w:before="2" w:line="360" w:lineRule="auto"/>
        <w:ind w:left="708" w:right="1361"/>
        <w:jc w:val="both"/>
      </w:pPr>
      <w:r>
        <w:t>F</w:t>
      </w:r>
      <w:r w:rsidR="009D5E2D" w:rsidRPr="0075794C">
        <w:t>P8</w:t>
      </w:r>
      <w:r>
        <w:t xml:space="preserve"> -</w:t>
      </w:r>
      <w:r w:rsidR="009D5E2D" w:rsidRPr="0075794C">
        <w:t xml:space="preserve"> Fim do caso de</w:t>
      </w:r>
      <w:r w:rsidR="009D5E2D" w:rsidRPr="0075794C">
        <w:rPr>
          <w:spacing w:val="12"/>
        </w:rPr>
        <w:t xml:space="preserve"> </w:t>
      </w:r>
      <w:r w:rsidR="009D5E2D" w:rsidRPr="0075794C">
        <w:t>uso.</w:t>
      </w:r>
    </w:p>
    <w:p w14:paraId="47FEEE9A" w14:textId="77777777" w:rsidR="00F105FE" w:rsidRDefault="00F105FE" w:rsidP="009D5E2D">
      <w:pPr>
        <w:pStyle w:val="Corpodetexto"/>
        <w:spacing w:line="360" w:lineRule="auto"/>
        <w:ind w:left="567"/>
        <w:jc w:val="both"/>
      </w:pPr>
    </w:p>
    <w:p w14:paraId="64BC49C1" w14:textId="4574934C" w:rsidR="009D5E2D" w:rsidRPr="0075794C" w:rsidRDefault="00B27CBF" w:rsidP="009D5E2D">
      <w:pPr>
        <w:pStyle w:val="Corpodetexto"/>
        <w:spacing w:line="360" w:lineRule="auto"/>
        <w:ind w:left="567"/>
        <w:jc w:val="both"/>
      </w:pPr>
      <w:r>
        <w:t xml:space="preserve">Fluxo de </w:t>
      </w:r>
      <w:r w:rsidR="009D5E2D" w:rsidRPr="0075794C">
        <w:t>Exceções</w:t>
      </w:r>
    </w:p>
    <w:p w14:paraId="3D0FFFF1" w14:textId="26F8034F" w:rsidR="009D5E2D" w:rsidRPr="0075794C" w:rsidRDefault="00F105FE" w:rsidP="00F105FE">
      <w:pPr>
        <w:pStyle w:val="Corpodetexto"/>
        <w:spacing w:line="360" w:lineRule="auto"/>
        <w:ind w:left="708"/>
        <w:jc w:val="both"/>
      </w:pPr>
      <w:r>
        <w:t xml:space="preserve"> F</w:t>
      </w:r>
      <w:r w:rsidR="009D5E2D" w:rsidRPr="0075794C">
        <w:t>E1</w:t>
      </w:r>
    </w:p>
    <w:p w14:paraId="29DAA0FC" w14:textId="0C61AAFE" w:rsidR="009D5E2D" w:rsidRPr="0075794C" w:rsidRDefault="00F105FE" w:rsidP="00F105FE">
      <w:pPr>
        <w:pStyle w:val="Corpodetexto"/>
        <w:spacing w:before="142" w:line="360" w:lineRule="auto"/>
        <w:ind w:left="1416" w:right="-1"/>
        <w:jc w:val="both"/>
      </w:pPr>
      <w:r>
        <w:t>F</w:t>
      </w:r>
      <w:r w:rsidR="009D5E2D" w:rsidRPr="0075794C">
        <w:t>E1.1</w:t>
      </w:r>
      <w:r>
        <w:t xml:space="preserve"> -</w:t>
      </w:r>
      <w:r w:rsidR="009D5E2D" w:rsidRPr="0075794C">
        <w:t xml:space="preserve"> Caso algum campo obrigatório não tenha sido preenchido, exibe a mensagem "Por favor preencha todos os campos obrigatórios!"</w:t>
      </w:r>
    </w:p>
    <w:p w14:paraId="435EB49F" w14:textId="35E9DD98" w:rsidR="009D5E2D" w:rsidRPr="0075794C" w:rsidRDefault="00F105FE" w:rsidP="00F105FE">
      <w:pPr>
        <w:pStyle w:val="Corpodetexto"/>
        <w:spacing w:before="2" w:line="360" w:lineRule="auto"/>
        <w:ind w:left="1416" w:right="-1"/>
        <w:jc w:val="both"/>
      </w:pPr>
      <w:r>
        <w:t>F</w:t>
      </w:r>
      <w:r w:rsidR="009D5E2D" w:rsidRPr="0075794C">
        <w:t>E1.2</w:t>
      </w:r>
      <w:r>
        <w:t xml:space="preserve"> - </w:t>
      </w:r>
      <w:r w:rsidR="009D5E2D" w:rsidRPr="0075794C">
        <w:t>O Sistema circula em vermelho os campos incorretamente preenchidos ou que não foram preenchidos.</w:t>
      </w:r>
    </w:p>
    <w:p w14:paraId="2343FFC5" w14:textId="7B0FB363" w:rsidR="009D5E2D" w:rsidRPr="0075794C" w:rsidRDefault="00F105FE" w:rsidP="00F105FE">
      <w:pPr>
        <w:pStyle w:val="Corpodetexto"/>
        <w:spacing w:before="2" w:line="360" w:lineRule="auto"/>
        <w:ind w:left="1416"/>
        <w:jc w:val="both"/>
      </w:pPr>
      <w:r>
        <w:t>F</w:t>
      </w:r>
      <w:r w:rsidR="009D5E2D" w:rsidRPr="0075794C">
        <w:t>E1.3</w:t>
      </w:r>
      <w:r>
        <w:t xml:space="preserve"> -</w:t>
      </w:r>
      <w:r w:rsidR="009D5E2D" w:rsidRPr="0075794C">
        <w:t xml:space="preserve"> O Sistema </w:t>
      </w:r>
      <w:r>
        <w:t xml:space="preserve">fica </w:t>
      </w:r>
      <w:r w:rsidR="009D5E2D" w:rsidRPr="0075794C">
        <w:t>na mesma tela.</w:t>
      </w:r>
    </w:p>
    <w:p w14:paraId="02B7F167" w14:textId="77777777" w:rsidR="009D5E2D" w:rsidRPr="0075794C" w:rsidRDefault="009D5E2D" w:rsidP="009D5E2D">
      <w:pPr>
        <w:pStyle w:val="Corpodetexto"/>
        <w:spacing w:line="360" w:lineRule="auto"/>
        <w:ind w:left="567"/>
        <w:jc w:val="both"/>
        <w:rPr>
          <w:sz w:val="26"/>
        </w:rPr>
      </w:pPr>
    </w:p>
    <w:p w14:paraId="65B49ECF" w14:textId="77777777" w:rsidR="009D5E2D" w:rsidRPr="0075794C" w:rsidRDefault="009D5E2D" w:rsidP="009D5E2D">
      <w:pPr>
        <w:pStyle w:val="Corpodetexto"/>
        <w:spacing w:before="7" w:line="360" w:lineRule="auto"/>
        <w:ind w:left="567"/>
        <w:jc w:val="both"/>
        <w:rPr>
          <w:sz w:val="22"/>
        </w:rPr>
      </w:pPr>
    </w:p>
    <w:p w14:paraId="5D3D535A" w14:textId="23434311" w:rsidR="009D5E2D" w:rsidRPr="0075794C" w:rsidRDefault="00F105FE" w:rsidP="009D5E2D">
      <w:pPr>
        <w:pStyle w:val="Corpodetexto"/>
        <w:spacing w:line="360" w:lineRule="auto"/>
        <w:ind w:left="567"/>
        <w:jc w:val="both"/>
      </w:pPr>
      <w:r>
        <w:t xml:space="preserve">   F</w:t>
      </w:r>
      <w:r w:rsidR="009D5E2D" w:rsidRPr="0075794C">
        <w:t>E2</w:t>
      </w:r>
    </w:p>
    <w:p w14:paraId="14B3809C" w14:textId="6E323E84" w:rsidR="009D5E2D" w:rsidRPr="0075794C" w:rsidRDefault="00F105FE" w:rsidP="00F105FE">
      <w:pPr>
        <w:pStyle w:val="Corpodetexto"/>
        <w:spacing w:before="141" w:line="360" w:lineRule="auto"/>
        <w:ind w:left="1416"/>
        <w:jc w:val="both"/>
      </w:pPr>
      <w:r>
        <w:t>F</w:t>
      </w:r>
      <w:r w:rsidR="009D5E2D" w:rsidRPr="0075794C">
        <w:t>E</w:t>
      </w:r>
      <w:r>
        <w:t>2</w:t>
      </w:r>
      <w:r w:rsidR="009D5E2D" w:rsidRPr="0075794C">
        <w:t>.1</w:t>
      </w:r>
      <w:r>
        <w:t xml:space="preserve"> -</w:t>
      </w:r>
      <w:r w:rsidR="009D5E2D" w:rsidRPr="0075794C">
        <w:t xml:space="preserve"> Sistema valida o e-mail do usuário preenchido, caso já esteja cadastrado exibe a mensagem "Usuário já cadastrado!"</w:t>
      </w:r>
    </w:p>
    <w:p w14:paraId="30407238" w14:textId="7029D071" w:rsidR="00F105FE" w:rsidRDefault="00F105FE" w:rsidP="00F105FE">
      <w:pPr>
        <w:pStyle w:val="Corpodetexto"/>
        <w:spacing w:before="2" w:line="360" w:lineRule="auto"/>
        <w:ind w:left="1416"/>
        <w:jc w:val="both"/>
      </w:pPr>
      <w:r>
        <w:t>F</w:t>
      </w:r>
      <w:r w:rsidR="009D5E2D" w:rsidRPr="0075794C">
        <w:t>E</w:t>
      </w:r>
      <w:r>
        <w:t>2</w:t>
      </w:r>
      <w:r w:rsidR="009D5E2D" w:rsidRPr="0075794C">
        <w:t>.2</w:t>
      </w:r>
      <w:r>
        <w:t xml:space="preserve"> - </w:t>
      </w:r>
      <w:r w:rsidR="009D5E2D" w:rsidRPr="0075794C">
        <w:t xml:space="preserve">O Sistema exibe formulário para recuperação de senha. </w:t>
      </w:r>
    </w:p>
    <w:p w14:paraId="45599D24" w14:textId="029317DE" w:rsidR="009D5E2D" w:rsidRPr="0075794C" w:rsidRDefault="00F105FE" w:rsidP="00F105FE">
      <w:pPr>
        <w:pStyle w:val="Corpodetexto"/>
        <w:spacing w:before="2" w:line="360" w:lineRule="auto"/>
        <w:ind w:left="1416"/>
        <w:jc w:val="both"/>
      </w:pPr>
      <w:r>
        <w:t>F</w:t>
      </w:r>
      <w:r w:rsidR="009D5E2D" w:rsidRPr="0075794C">
        <w:t>E</w:t>
      </w:r>
      <w:r>
        <w:t>2</w:t>
      </w:r>
      <w:r w:rsidR="009D5E2D" w:rsidRPr="0075794C">
        <w:t>.3</w:t>
      </w:r>
      <w:r>
        <w:t xml:space="preserve"> -</w:t>
      </w:r>
      <w:r w:rsidR="009D5E2D" w:rsidRPr="0075794C">
        <w:t xml:space="preserve"> O usuário preenche os campos do formulário e </w:t>
      </w:r>
      <w:proofErr w:type="spellStart"/>
      <w:r w:rsidR="009D5E2D" w:rsidRPr="0075794C">
        <w:t>sera</w:t>
      </w:r>
      <w:proofErr w:type="spellEnd"/>
      <w:r w:rsidR="009D5E2D" w:rsidRPr="0075794C">
        <w:t xml:space="preserve"> orientado</w:t>
      </w:r>
    </w:p>
    <w:p w14:paraId="15E70EF7" w14:textId="77777777" w:rsidR="00F105FE" w:rsidRDefault="009D5E2D" w:rsidP="00F105FE">
      <w:pPr>
        <w:pStyle w:val="Corpodetexto"/>
        <w:spacing w:before="2" w:line="360" w:lineRule="auto"/>
        <w:ind w:left="1416" w:right="-1"/>
        <w:jc w:val="both"/>
      </w:pPr>
      <w:r w:rsidRPr="0075794C">
        <w:t>através de e-mail para recuperação da senha.</w:t>
      </w:r>
    </w:p>
    <w:p w14:paraId="19EE37F6" w14:textId="6CDFE322" w:rsidR="009D5E2D" w:rsidRDefault="00F105FE" w:rsidP="00F105FE">
      <w:pPr>
        <w:pStyle w:val="Corpodetexto"/>
        <w:spacing w:before="2" w:line="360" w:lineRule="auto"/>
        <w:ind w:left="1416" w:right="-1"/>
        <w:jc w:val="both"/>
      </w:pPr>
      <w:r>
        <w:t>F</w:t>
      </w:r>
      <w:r w:rsidR="009D5E2D" w:rsidRPr="0075794C">
        <w:t>E</w:t>
      </w:r>
      <w:r>
        <w:t>2</w:t>
      </w:r>
      <w:r w:rsidR="009D5E2D" w:rsidRPr="0075794C">
        <w:t>.4</w:t>
      </w:r>
      <w:r>
        <w:t xml:space="preserve"> -</w:t>
      </w:r>
      <w:r w:rsidR="009D5E2D" w:rsidRPr="0075794C">
        <w:t xml:space="preserve"> O Sistema retorna para a tela de</w:t>
      </w:r>
      <w:r w:rsidR="009D5E2D" w:rsidRPr="0075794C">
        <w:rPr>
          <w:spacing w:val="8"/>
        </w:rPr>
        <w:t xml:space="preserve"> </w:t>
      </w:r>
      <w:r>
        <w:rPr>
          <w:spacing w:val="8"/>
        </w:rPr>
        <w:t>l</w:t>
      </w:r>
      <w:r w:rsidR="009D5E2D" w:rsidRPr="0075794C">
        <w:t>ogin.</w:t>
      </w:r>
    </w:p>
    <w:p w14:paraId="64198CB4" w14:textId="77777777" w:rsidR="00A5552E" w:rsidRPr="0075794C" w:rsidRDefault="00A5552E" w:rsidP="00F105FE">
      <w:pPr>
        <w:pStyle w:val="Corpodetexto"/>
        <w:spacing w:before="2" w:line="360" w:lineRule="auto"/>
        <w:ind w:left="1416" w:right="-1"/>
        <w:jc w:val="both"/>
      </w:pPr>
    </w:p>
    <w:p w14:paraId="21D960F6" w14:textId="0E6C5404" w:rsidR="009D5E2D" w:rsidRPr="00A5552E" w:rsidRDefault="009D5E2D" w:rsidP="00A5552E">
      <w:pPr>
        <w:pStyle w:val="Corpodetexto"/>
        <w:spacing w:line="360" w:lineRule="auto"/>
        <w:ind w:left="567"/>
        <w:jc w:val="both"/>
      </w:pPr>
      <w:r w:rsidRPr="0075794C">
        <w:t>Pós-condições</w:t>
      </w:r>
    </w:p>
    <w:p w14:paraId="2B69727E" w14:textId="77777777" w:rsidR="009D5E2D" w:rsidRPr="0075794C" w:rsidRDefault="009D5E2D" w:rsidP="009D5E2D">
      <w:pPr>
        <w:pStyle w:val="Corpodetexto"/>
        <w:spacing w:before="1" w:line="360" w:lineRule="auto"/>
        <w:ind w:left="567"/>
        <w:jc w:val="both"/>
      </w:pPr>
      <w:r w:rsidRPr="0075794C">
        <w:t>O Sistema retorna para a tela de login.</w:t>
      </w:r>
    </w:p>
    <w:p w14:paraId="165DADBD" w14:textId="4F16DB21" w:rsidR="009D5E2D" w:rsidRDefault="009D5E2D" w:rsidP="009D5E2D">
      <w:pPr>
        <w:spacing w:before="100"/>
        <w:jc w:val="both"/>
        <w:rPr>
          <w:rFonts w:cs="Arial"/>
          <w:b/>
          <w:color w:val="000000"/>
        </w:rPr>
      </w:pPr>
      <w:r>
        <w:rPr>
          <w:rFonts w:cs="Arial"/>
          <w:b/>
          <w:color w:val="000000"/>
        </w:rPr>
        <w:tab/>
      </w:r>
    </w:p>
    <w:p w14:paraId="3AE16D69" w14:textId="752F289D" w:rsidR="00A5552E" w:rsidRDefault="00A5552E" w:rsidP="009D5E2D">
      <w:pPr>
        <w:spacing w:before="100"/>
        <w:jc w:val="both"/>
        <w:rPr>
          <w:rFonts w:cs="Arial"/>
          <w:b/>
          <w:color w:val="000000"/>
        </w:rPr>
      </w:pPr>
    </w:p>
    <w:p w14:paraId="2D35F637" w14:textId="0A33541B" w:rsidR="00A5552E" w:rsidRDefault="00A5552E" w:rsidP="009D5E2D">
      <w:pPr>
        <w:spacing w:before="100"/>
        <w:jc w:val="both"/>
        <w:rPr>
          <w:rFonts w:cs="Arial"/>
          <w:b/>
          <w:color w:val="000000"/>
        </w:rPr>
      </w:pPr>
    </w:p>
    <w:p w14:paraId="6E2E4528" w14:textId="001FF5F6" w:rsidR="00A5552E" w:rsidRDefault="00A5552E" w:rsidP="009D5E2D">
      <w:pPr>
        <w:spacing w:before="100"/>
        <w:jc w:val="both"/>
        <w:rPr>
          <w:rFonts w:cs="Arial"/>
          <w:b/>
          <w:color w:val="000000"/>
        </w:rPr>
      </w:pPr>
    </w:p>
    <w:p w14:paraId="5F8FBB25" w14:textId="27C9D100" w:rsidR="00131ADB" w:rsidRDefault="00A5552E" w:rsidP="00131ADB">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Caso de uso 3 – Manter Usuário</w:t>
      </w:r>
    </w:p>
    <w:p w14:paraId="4D0F8759" w14:textId="77777777" w:rsidR="005675CC" w:rsidRPr="005675CC" w:rsidRDefault="005675CC" w:rsidP="005675CC">
      <w:pPr>
        <w:spacing w:before="100"/>
        <w:ind w:firstLine="708"/>
        <w:jc w:val="both"/>
        <w:rPr>
          <w:rFonts w:cs="Arial"/>
          <w:bCs/>
          <w:color w:val="000000"/>
        </w:rPr>
      </w:pPr>
      <w:r w:rsidRPr="005675CC">
        <w:rPr>
          <w:rFonts w:cs="Arial"/>
          <w:bCs/>
          <w:color w:val="000000"/>
        </w:rPr>
        <w:t xml:space="preserve">Atores </w:t>
      </w:r>
    </w:p>
    <w:p w14:paraId="67C847E8" w14:textId="77777777" w:rsidR="005675CC" w:rsidRPr="00634B00" w:rsidRDefault="005675CC" w:rsidP="00634B00">
      <w:pPr>
        <w:spacing w:before="100"/>
        <w:ind w:left="708" w:firstLine="708"/>
        <w:jc w:val="both"/>
        <w:rPr>
          <w:rFonts w:cs="Arial"/>
          <w:bCs/>
          <w:color w:val="000000"/>
        </w:rPr>
      </w:pPr>
      <w:r w:rsidRPr="00634B00">
        <w:rPr>
          <w:rFonts w:cs="Arial"/>
          <w:bCs/>
          <w:color w:val="000000"/>
        </w:rPr>
        <w:lastRenderedPageBreak/>
        <w:t>Administrador</w:t>
      </w:r>
    </w:p>
    <w:p w14:paraId="097B82AD" w14:textId="77777777" w:rsidR="005675CC" w:rsidRPr="005675CC" w:rsidRDefault="005675CC" w:rsidP="005675CC">
      <w:pPr>
        <w:pStyle w:val="PargrafodaLista"/>
        <w:spacing w:before="100"/>
        <w:ind w:firstLine="709"/>
        <w:jc w:val="both"/>
        <w:rPr>
          <w:rFonts w:ascii="Arial" w:hAnsi="Arial" w:cs="Arial"/>
          <w:bCs/>
          <w:color w:val="000000"/>
        </w:rPr>
      </w:pPr>
    </w:p>
    <w:p w14:paraId="6250CFD5" w14:textId="77777777" w:rsidR="005675CC" w:rsidRPr="005675CC" w:rsidRDefault="005675CC" w:rsidP="005675CC">
      <w:pPr>
        <w:spacing w:before="100"/>
        <w:ind w:firstLine="708"/>
        <w:jc w:val="both"/>
        <w:rPr>
          <w:rFonts w:cs="Arial"/>
          <w:bCs/>
          <w:color w:val="000000"/>
        </w:rPr>
      </w:pPr>
      <w:r w:rsidRPr="005675CC">
        <w:rPr>
          <w:rFonts w:cs="Arial"/>
          <w:bCs/>
          <w:color w:val="000000"/>
        </w:rPr>
        <w:t>Pré-Condições</w:t>
      </w:r>
    </w:p>
    <w:p w14:paraId="514205EE" w14:textId="77777777" w:rsidR="005675CC" w:rsidRPr="005675CC" w:rsidRDefault="005675CC" w:rsidP="005675CC">
      <w:pPr>
        <w:pStyle w:val="PargrafodaLista"/>
        <w:spacing w:before="100"/>
        <w:ind w:firstLine="709"/>
        <w:jc w:val="both"/>
        <w:rPr>
          <w:rFonts w:ascii="Arial" w:hAnsi="Arial" w:cs="Arial"/>
          <w:bCs/>
          <w:color w:val="000000"/>
        </w:rPr>
      </w:pPr>
      <w:r w:rsidRPr="005675CC">
        <w:rPr>
          <w:rFonts w:ascii="Arial" w:hAnsi="Arial" w:cs="Arial"/>
          <w:bCs/>
          <w:color w:val="000000"/>
        </w:rPr>
        <w:t>Usuário com sessão autenticada com usuário nível administrador.</w:t>
      </w:r>
    </w:p>
    <w:p w14:paraId="6CEA5659" w14:textId="77777777" w:rsidR="005675CC" w:rsidRPr="005675CC" w:rsidRDefault="005675CC" w:rsidP="005675CC">
      <w:pPr>
        <w:pStyle w:val="PargrafodaLista"/>
        <w:spacing w:before="100"/>
        <w:ind w:firstLine="709"/>
        <w:jc w:val="both"/>
        <w:rPr>
          <w:rFonts w:ascii="Arial" w:hAnsi="Arial" w:cs="Arial"/>
          <w:bCs/>
          <w:color w:val="000000"/>
        </w:rPr>
      </w:pPr>
    </w:p>
    <w:p w14:paraId="74FF7AD5" w14:textId="77777777" w:rsidR="005675CC" w:rsidRPr="005675CC" w:rsidRDefault="005675CC" w:rsidP="005675CC">
      <w:pPr>
        <w:spacing w:before="100"/>
        <w:ind w:firstLine="708"/>
        <w:jc w:val="both"/>
        <w:rPr>
          <w:rFonts w:cs="Arial"/>
          <w:bCs/>
          <w:color w:val="000000"/>
        </w:rPr>
      </w:pPr>
      <w:r w:rsidRPr="005675CC">
        <w:rPr>
          <w:rFonts w:cs="Arial"/>
          <w:bCs/>
          <w:color w:val="000000"/>
        </w:rPr>
        <w:t>Fluxo do evento</w:t>
      </w:r>
    </w:p>
    <w:p w14:paraId="081829CE" w14:textId="5CBBB3BC" w:rsidR="005675CC" w:rsidRPr="00634B00" w:rsidRDefault="00634B00" w:rsidP="00634B00">
      <w:pPr>
        <w:spacing w:before="100"/>
        <w:jc w:val="both"/>
        <w:rPr>
          <w:rFonts w:cs="Arial"/>
          <w:bCs/>
          <w:color w:val="000000"/>
        </w:rPr>
      </w:pPr>
      <w:r>
        <w:rPr>
          <w:rFonts w:cs="Arial"/>
          <w:bCs/>
          <w:color w:val="000000"/>
        </w:rPr>
        <w:t xml:space="preserve"> </w:t>
      </w:r>
      <w:r>
        <w:rPr>
          <w:rFonts w:cs="Arial"/>
          <w:bCs/>
          <w:color w:val="000000"/>
        </w:rPr>
        <w:tab/>
      </w:r>
      <w:r w:rsidR="005675CC" w:rsidRPr="00634B00">
        <w:rPr>
          <w:rFonts w:cs="Arial"/>
          <w:bCs/>
          <w:color w:val="000000"/>
        </w:rPr>
        <w:t>Fluxo principal - Manter Usuário (RF002)</w:t>
      </w:r>
    </w:p>
    <w:p w14:paraId="22087105" w14:textId="77777777" w:rsidR="005675CC" w:rsidRPr="005675CC" w:rsidRDefault="005675CC" w:rsidP="005675CC">
      <w:pPr>
        <w:pStyle w:val="PargrafodaLista"/>
        <w:spacing w:before="100"/>
        <w:ind w:firstLine="709"/>
        <w:jc w:val="both"/>
        <w:rPr>
          <w:rFonts w:ascii="Arial" w:hAnsi="Arial" w:cs="Arial"/>
          <w:bCs/>
          <w:color w:val="000000"/>
        </w:rPr>
      </w:pPr>
    </w:p>
    <w:p w14:paraId="38E4949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FP1 - Ator clica na Aba "Usuários".</w:t>
      </w:r>
    </w:p>
    <w:p w14:paraId="34258BDF"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FP2 - O sistema exibe a tela com a funcionalidades especificas do cadastro de usuários.</w:t>
      </w:r>
    </w:p>
    <w:p w14:paraId="1F73BF2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FP3 - O Ator clica na opção desejada. Botão Cadastrar FA1), Botão Editar FA2 - ou Botão ExcluirFA3).</w:t>
      </w:r>
    </w:p>
    <w:p w14:paraId="36783C04"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FP4 - Fim do caso de uso</w:t>
      </w:r>
    </w:p>
    <w:p w14:paraId="3DA335ED" w14:textId="77777777" w:rsidR="005675CC" w:rsidRPr="005675CC" w:rsidRDefault="005675CC" w:rsidP="005675CC">
      <w:pPr>
        <w:pStyle w:val="PargrafodaLista"/>
        <w:spacing w:before="100"/>
        <w:ind w:firstLine="709"/>
        <w:jc w:val="both"/>
        <w:rPr>
          <w:rFonts w:ascii="Arial" w:hAnsi="Arial" w:cs="Arial"/>
          <w:bCs/>
          <w:color w:val="000000"/>
        </w:rPr>
      </w:pPr>
    </w:p>
    <w:p w14:paraId="3958A216" w14:textId="70EB6E18" w:rsidR="005675CC" w:rsidRPr="005675CC" w:rsidRDefault="005675CC" w:rsidP="005675CC">
      <w:pPr>
        <w:spacing w:before="100"/>
        <w:jc w:val="both"/>
        <w:rPr>
          <w:rFonts w:cs="Arial"/>
          <w:bCs/>
          <w:color w:val="000000"/>
        </w:rPr>
      </w:pPr>
      <w:r>
        <w:rPr>
          <w:rFonts w:cs="Arial"/>
          <w:bCs/>
          <w:color w:val="000000"/>
        </w:rPr>
        <w:t xml:space="preserve"> </w:t>
      </w:r>
      <w:r>
        <w:rPr>
          <w:rFonts w:cs="Arial"/>
          <w:bCs/>
          <w:color w:val="000000"/>
        </w:rPr>
        <w:tab/>
      </w:r>
      <w:r w:rsidRPr="005675CC">
        <w:rPr>
          <w:rFonts w:cs="Arial"/>
          <w:bCs/>
          <w:color w:val="000000"/>
        </w:rPr>
        <w:t>Fluxos Alternativos.</w:t>
      </w:r>
    </w:p>
    <w:p w14:paraId="265DE6B9"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FA1 - Cadastrar</w:t>
      </w:r>
    </w:p>
    <w:p w14:paraId="7B68FE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FA1.1 - O sistema exibe a tela para preenchimento do cadastro.  </w:t>
      </w:r>
    </w:p>
    <w:p w14:paraId="0603F62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FA1.2 - O Ator preenche os campos obrigatórios e Seleciona o "Nível do</w:t>
      </w:r>
    </w:p>
    <w:p w14:paraId="61065356"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usuário".</w:t>
      </w:r>
    </w:p>
    <w:p w14:paraId="4AB7F40A"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FA1.3 - O Ator clica em salvar.</w:t>
      </w:r>
    </w:p>
    <w:p w14:paraId="0E1A0FC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FA1.4 - O Sistema valida os campos preenchidos. (FE1)</w:t>
      </w:r>
    </w:p>
    <w:p w14:paraId="18DB3D1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FA1.5 - O Sistema insere os dados no banco de dados.)</w:t>
      </w:r>
    </w:p>
    <w:p w14:paraId="2DC2D33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FA1.6 - O Sistema exibe a mensagem "Usuário Cadastrado com sucesso!". </w:t>
      </w:r>
    </w:p>
    <w:p w14:paraId="262D287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FA1.7 - Sistema retorna para tela de Usuário.</w:t>
      </w:r>
    </w:p>
    <w:p w14:paraId="2D753385" w14:textId="77777777" w:rsidR="005675CC" w:rsidRPr="005675CC" w:rsidRDefault="005675CC" w:rsidP="00634B00">
      <w:pPr>
        <w:pStyle w:val="PargrafodaLista"/>
        <w:spacing w:before="100"/>
        <w:ind w:firstLine="709"/>
        <w:jc w:val="both"/>
        <w:rPr>
          <w:rFonts w:ascii="Arial" w:hAnsi="Arial" w:cs="Arial"/>
          <w:bCs/>
          <w:color w:val="000000"/>
        </w:rPr>
      </w:pPr>
    </w:p>
    <w:p w14:paraId="04463F33"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FA2 - Editar</w:t>
      </w:r>
    </w:p>
    <w:p w14:paraId="15F33EC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FA2.1 - O Sistema verifica o Usuário selecionado. (FE2)</w:t>
      </w:r>
    </w:p>
    <w:p w14:paraId="2FBB2092"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FA2.2 - O Sistema exibe os campos do cadastro e preenche todos os campos com os dados já cadastrados </w:t>
      </w:r>
    </w:p>
    <w:p w14:paraId="38DD4C3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no banco de dados com as informações do Usuário selecionado.</w:t>
      </w:r>
    </w:p>
    <w:p w14:paraId="1CC0D4C3"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FA2.3 - O Ator realiza as alterações desejadas. </w:t>
      </w:r>
    </w:p>
    <w:p w14:paraId="2CAEF1F7"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FA2.4 - O Ator clica em salvar.</w:t>
      </w:r>
    </w:p>
    <w:p w14:paraId="4E85624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FA2.5 - O Sistema valida os campos preenchidos. (FE1) </w:t>
      </w:r>
    </w:p>
    <w:p w14:paraId="6E172310"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FA2.6 - O Sistema insere os dados no banco de dados.</w:t>
      </w:r>
    </w:p>
    <w:p w14:paraId="08A919A6" w14:textId="694A0588"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lastRenderedPageBreak/>
        <w:t xml:space="preserve">FA2.7 - O Sistema exibe a mensagem "Usuário Alterado com sucesso!" </w:t>
      </w:r>
      <w:r>
        <w:rPr>
          <w:rFonts w:ascii="Arial" w:hAnsi="Arial" w:cs="Arial"/>
          <w:bCs/>
          <w:color w:val="000000"/>
        </w:rPr>
        <w:t xml:space="preserve"> </w:t>
      </w:r>
      <w:r w:rsidRPr="005675CC">
        <w:rPr>
          <w:rFonts w:ascii="Arial" w:hAnsi="Arial" w:cs="Arial"/>
          <w:bCs/>
          <w:color w:val="000000"/>
        </w:rPr>
        <w:t>e aguarda confirmação do usuário.</w:t>
      </w:r>
    </w:p>
    <w:p w14:paraId="5A499A18"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FA2.8 - Sistema retorna para tela de Usuário.</w:t>
      </w:r>
    </w:p>
    <w:p w14:paraId="54A96BAD" w14:textId="77777777" w:rsidR="005675CC" w:rsidRPr="005675CC" w:rsidRDefault="005675CC" w:rsidP="00634B00">
      <w:pPr>
        <w:pStyle w:val="PargrafodaLista"/>
        <w:spacing w:before="100"/>
        <w:ind w:firstLine="709"/>
        <w:jc w:val="both"/>
        <w:rPr>
          <w:rFonts w:ascii="Arial" w:hAnsi="Arial" w:cs="Arial"/>
          <w:bCs/>
          <w:color w:val="000000"/>
        </w:rPr>
      </w:pPr>
    </w:p>
    <w:p w14:paraId="1BE45FC4" w14:textId="77777777" w:rsidR="005675CC" w:rsidRPr="008D33B1" w:rsidRDefault="005675CC" w:rsidP="00634B00">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FA3 - Excluir</w:t>
      </w:r>
    </w:p>
    <w:p w14:paraId="233AADA9"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FA3.1 - O Sistema verifica o Usuário selecionado. (FE2)</w:t>
      </w:r>
    </w:p>
    <w:p w14:paraId="1D24F381"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 xml:space="preserve">FA3.2 - O Sistema apaga o Usuário selecionado da base de dados. </w:t>
      </w:r>
    </w:p>
    <w:p w14:paraId="2D9E5DCD" w14:textId="77777777" w:rsidR="005675CC" w:rsidRPr="005675CC" w:rsidRDefault="005675CC" w:rsidP="00634B00">
      <w:pPr>
        <w:pStyle w:val="PargrafodaLista"/>
        <w:spacing w:before="100"/>
        <w:ind w:firstLine="709"/>
        <w:jc w:val="both"/>
        <w:rPr>
          <w:rFonts w:ascii="Arial" w:hAnsi="Arial" w:cs="Arial"/>
          <w:bCs/>
          <w:color w:val="000000"/>
        </w:rPr>
      </w:pPr>
      <w:r w:rsidRPr="005675CC">
        <w:rPr>
          <w:rFonts w:ascii="Arial" w:hAnsi="Arial" w:cs="Arial"/>
          <w:bCs/>
          <w:color w:val="000000"/>
        </w:rPr>
        <w:t>FA3.3 - Sistema retorna para tela de Usuário.</w:t>
      </w:r>
    </w:p>
    <w:p w14:paraId="2F815552" w14:textId="77777777" w:rsidR="005675CC" w:rsidRPr="005675CC" w:rsidRDefault="005675CC" w:rsidP="005675CC">
      <w:pPr>
        <w:pStyle w:val="PargrafodaLista"/>
        <w:spacing w:before="100"/>
        <w:ind w:firstLine="709"/>
        <w:jc w:val="both"/>
        <w:rPr>
          <w:rFonts w:ascii="Arial" w:hAnsi="Arial" w:cs="Arial"/>
          <w:bCs/>
          <w:color w:val="000000"/>
        </w:rPr>
      </w:pPr>
    </w:p>
    <w:p w14:paraId="0FB2E815" w14:textId="77777777" w:rsidR="005675CC" w:rsidRPr="005675CC" w:rsidRDefault="005675CC" w:rsidP="005675CC">
      <w:pPr>
        <w:spacing w:before="100"/>
        <w:ind w:firstLine="708"/>
        <w:jc w:val="both"/>
        <w:rPr>
          <w:rFonts w:cs="Arial"/>
          <w:bCs/>
          <w:color w:val="000000"/>
        </w:rPr>
      </w:pPr>
      <w:r w:rsidRPr="005675CC">
        <w:rPr>
          <w:rFonts w:cs="Arial"/>
          <w:bCs/>
          <w:color w:val="000000"/>
        </w:rPr>
        <w:t>Exceções</w:t>
      </w:r>
    </w:p>
    <w:p w14:paraId="4E2173F1" w14:textId="77777777" w:rsidR="005675CC" w:rsidRPr="005675CC" w:rsidRDefault="005675CC" w:rsidP="005675CC">
      <w:pPr>
        <w:pStyle w:val="PargrafodaLista"/>
        <w:spacing w:before="100"/>
        <w:ind w:firstLine="709"/>
        <w:jc w:val="both"/>
        <w:rPr>
          <w:rFonts w:ascii="Arial" w:hAnsi="Arial" w:cs="Arial"/>
          <w:bCs/>
          <w:color w:val="000000"/>
        </w:rPr>
      </w:pPr>
    </w:p>
    <w:p w14:paraId="7469BD7D" w14:textId="0DCA90CC" w:rsidR="005675CC" w:rsidRPr="00402F34" w:rsidRDefault="005675CC" w:rsidP="005675CC">
      <w:pPr>
        <w:pStyle w:val="PargrafodaLista"/>
        <w:spacing w:before="100"/>
        <w:ind w:firstLine="709"/>
        <w:jc w:val="both"/>
        <w:rPr>
          <w:rFonts w:ascii="Arial" w:hAnsi="Arial" w:cs="Arial"/>
          <w:bCs/>
          <w:color w:val="000000"/>
          <w:u w:val="single"/>
        </w:rPr>
      </w:pPr>
      <w:r w:rsidRPr="00402F34">
        <w:rPr>
          <w:rFonts w:ascii="Arial" w:hAnsi="Arial" w:cs="Arial"/>
          <w:bCs/>
          <w:color w:val="000000"/>
          <w:u w:val="single"/>
        </w:rPr>
        <w:t>FE1.</w:t>
      </w:r>
    </w:p>
    <w:p w14:paraId="1797558E"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 xml:space="preserve">FE1.1 - Caso algum campo </w:t>
      </w:r>
      <w:proofErr w:type="spellStart"/>
      <w:r w:rsidRPr="005675CC">
        <w:rPr>
          <w:rFonts w:ascii="Arial" w:hAnsi="Arial" w:cs="Arial"/>
          <w:bCs/>
          <w:color w:val="000000"/>
        </w:rPr>
        <w:t>obrigatário</w:t>
      </w:r>
      <w:proofErr w:type="spellEnd"/>
      <w:r w:rsidRPr="005675CC">
        <w:rPr>
          <w:rFonts w:ascii="Arial" w:hAnsi="Arial" w:cs="Arial"/>
          <w:bCs/>
          <w:color w:val="000000"/>
        </w:rPr>
        <w:t xml:space="preserve"> não tenha sido preenchido, exibe a mensagem "Por favor preencha todos os campos obrigatórios!"</w:t>
      </w:r>
    </w:p>
    <w:p w14:paraId="23B9E6DA"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FE1.2 - O Sistema circula em vermelho os campos incorretamente preenchidos ou que não foram preenchidos.</w:t>
      </w:r>
    </w:p>
    <w:p w14:paraId="2DDA10DD" w14:textId="158F0B9A"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FE1.3 - O Sistema </w:t>
      </w:r>
      <w:r>
        <w:rPr>
          <w:rFonts w:ascii="Arial" w:hAnsi="Arial" w:cs="Arial"/>
          <w:bCs/>
          <w:color w:val="000000"/>
        </w:rPr>
        <w:t xml:space="preserve">fica </w:t>
      </w:r>
      <w:r w:rsidRPr="005675CC">
        <w:rPr>
          <w:rFonts w:ascii="Arial" w:hAnsi="Arial" w:cs="Arial"/>
          <w:bCs/>
          <w:color w:val="000000"/>
        </w:rPr>
        <w:t>na mesma tela.</w:t>
      </w:r>
    </w:p>
    <w:p w14:paraId="21C5B5B2" w14:textId="77777777" w:rsidR="005675CC" w:rsidRPr="005675CC" w:rsidRDefault="005675CC" w:rsidP="005675CC">
      <w:pPr>
        <w:pStyle w:val="PargrafodaLista"/>
        <w:spacing w:before="100"/>
        <w:ind w:firstLine="709"/>
        <w:jc w:val="both"/>
        <w:rPr>
          <w:rFonts w:ascii="Arial" w:hAnsi="Arial" w:cs="Arial"/>
          <w:bCs/>
          <w:color w:val="000000"/>
        </w:rPr>
      </w:pPr>
    </w:p>
    <w:p w14:paraId="38D8251D" w14:textId="548F0548" w:rsidR="005675CC" w:rsidRPr="008D33B1" w:rsidRDefault="005675CC" w:rsidP="005675CC">
      <w:pPr>
        <w:pStyle w:val="PargrafodaLista"/>
        <w:spacing w:before="100"/>
        <w:ind w:firstLine="709"/>
        <w:jc w:val="both"/>
        <w:rPr>
          <w:rFonts w:ascii="Arial" w:hAnsi="Arial" w:cs="Arial"/>
          <w:bCs/>
          <w:color w:val="000000"/>
          <w:u w:val="single"/>
        </w:rPr>
      </w:pPr>
      <w:r w:rsidRPr="008D33B1">
        <w:rPr>
          <w:rFonts w:ascii="Arial" w:hAnsi="Arial" w:cs="Arial"/>
          <w:bCs/>
          <w:color w:val="000000"/>
          <w:u w:val="single"/>
        </w:rPr>
        <w:t>FE2.</w:t>
      </w:r>
    </w:p>
    <w:p w14:paraId="57148CE5" w14:textId="77777777" w:rsidR="005675CC" w:rsidRPr="005675CC" w:rsidRDefault="005675CC" w:rsidP="008D33B1">
      <w:pPr>
        <w:pStyle w:val="PargrafodaLista"/>
        <w:spacing w:before="100"/>
        <w:ind w:left="1416" w:firstLine="1"/>
        <w:jc w:val="both"/>
        <w:rPr>
          <w:rFonts w:ascii="Arial" w:hAnsi="Arial" w:cs="Arial"/>
          <w:bCs/>
          <w:color w:val="000000"/>
        </w:rPr>
      </w:pPr>
      <w:r w:rsidRPr="005675CC">
        <w:rPr>
          <w:rFonts w:ascii="Arial" w:hAnsi="Arial" w:cs="Arial"/>
          <w:bCs/>
          <w:color w:val="000000"/>
        </w:rPr>
        <w:t>FE2.1 - Caso nenhum Usuário esteja selecionado, exibe a mensagem "Selecione um Usuário!"</w:t>
      </w:r>
    </w:p>
    <w:p w14:paraId="4A6E1258" w14:textId="77777777"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FE2.2 - O Sistema circula em vermelho o campo de seleção de Usuário. </w:t>
      </w:r>
    </w:p>
    <w:p w14:paraId="7BC29C0C" w14:textId="2908E03B" w:rsidR="005675CC" w:rsidRPr="005675CC" w:rsidRDefault="005675CC" w:rsidP="008D33B1">
      <w:pPr>
        <w:pStyle w:val="PargrafodaLista"/>
        <w:spacing w:before="100"/>
        <w:ind w:firstLine="709"/>
        <w:jc w:val="both"/>
        <w:rPr>
          <w:rFonts w:ascii="Arial" w:hAnsi="Arial" w:cs="Arial"/>
          <w:bCs/>
          <w:color w:val="000000"/>
        </w:rPr>
      </w:pPr>
      <w:r w:rsidRPr="005675CC">
        <w:rPr>
          <w:rFonts w:ascii="Arial" w:hAnsi="Arial" w:cs="Arial"/>
          <w:bCs/>
          <w:color w:val="000000"/>
        </w:rPr>
        <w:t xml:space="preserve">FE2.3 - O Sistema na </w:t>
      </w:r>
      <w:proofErr w:type="spellStart"/>
      <w:r w:rsidRPr="005675CC">
        <w:rPr>
          <w:rFonts w:ascii="Arial" w:hAnsi="Arial" w:cs="Arial"/>
          <w:bCs/>
          <w:color w:val="000000"/>
        </w:rPr>
        <w:t>me</w:t>
      </w:r>
      <w:r>
        <w:rPr>
          <w:rFonts w:ascii="Arial" w:hAnsi="Arial" w:cs="Arial"/>
          <w:bCs/>
          <w:color w:val="000000"/>
        </w:rPr>
        <w:t>fica</w:t>
      </w:r>
      <w:proofErr w:type="spellEnd"/>
      <w:r>
        <w:rPr>
          <w:rFonts w:ascii="Arial" w:hAnsi="Arial" w:cs="Arial"/>
          <w:bCs/>
          <w:color w:val="000000"/>
        </w:rPr>
        <w:t xml:space="preserve"> </w:t>
      </w:r>
      <w:proofErr w:type="spellStart"/>
      <w:r w:rsidRPr="005675CC">
        <w:rPr>
          <w:rFonts w:ascii="Arial" w:hAnsi="Arial" w:cs="Arial"/>
          <w:bCs/>
          <w:color w:val="000000"/>
        </w:rPr>
        <w:t>sma</w:t>
      </w:r>
      <w:proofErr w:type="spellEnd"/>
      <w:r w:rsidRPr="005675CC">
        <w:rPr>
          <w:rFonts w:ascii="Arial" w:hAnsi="Arial" w:cs="Arial"/>
          <w:bCs/>
          <w:color w:val="000000"/>
        </w:rPr>
        <w:t xml:space="preserve"> tela.</w:t>
      </w:r>
    </w:p>
    <w:p w14:paraId="73E96FA4" w14:textId="77777777" w:rsidR="005675CC" w:rsidRPr="005675CC" w:rsidRDefault="005675CC" w:rsidP="005675CC">
      <w:pPr>
        <w:pStyle w:val="PargrafodaLista"/>
        <w:spacing w:before="100"/>
        <w:ind w:firstLine="709"/>
        <w:jc w:val="both"/>
        <w:rPr>
          <w:rFonts w:ascii="Arial" w:hAnsi="Arial" w:cs="Arial"/>
          <w:bCs/>
          <w:color w:val="000000"/>
        </w:rPr>
      </w:pPr>
    </w:p>
    <w:p w14:paraId="07ADA700" w14:textId="77777777" w:rsidR="00313763" w:rsidRDefault="005675CC" w:rsidP="00313763">
      <w:pPr>
        <w:spacing w:before="100"/>
        <w:ind w:firstLine="708"/>
        <w:jc w:val="both"/>
        <w:rPr>
          <w:rFonts w:cs="Arial"/>
          <w:bCs/>
          <w:color w:val="000000"/>
        </w:rPr>
      </w:pPr>
      <w:r w:rsidRPr="00313763">
        <w:rPr>
          <w:rFonts w:cs="Arial"/>
          <w:bCs/>
          <w:color w:val="000000"/>
        </w:rPr>
        <w:t>Pós-condições</w:t>
      </w:r>
    </w:p>
    <w:p w14:paraId="0463B443" w14:textId="744EA21A" w:rsidR="00A5552E" w:rsidRPr="00313763" w:rsidRDefault="005675CC" w:rsidP="00313763">
      <w:pPr>
        <w:spacing w:before="100"/>
        <w:ind w:firstLine="708"/>
        <w:jc w:val="both"/>
        <w:rPr>
          <w:rFonts w:cs="Arial"/>
          <w:bCs/>
          <w:color w:val="000000"/>
        </w:rPr>
      </w:pPr>
      <w:r w:rsidRPr="00313763">
        <w:rPr>
          <w:rFonts w:cs="Arial"/>
          <w:bCs/>
          <w:color w:val="000000"/>
        </w:rPr>
        <w:t>O Sistema limpa todos os campos da tela e mantem se na mesma tela.</w:t>
      </w:r>
    </w:p>
    <w:p w14:paraId="4C351A8E" w14:textId="4337D13F" w:rsidR="00F863BE" w:rsidRDefault="00F863BE" w:rsidP="00131ADB">
      <w:pPr>
        <w:pStyle w:val="PargrafodaLista"/>
        <w:spacing w:before="100" w:line="360" w:lineRule="auto"/>
        <w:ind w:left="720"/>
        <w:jc w:val="center"/>
        <w:rPr>
          <w:rFonts w:ascii="Arial" w:hAnsi="Arial" w:cs="Arial"/>
          <w:bCs/>
          <w:color w:val="000000"/>
        </w:rPr>
      </w:pPr>
    </w:p>
    <w:p w14:paraId="26DA2987" w14:textId="77777777" w:rsidR="00D86301" w:rsidRDefault="00D86301" w:rsidP="00D86301">
      <w:pPr>
        <w:pStyle w:val="PargrafodaLista"/>
        <w:spacing w:before="100" w:line="360" w:lineRule="auto"/>
        <w:ind w:left="0" w:firstLine="709"/>
        <w:jc w:val="both"/>
        <w:rPr>
          <w:rFonts w:ascii="Arial" w:hAnsi="Arial" w:cs="Arial"/>
          <w:b/>
          <w:color w:val="000000"/>
        </w:rPr>
      </w:pPr>
    </w:p>
    <w:p w14:paraId="03535779" w14:textId="77777777" w:rsidR="00D86301" w:rsidRDefault="00D86301" w:rsidP="00D86301">
      <w:pPr>
        <w:pStyle w:val="PargrafodaLista"/>
        <w:spacing w:before="100" w:line="360" w:lineRule="auto"/>
        <w:ind w:left="0" w:firstLine="709"/>
        <w:jc w:val="both"/>
        <w:rPr>
          <w:rFonts w:ascii="Arial" w:hAnsi="Arial" w:cs="Arial"/>
          <w:b/>
          <w:color w:val="000000"/>
        </w:rPr>
      </w:pPr>
    </w:p>
    <w:p w14:paraId="1628DD89" w14:textId="77777777" w:rsidR="00D86301" w:rsidRDefault="00D86301" w:rsidP="00D86301">
      <w:pPr>
        <w:pStyle w:val="PargrafodaLista"/>
        <w:spacing w:before="100" w:line="360" w:lineRule="auto"/>
        <w:ind w:left="0" w:firstLine="709"/>
        <w:jc w:val="both"/>
        <w:rPr>
          <w:rFonts w:ascii="Arial" w:hAnsi="Arial" w:cs="Arial"/>
          <w:b/>
          <w:color w:val="000000"/>
        </w:rPr>
      </w:pPr>
    </w:p>
    <w:p w14:paraId="41CECBA4" w14:textId="22F71CDA" w:rsidR="00D86301" w:rsidRDefault="00D86301" w:rsidP="00D86301">
      <w:pPr>
        <w:pStyle w:val="PargrafodaLista"/>
        <w:spacing w:before="100" w:line="360" w:lineRule="auto"/>
        <w:ind w:left="0" w:firstLine="709"/>
        <w:jc w:val="both"/>
        <w:rPr>
          <w:rFonts w:ascii="Arial" w:hAnsi="Arial" w:cs="Arial"/>
          <w:b/>
          <w:color w:val="000000"/>
        </w:rPr>
      </w:pPr>
      <w:r w:rsidRPr="00A5552E">
        <w:rPr>
          <w:rFonts w:ascii="Arial" w:hAnsi="Arial" w:cs="Arial"/>
          <w:b/>
          <w:color w:val="000000"/>
        </w:rPr>
        <w:t xml:space="preserve">Caso de uso </w:t>
      </w:r>
      <w:r>
        <w:rPr>
          <w:rFonts w:ascii="Arial" w:hAnsi="Arial" w:cs="Arial"/>
          <w:b/>
          <w:color w:val="000000"/>
        </w:rPr>
        <w:t>4 – Manter Caixa</w:t>
      </w:r>
    </w:p>
    <w:p w14:paraId="3C8833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Administrador</w:t>
      </w:r>
    </w:p>
    <w:p w14:paraId="502457A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p>
    <w:p w14:paraId="1D437D3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Pré-Condições.</w:t>
      </w:r>
    </w:p>
    <w:p w14:paraId="412818ED" w14:textId="58B213CB"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Usuário com sessão autenticada com usuário nível administrador. Fluxo do evento</w:t>
      </w:r>
    </w:p>
    <w:p w14:paraId="42AE26E4"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3A51036E"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Fluxo Principal - Manter Caixa (RF005)</w:t>
      </w:r>
    </w:p>
    <w:p w14:paraId="24D0CB52" w14:textId="2E16D1FF"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FP1 - Usuário autenticado Clica na Aba "Painel do </w:t>
      </w:r>
      <w:r w:rsidR="00313763" w:rsidRPr="00313763">
        <w:rPr>
          <w:rFonts w:ascii="Arial" w:hAnsi="Arial" w:cs="Arial"/>
          <w:bCs/>
          <w:color w:val="000000"/>
        </w:rPr>
        <w:t>sí</w:t>
      </w:r>
      <w:r w:rsidRPr="00313763">
        <w:rPr>
          <w:rFonts w:ascii="Arial" w:hAnsi="Arial" w:cs="Arial"/>
          <w:bCs/>
          <w:color w:val="000000"/>
        </w:rPr>
        <w:t>ndico".</w:t>
      </w:r>
    </w:p>
    <w:p w14:paraId="7914C734" w14:textId="17AF515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FP2 - O sistema exibe a tela com a funcionalidades especificas do Painel do </w:t>
      </w:r>
      <w:r w:rsidR="00313763">
        <w:rPr>
          <w:rFonts w:ascii="Arial" w:hAnsi="Arial" w:cs="Arial"/>
          <w:bCs/>
          <w:color w:val="000000"/>
        </w:rPr>
        <w:t>sí</w:t>
      </w:r>
      <w:r w:rsidRPr="00313763">
        <w:rPr>
          <w:rFonts w:ascii="Arial" w:hAnsi="Arial" w:cs="Arial"/>
          <w:bCs/>
          <w:color w:val="000000"/>
        </w:rPr>
        <w:t>ndico.</w:t>
      </w:r>
    </w:p>
    <w:p w14:paraId="2D2AFB7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FP3 - O Ator clica na opção Caixa. (FA1 - FA2 -FA3)</w:t>
      </w:r>
    </w:p>
    <w:p w14:paraId="64FEF6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FP4 - Fim do caso de uso</w:t>
      </w:r>
    </w:p>
    <w:p w14:paraId="65F90A2D" w14:textId="77777777" w:rsidR="00313763" w:rsidRDefault="00313763" w:rsidP="00295866">
      <w:pPr>
        <w:pStyle w:val="PargrafodaLista"/>
        <w:spacing w:before="100" w:line="360" w:lineRule="auto"/>
        <w:ind w:left="851" w:firstLine="283"/>
        <w:jc w:val="both"/>
        <w:rPr>
          <w:rFonts w:ascii="Arial" w:hAnsi="Arial" w:cs="Arial"/>
          <w:bCs/>
          <w:color w:val="000000"/>
        </w:rPr>
      </w:pPr>
    </w:p>
    <w:p w14:paraId="243BC689" w14:textId="22605DBE"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Fluxos Alternativos. </w:t>
      </w:r>
    </w:p>
    <w:p w14:paraId="243C3217"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FA1 - Lançar</w:t>
      </w:r>
    </w:p>
    <w:p w14:paraId="345A584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FA1.1 - O Ator preenche os campos obrigatórios "Data, descrição, entrada ou saída".</w:t>
      </w:r>
    </w:p>
    <w:p w14:paraId="08FA417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FA1.2 - O Ator clica em Lançar.</w:t>
      </w:r>
    </w:p>
    <w:p w14:paraId="03AD39C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FA1.3 - O Sistema valida os campos preenchidos. (FE1)</w:t>
      </w:r>
    </w:p>
    <w:p w14:paraId="278D99A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FA1.4 - O Sistema insere os dados no banco de dados.</w:t>
      </w:r>
    </w:p>
    <w:p w14:paraId="7E4D3F49"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FA1.5 - O Sistema exibe a mensagem "Lançamento efetuado com sucesso!" e aguarda confirmação do usuário.</w:t>
      </w:r>
    </w:p>
    <w:p w14:paraId="7481D19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FA1.6 - Fim do caso de uso</w:t>
      </w:r>
    </w:p>
    <w:p w14:paraId="3353B59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2D69A923"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FA2 - Editar</w:t>
      </w:r>
    </w:p>
    <w:p w14:paraId="498A6A4C"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FA2.1 - O Sistema verifica o lançamento selecionado. (FE2)</w:t>
      </w:r>
    </w:p>
    <w:p w14:paraId="5E1CC37E"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FA2.2 - O Sistema exibe os campos do cadastro e preenche todos os campos com os dados já cadastrados no banco de dados com as informações do servidor selecionado.</w:t>
      </w:r>
    </w:p>
    <w:p w14:paraId="1084A97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FA2.3 - O Ator realiza as alterações desejadas. </w:t>
      </w:r>
    </w:p>
    <w:p w14:paraId="4C661B43"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FA2.4 - O Ator clica em salvar.</w:t>
      </w:r>
    </w:p>
    <w:p w14:paraId="0430BBCD"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lastRenderedPageBreak/>
        <w:t>FA2.5 - O Sistema valida os campos preenchidos. (FE1)</w:t>
      </w:r>
    </w:p>
    <w:p w14:paraId="5CA14E82"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FA2.6 - O Sistema insere os dados no banco de dados.</w:t>
      </w:r>
    </w:p>
    <w:p w14:paraId="334DC36B"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FA2.7 - O Sistema exibe a mensagem "Lançamento Alterado com sucesso!" e aguarda confirmação do usuário.</w:t>
      </w:r>
    </w:p>
    <w:p w14:paraId="494EB2D1"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FA2.8 - Fim do caso de uso</w:t>
      </w:r>
    </w:p>
    <w:p w14:paraId="6B2ED8AF"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7F3BACD4"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FA3 - Excluir</w:t>
      </w:r>
    </w:p>
    <w:p w14:paraId="2F623994"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FA3.1 - O Sistema verifica o lançamento selecionado. (FE2) </w:t>
      </w:r>
    </w:p>
    <w:p w14:paraId="6647A048"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FA3.2 - O Sistema apaga o lançamento selecionado da base de dados. </w:t>
      </w:r>
    </w:p>
    <w:p w14:paraId="64DCC8DD" w14:textId="427DB6A1"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FA3.3 - Fim do caso de uso</w:t>
      </w:r>
    </w:p>
    <w:p w14:paraId="6BD41255" w14:textId="77777777" w:rsidR="00313763" w:rsidRPr="00313763" w:rsidRDefault="00313763" w:rsidP="00295866">
      <w:pPr>
        <w:pStyle w:val="PargrafodaLista"/>
        <w:spacing w:before="100" w:line="360" w:lineRule="auto"/>
        <w:ind w:left="851" w:firstLine="283"/>
        <w:jc w:val="both"/>
        <w:rPr>
          <w:rFonts w:ascii="Arial" w:hAnsi="Arial" w:cs="Arial"/>
          <w:bCs/>
          <w:color w:val="000000"/>
        </w:rPr>
      </w:pPr>
    </w:p>
    <w:p w14:paraId="0512B6E8" w14:textId="77777777"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 xml:space="preserve">Fluxos de Exceções </w:t>
      </w:r>
    </w:p>
    <w:p w14:paraId="39FF95FC" w14:textId="34E7FA65" w:rsidR="00D86301"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FE1</w:t>
      </w:r>
    </w:p>
    <w:p w14:paraId="61A299DD" w14:textId="7AF51568"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FE1.1 - Caso algum campo </w:t>
      </w:r>
      <w:proofErr w:type="spellStart"/>
      <w:r w:rsidRPr="00313763">
        <w:rPr>
          <w:rFonts w:ascii="Arial" w:hAnsi="Arial" w:cs="Arial"/>
          <w:bCs/>
          <w:color w:val="000000"/>
        </w:rPr>
        <w:t>obrigatário</w:t>
      </w:r>
      <w:proofErr w:type="spellEnd"/>
      <w:r w:rsidRPr="00313763">
        <w:rPr>
          <w:rFonts w:ascii="Arial" w:hAnsi="Arial" w:cs="Arial"/>
          <w:bCs/>
          <w:color w:val="000000"/>
        </w:rPr>
        <w:t xml:space="preserve"> não tenha sido preenchido, exibe a</w:t>
      </w:r>
      <w:r w:rsidR="00313763">
        <w:rPr>
          <w:rFonts w:ascii="Arial" w:hAnsi="Arial" w:cs="Arial"/>
          <w:bCs/>
          <w:color w:val="000000"/>
        </w:rPr>
        <w:t xml:space="preserve"> </w:t>
      </w:r>
      <w:r w:rsidRPr="00313763">
        <w:rPr>
          <w:rFonts w:ascii="Arial" w:hAnsi="Arial" w:cs="Arial"/>
          <w:bCs/>
          <w:color w:val="000000"/>
        </w:rPr>
        <w:t xml:space="preserve">mensagem "Por favor preencha todos os campos obrigatórios!" </w:t>
      </w:r>
    </w:p>
    <w:p w14:paraId="35F5A90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FE1.2 - O Sistema circula em vermelho os campos incorretamente</w:t>
      </w:r>
    </w:p>
    <w:p w14:paraId="2C612630"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preenchidos ou que não foram preenchidos. </w:t>
      </w:r>
    </w:p>
    <w:p w14:paraId="2602DA54" w14:textId="26897286"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FE1.3 - O Sistema </w:t>
      </w:r>
      <w:r w:rsidR="00313763">
        <w:rPr>
          <w:rFonts w:ascii="Arial" w:hAnsi="Arial" w:cs="Arial"/>
          <w:bCs/>
          <w:color w:val="000000"/>
        </w:rPr>
        <w:t xml:space="preserve">fica </w:t>
      </w:r>
      <w:r w:rsidRPr="00313763">
        <w:rPr>
          <w:rFonts w:ascii="Arial" w:hAnsi="Arial" w:cs="Arial"/>
          <w:bCs/>
          <w:color w:val="000000"/>
        </w:rPr>
        <w:t>na mesma tela.</w:t>
      </w:r>
    </w:p>
    <w:p w14:paraId="567E88A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p>
    <w:p w14:paraId="4A4E60B4" w14:textId="3BE0C01E" w:rsidR="00313763" w:rsidRPr="00313763" w:rsidRDefault="00D86301" w:rsidP="00295866">
      <w:pPr>
        <w:pStyle w:val="PargrafodaLista"/>
        <w:spacing w:before="100" w:line="360" w:lineRule="auto"/>
        <w:ind w:left="851" w:firstLine="283"/>
        <w:jc w:val="both"/>
        <w:rPr>
          <w:rFonts w:ascii="Arial" w:hAnsi="Arial" w:cs="Arial"/>
          <w:bCs/>
          <w:color w:val="000000"/>
          <w:u w:val="single"/>
        </w:rPr>
      </w:pPr>
      <w:r w:rsidRPr="00313763">
        <w:rPr>
          <w:rFonts w:ascii="Arial" w:hAnsi="Arial" w:cs="Arial"/>
          <w:bCs/>
          <w:color w:val="000000"/>
          <w:u w:val="single"/>
        </w:rPr>
        <w:t>FE2</w:t>
      </w:r>
    </w:p>
    <w:p w14:paraId="65AC54D3" w14:textId="703F5FE2"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FE2.1 - Caso nenhum servidor esteja selecionado, exibe a mensagem "Selecione um Servidor!"</w:t>
      </w:r>
    </w:p>
    <w:p w14:paraId="1F3F09D5" w14:textId="0AED5221" w:rsidR="00D86301" w:rsidRDefault="00D86301" w:rsidP="00E71BCD">
      <w:pPr>
        <w:pStyle w:val="PargrafodaLista"/>
        <w:spacing w:before="100" w:line="360" w:lineRule="auto"/>
        <w:ind w:left="1134"/>
        <w:jc w:val="both"/>
        <w:rPr>
          <w:rFonts w:ascii="Arial" w:hAnsi="Arial" w:cs="Arial"/>
          <w:bCs/>
          <w:color w:val="000000"/>
        </w:rPr>
      </w:pPr>
      <w:r w:rsidRPr="00313763">
        <w:rPr>
          <w:rFonts w:ascii="Arial" w:hAnsi="Arial" w:cs="Arial"/>
          <w:bCs/>
          <w:color w:val="000000"/>
        </w:rPr>
        <w:t xml:space="preserve">FE2.2 - O Sistema circula em vermelho o campo de seleção de servidor. FE2.3 - O Sistema </w:t>
      </w:r>
      <w:r w:rsidR="00313763">
        <w:rPr>
          <w:rFonts w:ascii="Arial" w:hAnsi="Arial" w:cs="Arial"/>
          <w:bCs/>
          <w:color w:val="000000"/>
        </w:rPr>
        <w:t xml:space="preserve">fica </w:t>
      </w:r>
      <w:r w:rsidRPr="00313763">
        <w:rPr>
          <w:rFonts w:ascii="Arial" w:hAnsi="Arial" w:cs="Arial"/>
          <w:bCs/>
          <w:color w:val="000000"/>
        </w:rPr>
        <w:t>na mesma tela.</w:t>
      </w:r>
    </w:p>
    <w:p w14:paraId="4D746B58" w14:textId="77777777" w:rsidR="00E71BCD" w:rsidRPr="00313763" w:rsidRDefault="00E71BCD" w:rsidP="00E71BCD">
      <w:pPr>
        <w:pStyle w:val="PargrafodaLista"/>
        <w:spacing w:before="100" w:line="360" w:lineRule="auto"/>
        <w:ind w:left="1134"/>
        <w:jc w:val="both"/>
        <w:rPr>
          <w:rFonts w:ascii="Arial" w:hAnsi="Arial" w:cs="Arial"/>
          <w:bCs/>
          <w:color w:val="000000"/>
          <w:u w:val="single"/>
        </w:rPr>
      </w:pPr>
    </w:p>
    <w:p w14:paraId="63A97257" w14:textId="77777777" w:rsidR="00D86301" w:rsidRPr="00313763"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Pós-condições</w:t>
      </w:r>
    </w:p>
    <w:p w14:paraId="7D1A9AA1" w14:textId="3DEF7D70" w:rsidR="00D86301" w:rsidRDefault="00D86301" w:rsidP="00295866">
      <w:pPr>
        <w:pStyle w:val="PargrafodaLista"/>
        <w:spacing w:before="100" w:line="360" w:lineRule="auto"/>
        <w:ind w:left="851" w:firstLine="283"/>
        <w:jc w:val="both"/>
        <w:rPr>
          <w:rFonts w:ascii="Arial" w:hAnsi="Arial" w:cs="Arial"/>
          <w:bCs/>
          <w:color w:val="000000"/>
        </w:rPr>
      </w:pPr>
      <w:r w:rsidRPr="00313763">
        <w:rPr>
          <w:rFonts w:ascii="Arial" w:hAnsi="Arial" w:cs="Arial"/>
          <w:bCs/>
          <w:color w:val="000000"/>
        </w:rPr>
        <w:t xml:space="preserve">O Sistema </w:t>
      </w:r>
      <w:r w:rsidR="00313763">
        <w:rPr>
          <w:rFonts w:ascii="Arial" w:hAnsi="Arial" w:cs="Arial"/>
          <w:bCs/>
          <w:color w:val="000000"/>
        </w:rPr>
        <w:t>fica</w:t>
      </w:r>
      <w:r w:rsidRPr="00313763">
        <w:rPr>
          <w:rFonts w:ascii="Arial" w:hAnsi="Arial" w:cs="Arial"/>
          <w:bCs/>
          <w:color w:val="000000"/>
        </w:rPr>
        <w:t xml:space="preserve"> na mesma tela.</w:t>
      </w:r>
    </w:p>
    <w:p w14:paraId="27ABF546" w14:textId="77777777" w:rsidR="00E71BCD" w:rsidRDefault="00E71BCD" w:rsidP="00295866">
      <w:pPr>
        <w:pStyle w:val="PargrafodaLista"/>
        <w:spacing w:before="100" w:line="360" w:lineRule="auto"/>
        <w:ind w:left="851" w:firstLine="283"/>
        <w:jc w:val="both"/>
        <w:rPr>
          <w:rFonts w:ascii="Arial" w:hAnsi="Arial" w:cs="Arial"/>
          <w:bCs/>
          <w:color w:val="000000"/>
        </w:rPr>
      </w:pPr>
    </w:p>
    <w:p w14:paraId="4B0C2D6F" w14:textId="13A496FC" w:rsidR="0024397A" w:rsidRDefault="0024397A" w:rsidP="00295866">
      <w:pPr>
        <w:spacing w:before="100"/>
        <w:ind w:firstLine="567"/>
        <w:jc w:val="both"/>
        <w:rPr>
          <w:rFonts w:cs="Arial"/>
          <w:b/>
          <w:color w:val="000000"/>
        </w:rPr>
      </w:pPr>
      <w:r w:rsidRPr="00295866">
        <w:rPr>
          <w:rFonts w:cs="Arial"/>
          <w:b/>
          <w:color w:val="000000"/>
        </w:rPr>
        <w:lastRenderedPageBreak/>
        <w:t xml:space="preserve">Caso de uso </w:t>
      </w:r>
      <w:r w:rsidR="00295866">
        <w:rPr>
          <w:rFonts w:cs="Arial"/>
          <w:b/>
          <w:color w:val="000000"/>
        </w:rPr>
        <w:t>5 – Manter Atividades</w:t>
      </w:r>
    </w:p>
    <w:p w14:paraId="6B7DAF1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 xml:space="preserve">Atores </w:t>
      </w:r>
    </w:p>
    <w:p w14:paraId="4FB27F9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Administrador</w:t>
      </w:r>
    </w:p>
    <w:p w14:paraId="0DD577EF" w14:textId="77777777" w:rsidR="00295866" w:rsidRPr="00295866" w:rsidRDefault="00295866" w:rsidP="00295866">
      <w:pPr>
        <w:spacing w:before="100"/>
        <w:ind w:firstLine="567"/>
        <w:jc w:val="both"/>
        <w:rPr>
          <w:rFonts w:cs="Arial"/>
          <w:bCs/>
          <w:color w:val="000000"/>
          <w:szCs w:val="24"/>
        </w:rPr>
      </w:pPr>
    </w:p>
    <w:p w14:paraId="5166C88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Pré-Condições</w:t>
      </w:r>
    </w:p>
    <w:p w14:paraId="6F274EB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Usuário com sessão autenticada com usuário nível administrador.</w:t>
      </w:r>
    </w:p>
    <w:p w14:paraId="520479E2" w14:textId="77777777" w:rsidR="00295866" w:rsidRPr="00295866" w:rsidRDefault="00295866" w:rsidP="00295866">
      <w:pPr>
        <w:spacing w:before="100"/>
        <w:ind w:firstLine="567"/>
        <w:jc w:val="both"/>
        <w:rPr>
          <w:rFonts w:cs="Arial"/>
          <w:bCs/>
          <w:color w:val="000000"/>
          <w:szCs w:val="24"/>
        </w:rPr>
      </w:pPr>
    </w:p>
    <w:p w14:paraId="10C4A90C" w14:textId="77777777" w:rsidR="00295866" w:rsidRPr="00295866" w:rsidRDefault="00295866" w:rsidP="00295866">
      <w:pPr>
        <w:spacing w:before="100"/>
        <w:ind w:firstLine="567"/>
        <w:jc w:val="both"/>
        <w:rPr>
          <w:rFonts w:cs="Arial"/>
          <w:bCs/>
          <w:color w:val="000000"/>
          <w:szCs w:val="24"/>
        </w:rPr>
      </w:pPr>
    </w:p>
    <w:p w14:paraId="6395F1F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Fluxo do evento</w:t>
      </w:r>
    </w:p>
    <w:p w14:paraId="0A6FC0C9" w14:textId="77777777" w:rsidR="00295866" w:rsidRPr="00295866" w:rsidRDefault="00295866" w:rsidP="00295866">
      <w:pPr>
        <w:spacing w:before="100"/>
        <w:ind w:firstLine="567"/>
        <w:jc w:val="both"/>
        <w:rPr>
          <w:rFonts w:cs="Arial"/>
          <w:bCs/>
          <w:color w:val="000000"/>
          <w:szCs w:val="24"/>
        </w:rPr>
      </w:pPr>
    </w:p>
    <w:p w14:paraId="7C4399C3" w14:textId="77777777" w:rsidR="00295866" w:rsidRPr="00295866" w:rsidRDefault="00295866" w:rsidP="00295866">
      <w:pPr>
        <w:spacing w:before="100"/>
        <w:ind w:firstLine="567"/>
        <w:jc w:val="both"/>
        <w:rPr>
          <w:rFonts w:cs="Arial"/>
          <w:bCs/>
          <w:color w:val="000000"/>
          <w:szCs w:val="24"/>
        </w:rPr>
      </w:pPr>
    </w:p>
    <w:p w14:paraId="486EB744"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principal</w:t>
      </w:r>
    </w:p>
    <w:p w14:paraId="5A79750E" w14:textId="77777777" w:rsidR="00295866" w:rsidRPr="00295866" w:rsidRDefault="00295866" w:rsidP="00295866">
      <w:pPr>
        <w:spacing w:before="100"/>
        <w:ind w:firstLine="567"/>
        <w:jc w:val="both"/>
        <w:rPr>
          <w:rFonts w:cs="Arial"/>
          <w:bCs/>
          <w:color w:val="000000"/>
          <w:szCs w:val="24"/>
        </w:rPr>
      </w:pPr>
    </w:p>
    <w:p w14:paraId="008C93A0" w14:textId="46D816E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(FP1) Ator clica na Aba "Painel do S</w:t>
      </w:r>
      <w:r w:rsidR="004057D3">
        <w:rPr>
          <w:rFonts w:cs="Arial"/>
          <w:bCs/>
          <w:color w:val="000000"/>
          <w:szCs w:val="24"/>
        </w:rPr>
        <w:t>í</w:t>
      </w:r>
      <w:r w:rsidRPr="00295866">
        <w:rPr>
          <w:rFonts w:cs="Arial"/>
          <w:bCs/>
          <w:color w:val="000000"/>
          <w:szCs w:val="24"/>
        </w:rPr>
        <w:t>ndico".</w:t>
      </w:r>
    </w:p>
    <w:p w14:paraId="2C080611" w14:textId="1F9F2F98"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(FP2) O sistema exibe a tela com a funcionalidades especificas do Painel do </w:t>
      </w:r>
      <w:r w:rsidRPr="004057D3">
        <w:rPr>
          <w:rFonts w:cs="Arial"/>
          <w:bCs/>
          <w:color w:val="000000"/>
          <w:szCs w:val="24"/>
          <w:u w:val="single"/>
        </w:rPr>
        <w:t>S</w:t>
      </w:r>
      <w:r w:rsidR="004057D3" w:rsidRPr="004057D3">
        <w:rPr>
          <w:rFonts w:cs="Arial"/>
          <w:bCs/>
          <w:color w:val="000000"/>
          <w:szCs w:val="24"/>
          <w:u w:val="single"/>
        </w:rPr>
        <w:t>í</w:t>
      </w:r>
      <w:r w:rsidRPr="004057D3">
        <w:rPr>
          <w:rFonts w:cs="Arial"/>
          <w:bCs/>
          <w:color w:val="000000"/>
          <w:szCs w:val="24"/>
          <w:u w:val="single"/>
        </w:rPr>
        <w:t>ndico</w:t>
      </w:r>
      <w:r w:rsidRPr="00295866">
        <w:rPr>
          <w:rFonts w:cs="Arial"/>
          <w:bCs/>
          <w:color w:val="000000"/>
          <w:szCs w:val="24"/>
        </w:rPr>
        <w:t>.</w:t>
      </w:r>
    </w:p>
    <w:p w14:paraId="4ADD82B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(FP3) O Ator clica na opção desejada. (FA1) (FA2) (FA3) </w:t>
      </w:r>
    </w:p>
    <w:p w14:paraId="2EEC388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(FP4) Fim do caso de uso</w:t>
      </w:r>
    </w:p>
    <w:p w14:paraId="37406775" w14:textId="77777777" w:rsidR="00295866" w:rsidRPr="00295866" w:rsidRDefault="00295866" w:rsidP="00295866">
      <w:pPr>
        <w:spacing w:before="100"/>
        <w:ind w:firstLine="567"/>
        <w:jc w:val="both"/>
        <w:rPr>
          <w:rFonts w:cs="Arial"/>
          <w:bCs/>
          <w:color w:val="000000"/>
          <w:szCs w:val="24"/>
        </w:rPr>
      </w:pPr>
    </w:p>
    <w:p w14:paraId="3CCDCEF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Fluxos Alternativos.</w:t>
      </w:r>
    </w:p>
    <w:p w14:paraId="3E8AB7CC" w14:textId="77777777" w:rsidR="00295866" w:rsidRPr="00295866" w:rsidRDefault="00295866" w:rsidP="00295866">
      <w:pPr>
        <w:spacing w:before="100"/>
        <w:ind w:firstLine="567"/>
        <w:jc w:val="both"/>
        <w:rPr>
          <w:rFonts w:cs="Arial"/>
          <w:bCs/>
          <w:color w:val="000000"/>
          <w:szCs w:val="24"/>
        </w:rPr>
      </w:pPr>
    </w:p>
    <w:p w14:paraId="6AB9D88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 Cadastrar Tarefa</w:t>
      </w:r>
    </w:p>
    <w:p w14:paraId="76B5E2C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(FA1.1) O sistema exibe os campos para preenchimento do cadastro. </w:t>
      </w:r>
    </w:p>
    <w:p w14:paraId="3AC9DDA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(FA1.2) O Ator preenche os campos.</w:t>
      </w:r>
    </w:p>
    <w:p w14:paraId="6D496F7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(FA1.3) O Ator clica em salvar.</w:t>
      </w:r>
    </w:p>
    <w:p w14:paraId="3546F91C"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(FA1.4) O Sistema valida os campos preenchidos. (FE01) </w:t>
      </w:r>
    </w:p>
    <w:p w14:paraId="7ECF73D2"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(FA1.5) O Sistema insere os dados no banco de dados.</w:t>
      </w:r>
    </w:p>
    <w:p w14:paraId="779B388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(FA1.6) O Sistema exibe a mensagem "Tarefa criada com sucesso!" e aguarda confirmação do usuário.</w:t>
      </w:r>
    </w:p>
    <w:p w14:paraId="18D442A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(FA1.7) Fim do caso de uso</w:t>
      </w:r>
    </w:p>
    <w:p w14:paraId="220CB4CA" w14:textId="77777777" w:rsidR="00295866" w:rsidRPr="00295866" w:rsidRDefault="00295866" w:rsidP="00295866">
      <w:pPr>
        <w:spacing w:before="100"/>
        <w:ind w:firstLine="567"/>
        <w:jc w:val="both"/>
        <w:rPr>
          <w:rFonts w:cs="Arial"/>
          <w:bCs/>
          <w:color w:val="000000"/>
          <w:szCs w:val="24"/>
        </w:rPr>
      </w:pPr>
    </w:p>
    <w:p w14:paraId="5C8079DB" w14:textId="77777777" w:rsidR="00295866" w:rsidRPr="00295866" w:rsidRDefault="00295866" w:rsidP="00295866">
      <w:pPr>
        <w:spacing w:before="100"/>
        <w:ind w:firstLine="567"/>
        <w:jc w:val="both"/>
        <w:rPr>
          <w:rFonts w:cs="Arial"/>
          <w:bCs/>
          <w:color w:val="000000"/>
          <w:szCs w:val="24"/>
        </w:rPr>
      </w:pPr>
    </w:p>
    <w:p w14:paraId="47CFA38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 Editar</w:t>
      </w:r>
    </w:p>
    <w:p w14:paraId="03C1F54D"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(FA2.1) O Sistema verifica a tarefa selecionado. (FE02)</w:t>
      </w:r>
    </w:p>
    <w:p w14:paraId="42EC2A5E"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(FA2.2) O Sistema exibe os campos do cadastro e preenche todos os campos com os dados já cadastrados no banco de dados com as informações da tarefa selecionada.</w:t>
      </w:r>
    </w:p>
    <w:p w14:paraId="7922361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(FA2.3) O Ator realiza as alterações desejadas. </w:t>
      </w:r>
    </w:p>
    <w:p w14:paraId="3082A17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(FA2.4) O Ator clica em salvar.</w:t>
      </w:r>
    </w:p>
    <w:p w14:paraId="1E795595"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(FA2.5) O Sistema valida os campos preenchidos. (FE01) </w:t>
      </w:r>
    </w:p>
    <w:p w14:paraId="2FD4F89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(FA2.6) O Sistema insere os dados no banco de dados.</w:t>
      </w:r>
    </w:p>
    <w:p w14:paraId="18509870"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(FA2.7) O Sistema exibe a mensagem "Alterada com sucesso!" e aguarda confirmação do usuário.</w:t>
      </w:r>
    </w:p>
    <w:p w14:paraId="66F4B84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(FA2.8) Fim do caso de uso</w:t>
      </w:r>
    </w:p>
    <w:p w14:paraId="554E99D1" w14:textId="77777777" w:rsidR="00295866" w:rsidRPr="00295866" w:rsidRDefault="00295866" w:rsidP="00295866">
      <w:pPr>
        <w:spacing w:before="100"/>
        <w:ind w:firstLine="567"/>
        <w:jc w:val="both"/>
        <w:rPr>
          <w:rFonts w:cs="Arial"/>
          <w:bCs/>
          <w:color w:val="000000"/>
          <w:szCs w:val="24"/>
        </w:rPr>
      </w:pPr>
    </w:p>
    <w:p w14:paraId="436FC3D6" w14:textId="77777777" w:rsidR="00295866" w:rsidRPr="00295866" w:rsidRDefault="00295866" w:rsidP="00295866">
      <w:pPr>
        <w:spacing w:before="100"/>
        <w:ind w:firstLine="567"/>
        <w:jc w:val="both"/>
        <w:rPr>
          <w:rFonts w:cs="Arial"/>
          <w:bCs/>
          <w:color w:val="000000"/>
          <w:szCs w:val="24"/>
        </w:rPr>
      </w:pPr>
    </w:p>
    <w:p w14:paraId="31B8CB93"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 Excluir</w:t>
      </w:r>
    </w:p>
    <w:p w14:paraId="1966904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(FA3.1) O Sistema verifica a tarefa selecionada. (FE02) </w:t>
      </w:r>
    </w:p>
    <w:p w14:paraId="0EB9F7B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 xml:space="preserve">(FA3.2) O Sistema apaga a tarefa selecionada da base de dados. </w:t>
      </w:r>
    </w:p>
    <w:p w14:paraId="0F6208D8"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(FA3.3) Fim do caso de uso</w:t>
      </w:r>
    </w:p>
    <w:p w14:paraId="3EFA119F" w14:textId="77777777" w:rsidR="00295866" w:rsidRPr="00295866" w:rsidRDefault="00295866" w:rsidP="00295866">
      <w:pPr>
        <w:spacing w:before="100"/>
        <w:ind w:firstLine="567"/>
        <w:jc w:val="both"/>
        <w:rPr>
          <w:rFonts w:cs="Arial"/>
          <w:bCs/>
          <w:color w:val="000000"/>
          <w:szCs w:val="24"/>
        </w:rPr>
      </w:pPr>
    </w:p>
    <w:p w14:paraId="1A82E1B9"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t>Fluxo de Exceções</w:t>
      </w:r>
    </w:p>
    <w:p w14:paraId="2A1A2B55" w14:textId="77777777" w:rsidR="00295866" w:rsidRPr="00295866" w:rsidRDefault="00295866" w:rsidP="00295866">
      <w:pPr>
        <w:spacing w:before="100"/>
        <w:ind w:firstLine="567"/>
        <w:jc w:val="both"/>
        <w:rPr>
          <w:rFonts w:cs="Arial"/>
          <w:bCs/>
          <w:color w:val="000000"/>
          <w:szCs w:val="24"/>
        </w:rPr>
      </w:pPr>
    </w:p>
    <w:p w14:paraId="48FD2D67"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w:t>
      </w:r>
    </w:p>
    <w:p w14:paraId="33C393DF"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lastRenderedPageBreak/>
        <w:tab/>
      </w:r>
      <w:r w:rsidRPr="00295866">
        <w:rPr>
          <w:rFonts w:cs="Arial"/>
          <w:bCs/>
          <w:color w:val="000000"/>
          <w:szCs w:val="24"/>
        </w:rPr>
        <w:tab/>
        <w:t>(FE01.1) Caso algum campo obrigatório não tenha sido preenchido, exibe a mensagem "Por favor preencha todos os campos obrigatórios!"</w:t>
      </w:r>
    </w:p>
    <w:p w14:paraId="710CA87A"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(FE01.2) O Sistema circula em vermelho os campos incorretamente preenchidos ou que não foram preenchidos.</w:t>
      </w:r>
    </w:p>
    <w:p w14:paraId="0DA841B1"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(FE01.3) O Sistema retorna ao passo anterior</w:t>
      </w:r>
    </w:p>
    <w:p w14:paraId="0AECD009" w14:textId="77777777" w:rsidR="00295866" w:rsidRPr="00295866" w:rsidRDefault="00295866" w:rsidP="00295866">
      <w:pPr>
        <w:spacing w:before="100"/>
        <w:ind w:firstLine="567"/>
        <w:jc w:val="both"/>
        <w:rPr>
          <w:rFonts w:cs="Arial"/>
          <w:bCs/>
          <w:color w:val="000000"/>
          <w:szCs w:val="24"/>
        </w:rPr>
      </w:pPr>
    </w:p>
    <w:p w14:paraId="39F5AD9B"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w:t>
      </w:r>
    </w:p>
    <w:p w14:paraId="2111DFF6" w14:textId="77777777" w:rsidR="00295866" w:rsidRP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(FE02.1) Caso nenhuma tarefa esteja selecionada, exibe a mensagem "Selecione uma tarefa!"</w:t>
      </w:r>
    </w:p>
    <w:p w14:paraId="45C9B33D" w14:textId="1809E9E2" w:rsidR="00295866" w:rsidRDefault="00295866" w:rsidP="00295866">
      <w:pPr>
        <w:spacing w:before="100"/>
        <w:ind w:firstLine="567"/>
        <w:jc w:val="both"/>
        <w:rPr>
          <w:rFonts w:cs="Arial"/>
          <w:bCs/>
          <w:color w:val="000000"/>
          <w:szCs w:val="24"/>
        </w:rPr>
      </w:pPr>
      <w:r w:rsidRPr="00295866">
        <w:rPr>
          <w:rFonts w:cs="Arial"/>
          <w:bCs/>
          <w:color w:val="000000"/>
          <w:szCs w:val="24"/>
        </w:rPr>
        <w:tab/>
      </w:r>
      <w:r w:rsidRPr="00295866">
        <w:rPr>
          <w:rFonts w:cs="Arial"/>
          <w:bCs/>
          <w:color w:val="000000"/>
          <w:szCs w:val="24"/>
        </w:rPr>
        <w:tab/>
        <w:t>(FE02.2) O Sistema retorna ao passo anterior</w:t>
      </w:r>
    </w:p>
    <w:p w14:paraId="4F5E529A" w14:textId="7093AD11" w:rsidR="00E15EAF" w:rsidRDefault="00E15EAF" w:rsidP="00295866">
      <w:pPr>
        <w:spacing w:before="100"/>
        <w:ind w:firstLine="567"/>
        <w:jc w:val="both"/>
        <w:rPr>
          <w:rFonts w:cs="Arial"/>
          <w:bCs/>
          <w:color w:val="000000"/>
          <w:szCs w:val="24"/>
        </w:rPr>
      </w:pPr>
    </w:p>
    <w:p w14:paraId="6C635E2F" w14:textId="631A70E7" w:rsidR="00E15EAF" w:rsidRDefault="00E15EAF" w:rsidP="00295866">
      <w:pPr>
        <w:spacing w:before="100"/>
        <w:ind w:firstLine="567"/>
        <w:jc w:val="both"/>
        <w:rPr>
          <w:rFonts w:cs="Arial"/>
          <w:b/>
          <w:color w:val="000000"/>
          <w:szCs w:val="24"/>
        </w:rPr>
      </w:pPr>
      <w:r w:rsidRPr="00E15EAF">
        <w:rPr>
          <w:rFonts w:cs="Arial"/>
          <w:b/>
          <w:color w:val="000000"/>
          <w:szCs w:val="24"/>
        </w:rPr>
        <w:t xml:space="preserve">Caso de Uso 6 – Manter </w:t>
      </w:r>
      <w:proofErr w:type="spellStart"/>
      <w:r w:rsidRPr="00E15EAF">
        <w:rPr>
          <w:rFonts w:cs="Arial"/>
          <w:b/>
          <w:color w:val="000000"/>
          <w:szCs w:val="24"/>
        </w:rPr>
        <w:t>Assembléia</w:t>
      </w:r>
      <w:proofErr w:type="spellEnd"/>
    </w:p>
    <w:p w14:paraId="61AD30B2"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Atores</w:t>
      </w:r>
    </w:p>
    <w:p w14:paraId="4C320F3B" w14:textId="77777777" w:rsidR="00E15EAF" w:rsidRPr="00E15EAF" w:rsidRDefault="00E15EAF" w:rsidP="009260CB">
      <w:pPr>
        <w:spacing w:before="100"/>
        <w:ind w:firstLine="851"/>
        <w:jc w:val="both"/>
        <w:rPr>
          <w:rFonts w:cs="Arial"/>
          <w:bCs/>
          <w:color w:val="000000"/>
          <w:szCs w:val="24"/>
        </w:rPr>
      </w:pPr>
      <w:r w:rsidRPr="00E15EAF">
        <w:rPr>
          <w:rFonts w:cs="Arial"/>
          <w:bCs/>
          <w:color w:val="000000"/>
          <w:szCs w:val="24"/>
        </w:rPr>
        <w:tab/>
        <w:t>Administrador</w:t>
      </w:r>
    </w:p>
    <w:p w14:paraId="377F19DC" w14:textId="77777777" w:rsidR="00E15EAF" w:rsidRPr="00E15EAF" w:rsidRDefault="00E15EAF" w:rsidP="00E15EAF">
      <w:pPr>
        <w:spacing w:before="100"/>
        <w:ind w:firstLine="567"/>
        <w:jc w:val="both"/>
        <w:rPr>
          <w:rFonts w:cs="Arial"/>
          <w:bCs/>
          <w:color w:val="000000"/>
          <w:szCs w:val="24"/>
        </w:rPr>
      </w:pPr>
    </w:p>
    <w:p w14:paraId="220FD514"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Pré-Condições</w:t>
      </w:r>
    </w:p>
    <w:p w14:paraId="546E3708" w14:textId="77777777" w:rsidR="00E15EAF" w:rsidRPr="00E15EAF" w:rsidRDefault="00E15EAF" w:rsidP="009260CB">
      <w:pPr>
        <w:spacing w:before="100"/>
        <w:ind w:firstLine="709"/>
        <w:jc w:val="both"/>
        <w:rPr>
          <w:rFonts w:cs="Arial"/>
          <w:bCs/>
          <w:color w:val="000000"/>
          <w:szCs w:val="24"/>
        </w:rPr>
      </w:pPr>
      <w:r w:rsidRPr="00E15EAF">
        <w:rPr>
          <w:rFonts w:cs="Arial"/>
          <w:bCs/>
          <w:color w:val="000000"/>
          <w:szCs w:val="24"/>
        </w:rPr>
        <w:tab/>
        <w:t>Usuário com sessão autenticada com usuário nível administrador.</w:t>
      </w:r>
    </w:p>
    <w:p w14:paraId="234214C9" w14:textId="77777777" w:rsidR="00E15EAF" w:rsidRPr="00E15EAF" w:rsidRDefault="00E15EAF" w:rsidP="00E15EAF">
      <w:pPr>
        <w:spacing w:before="100"/>
        <w:ind w:firstLine="567"/>
        <w:jc w:val="both"/>
        <w:rPr>
          <w:rFonts w:cs="Arial"/>
          <w:bCs/>
          <w:color w:val="000000"/>
          <w:szCs w:val="24"/>
        </w:rPr>
      </w:pPr>
    </w:p>
    <w:p w14:paraId="3924258E" w14:textId="77777777" w:rsidR="00E15EAF" w:rsidRPr="00E15EAF" w:rsidRDefault="00E15EAF" w:rsidP="00E15EAF">
      <w:pPr>
        <w:spacing w:before="100"/>
        <w:ind w:firstLine="567"/>
        <w:jc w:val="both"/>
        <w:rPr>
          <w:rFonts w:cs="Arial"/>
          <w:bCs/>
          <w:color w:val="000000"/>
          <w:szCs w:val="24"/>
        </w:rPr>
      </w:pPr>
    </w:p>
    <w:p w14:paraId="3AC19DD1"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do evento</w:t>
      </w:r>
    </w:p>
    <w:p w14:paraId="30D01D9D"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ab/>
      </w:r>
    </w:p>
    <w:p w14:paraId="3B0CDCD6" w14:textId="77777777" w:rsidR="00E15EAF" w:rsidRPr="00E15EAF" w:rsidRDefault="00E15EAF" w:rsidP="009260CB">
      <w:pPr>
        <w:spacing w:before="100"/>
        <w:ind w:left="708" w:firstLine="143"/>
        <w:jc w:val="both"/>
        <w:rPr>
          <w:rFonts w:cs="Arial"/>
          <w:bCs/>
          <w:color w:val="000000"/>
          <w:szCs w:val="24"/>
        </w:rPr>
      </w:pPr>
      <w:r w:rsidRPr="00E15EAF">
        <w:rPr>
          <w:rFonts w:cs="Arial"/>
          <w:bCs/>
          <w:color w:val="000000"/>
          <w:szCs w:val="24"/>
        </w:rPr>
        <w:t>Fluxo Principal</w:t>
      </w:r>
    </w:p>
    <w:p w14:paraId="25E694C6"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(FP1) Ator clica na Aba "Painel do Síndico".</w:t>
      </w:r>
    </w:p>
    <w:p w14:paraId="19E649C5"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(FP2) O sistema exibe a tela com a funcionalidades especificas do Painel do Síndico.</w:t>
      </w:r>
    </w:p>
    <w:p w14:paraId="32A8DC3D" w14:textId="72382C3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(FP3)</w:t>
      </w:r>
      <w:r w:rsidR="003D0582">
        <w:rPr>
          <w:rFonts w:cs="Arial"/>
          <w:bCs/>
          <w:color w:val="000000"/>
          <w:szCs w:val="24"/>
        </w:rPr>
        <w:t xml:space="preserve"> </w:t>
      </w:r>
      <w:r w:rsidRPr="00E15EAF">
        <w:rPr>
          <w:rFonts w:cs="Arial"/>
          <w:bCs/>
          <w:color w:val="000000"/>
          <w:szCs w:val="24"/>
        </w:rPr>
        <w:t>O Ator clica na opção Assembleia.</w:t>
      </w:r>
    </w:p>
    <w:p w14:paraId="1315E98D" w14:textId="70052D4B"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(FP4)</w:t>
      </w:r>
      <w:r w:rsidR="003D0582">
        <w:rPr>
          <w:rFonts w:cs="Arial"/>
          <w:bCs/>
          <w:color w:val="000000"/>
          <w:szCs w:val="24"/>
        </w:rPr>
        <w:t xml:space="preserve"> </w:t>
      </w:r>
      <w:r w:rsidRPr="00E15EAF">
        <w:rPr>
          <w:rFonts w:cs="Arial"/>
          <w:bCs/>
          <w:color w:val="000000"/>
          <w:szCs w:val="24"/>
        </w:rPr>
        <w:t xml:space="preserve">O Ator clica na opção desejada. (FA1) (FA2) (FA3) </w:t>
      </w:r>
    </w:p>
    <w:p w14:paraId="4AAD9473"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(FP5) Fim do caso de uso</w:t>
      </w:r>
    </w:p>
    <w:p w14:paraId="0024CB89" w14:textId="77777777" w:rsidR="00E15EAF" w:rsidRPr="00E15EAF" w:rsidRDefault="00E15EAF" w:rsidP="00E15EAF">
      <w:pPr>
        <w:spacing w:before="100"/>
        <w:ind w:firstLine="567"/>
        <w:jc w:val="both"/>
        <w:rPr>
          <w:rFonts w:cs="Arial"/>
          <w:bCs/>
          <w:color w:val="000000"/>
          <w:szCs w:val="24"/>
        </w:rPr>
      </w:pPr>
    </w:p>
    <w:p w14:paraId="1EA0EC63"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Fluxos Alternativos.</w:t>
      </w:r>
    </w:p>
    <w:p w14:paraId="7A1813F3" w14:textId="4C9FB6D9"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(FA1) Salvar</w:t>
      </w:r>
    </w:p>
    <w:p w14:paraId="08C2487E"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(FA1.1) O Ator preenche os campos obrigatórios. </w:t>
      </w:r>
    </w:p>
    <w:p w14:paraId="2063BCF4"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(FA1.2) O Ator clica em salvar.</w:t>
      </w:r>
    </w:p>
    <w:p w14:paraId="2D549271"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(FA1.3) O Sistema valida os campos preenchidos. (FE01) </w:t>
      </w:r>
    </w:p>
    <w:p w14:paraId="2082BC9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(FA1.4) O Sistema insere os dados no banco de dados.</w:t>
      </w:r>
    </w:p>
    <w:p w14:paraId="5288AD0A"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(FA1.5) O Sistema exibe a mensagem "Cadastrado com sucesso!" e aguarda confirmação do usuário.</w:t>
      </w:r>
    </w:p>
    <w:p w14:paraId="60633278"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(FA1.6) Fim do caso de uso</w:t>
      </w:r>
    </w:p>
    <w:p w14:paraId="454182E1" w14:textId="7B06E3B9"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 </w:t>
      </w:r>
    </w:p>
    <w:p w14:paraId="7D46BFF6" w14:textId="33E3FE4E"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(FA2) Editar</w:t>
      </w:r>
    </w:p>
    <w:p w14:paraId="1E3F327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(FA2.1) O Sistema verifica o item selecionado. (FE02)</w:t>
      </w:r>
    </w:p>
    <w:p w14:paraId="79808B19"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(FA2.2) O Sistema exibe os campos do cadastro e preenche todos os campos com os dados já cadastrados no banco de dados com as informações do item.</w:t>
      </w:r>
    </w:p>
    <w:p w14:paraId="536525E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 xml:space="preserve">(FA2.3) O Ator realiza as alterações desejadas. </w:t>
      </w:r>
    </w:p>
    <w:p w14:paraId="6A6D125F"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(FA2.4) O Ator clica em salvar.</w:t>
      </w:r>
    </w:p>
    <w:p w14:paraId="7566AA77"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 xml:space="preserve">(FA2.5) O Sistema valida os campos preenchidos. (FE01) </w:t>
      </w:r>
    </w:p>
    <w:p w14:paraId="7EA67CE8"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(FA2.6) O Sistema insere os dados no banco de dados.</w:t>
      </w:r>
    </w:p>
    <w:p w14:paraId="5412BCDA"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(FA2.7) O Sistema exibe a mensagem "Alterado com sucesso!" e aguarda confirmação do usuário.</w:t>
      </w:r>
    </w:p>
    <w:p w14:paraId="6DE3D8AD" w14:textId="77777777" w:rsidR="00E15EAF" w:rsidRPr="00E15EAF" w:rsidRDefault="00E15EAF" w:rsidP="00E15EAF">
      <w:pPr>
        <w:spacing w:before="100"/>
        <w:ind w:firstLine="1134"/>
        <w:jc w:val="both"/>
        <w:rPr>
          <w:rFonts w:cs="Arial"/>
          <w:bCs/>
          <w:color w:val="000000"/>
          <w:szCs w:val="24"/>
        </w:rPr>
      </w:pPr>
      <w:r w:rsidRPr="00E15EAF">
        <w:rPr>
          <w:rFonts w:cs="Arial"/>
          <w:bCs/>
          <w:color w:val="000000"/>
          <w:szCs w:val="24"/>
        </w:rPr>
        <w:tab/>
        <w:t>(FA2.8) Fim do caso de uso</w:t>
      </w:r>
    </w:p>
    <w:p w14:paraId="58FC4AC0" w14:textId="77777777" w:rsidR="00E15EAF" w:rsidRPr="00E15EAF" w:rsidRDefault="00E15EAF" w:rsidP="00E15EAF">
      <w:pPr>
        <w:spacing w:before="100"/>
        <w:ind w:firstLine="1134"/>
        <w:jc w:val="both"/>
        <w:rPr>
          <w:rFonts w:cs="Arial"/>
          <w:bCs/>
          <w:color w:val="000000"/>
          <w:szCs w:val="24"/>
        </w:rPr>
      </w:pPr>
    </w:p>
    <w:p w14:paraId="7DC24D74" w14:textId="2D731B1D"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(FA3) Excluir</w:t>
      </w:r>
    </w:p>
    <w:p w14:paraId="222265A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(FA3.1) O Sistema verifica o item selecionado. (FE02) </w:t>
      </w:r>
    </w:p>
    <w:p w14:paraId="1CA3BEDF"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 xml:space="preserve">(FA3.2) O Sistema apaga o item selecionado da base de dados. </w:t>
      </w:r>
    </w:p>
    <w:p w14:paraId="50DE31C0" w14:textId="77777777" w:rsidR="00E15EAF" w:rsidRPr="00E15EAF" w:rsidRDefault="00E15EAF" w:rsidP="00E15EAF">
      <w:pPr>
        <w:spacing w:before="100"/>
        <w:ind w:firstLine="851"/>
        <w:jc w:val="both"/>
        <w:rPr>
          <w:rFonts w:cs="Arial"/>
          <w:bCs/>
          <w:color w:val="000000"/>
          <w:szCs w:val="24"/>
        </w:rPr>
      </w:pPr>
      <w:r w:rsidRPr="00E15EAF">
        <w:rPr>
          <w:rFonts w:cs="Arial"/>
          <w:bCs/>
          <w:color w:val="000000"/>
          <w:szCs w:val="24"/>
        </w:rPr>
        <w:tab/>
        <w:t>(FA3.3) Fim do caso de uso</w:t>
      </w:r>
    </w:p>
    <w:p w14:paraId="77276A30" w14:textId="77777777" w:rsidR="00E15EAF" w:rsidRPr="00E15EAF" w:rsidRDefault="00E15EAF" w:rsidP="00E15EAF">
      <w:pPr>
        <w:spacing w:before="100"/>
        <w:ind w:firstLine="567"/>
        <w:jc w:val="both"/>
        <w:rPr>
          <w:rFonts w:cs="Arial"/>
          <w:bCs/>
          <w:color w:val="000000"/>
          <w:szCs w:val="24"/>
        </w:rPr>
      </w:pPr>
    </w:p>
    <w:p w14:paraId="3E21B2AB" w14:textId="77777777" w:rsidR="00E15EAF" w:rsidRPr="00E15EAF" w:rsidRDefault="00E15EAF" w:rsidP="00E15EAF">
      <w:pPr>
        <w:spacing w:before="100"/>
        <w:ind w:firstLine="567"/>
        <w:jc w:val="both"/>
        <w:rPr>
          <w:rFonts w:cs="Arial"/>
          <w:bCs/>
          <w:color w:val="000000"/>
          <w:szCs w:val="24"/>
        </w:rPr>
      </w:pPr>
    </w:p>
    <w:p w14:paraId="21B90BCE" w14:textId="1C8C2ACF"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Fluxo de Exceções</w:t>
      </w:r>
    </w:p>
    <w:p w14:paraId="53069EF3" w14:textId="26368BBC"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(FE01)</w:t>
      </w:r>
    </w:p>
    <w:p w14:paraId="400CA433"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(FE01.1) Caso algum campo obrigatório não tenha sido preenchido, exibe a mensagem "Por favor preencha todos os campos obrigatórios!"</w:t>
      </w:r>
    </w:p>
    <w:p w14:paraId="4003FCCA"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(FE01.2) O Sistema circula em vermelho os campos incorretamente preenchidos ou que não foram preenchidos.</w:t>
      </w:r>
    </w:p>
    <w:p w14:paraId="74059710"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(FE01.3) O Sistema retorna ao passo anterior</w:t>
      </w:r>
    </w:p>
    <w:p w14:paraId="1A3ACD1E" w14:textId="77777777" w:rsidR="00E15EAF" w:rsidRPr="00E15EAF" w:rsidRDefault="00E15EAF" w:rsidP="00E15EAF">
      <w:pPr>
        <w:spacing w:before="100"/>
        <w:ind w:firstLine="993"/>
        <w:jc w:val="both"/>
        <w:rPr>
          <w:rFonts w:cs="Arial"/>
          <w:bCs/>
          <w:color w:val="000000"/>
          <w:szCs w:val="24"/>
        </w:rPr>
      </w:pPr>
    </w:p>
    <w:p w14:paraId="5CDBB50A" w14:textId="159B6A2A"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(FE02)</w:t>
      </w:r>
    </w:p>
    <w:p w14:paraId="73BD22DC"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(FE02.1) Caso nenhum item esteja selecionado, exibe a mensagem "Selecione algum item!"</w:t>
      </w:r>
    </w:p>
    <w:p w14:paraId="39EF5725" w14:textId="77777777" w:rsidR="00E15EAF" w:rsidRPr="00E15EAF" w:rsidRDefault="00E15EAF" w:rsidP="00E15EAF">
      <w:pPr>
        <w:spacing w:before="100"/>
        <w:ind w:firstLine="993"/>
        <w:jc w:val="both"/>
        <w:rPr>
          <w:rFonts w:cs="Arial"/>
          <w:bCs/>
          <w:color w:val="000000"/>
          <w:szCs w:val="24"/>
        </w:rPr>
      </w:pPr>
      <w:r w:rsidRPr="00E15EAF">
        <w:rPr>
          <w:rFonts w:cs="Arial"/>
          <w:bCs/>
          <w:color w:val="000000"/>
          <w:szCs w:val="24"/>
        </w:rPr>
        <w:tab/>
        <w:t>(FE02.2) O Sistema retorna ao passo anterior</w:t>
      </w:r>
    </w:p>
    <w:p w14:paraId="44B11E6A" w14:textId="77777777" w:rsidR="00E15EAF" w:rsidRPr="00E15EAF" w:rsidRDefault="00E15EAF" w:rsidP="00E15EAF">
      <w:pPr>
        <w:spacing w:before="100"/>
        <w:ind w:firstLine="567"/>
        <w:jc w:val="both"/>
        <w:rPr>
          <w:rFonts w:cs="Arial"/>
          <w:bCs/>
          <w:color w:val="000000"/>
          <w:szCs w:val="24"/>
        </w:rPr>
      </w:pPr>
    </w:p>
    <w:p w14:paraId="59E8A797" w14:textId="77777777" w:rsidR="00E15EAF" w:rsidRPr="00E15EAF" w:rsidRDefault="00E15EAF" w:rsidP="00E15EAF">
      <w:pPr>
        <w:spacing w:before="100"/>
        <w:ind w:firstLine="567"/>
        <w:jc w:val="both"/>
        <w:rPr>
          <w:rFonts w:cs="Arial"/>
          <w:bCs/>
          <w:color w:val="000000"/>
          <w:szCs w:val="24"/>
        </w:rPr>
      </w:pPr>
      <w:r w:rsidRPr="00E15EAF">
        <w:rPr>
          <w:rFonts w:cs="Arial"/>
          <w:bCs/>
          <w:color w:val="000000"/>
          <w:szCs w:val="24"/>
        </w:rPr>
        <w:t>Pós-condições</w:t>
      </w:r>
    </w:p>
    <w:p w14:paraId="086A3A0B" w14:textId="4A92827A" w:rsidR="00E15EAF" w:rsidRDefault="00E15EAF" w:rsidP="009260CB">
      <w:pPr>
        <w:spacing w:before="100"/>
        <w:ind w:firstLine="709"/>
        <w:jc w:val="both"/>
        <w:rPr>
          <w:rFonts w:cs="Arial"/>
          <w:bCs/>
          <w:color w:val="000000"/>
          <w:szCs w:val="24"/>
        </w:rPr>
      </w:pPr>
      <w:r w:rsidRPr="00E15EAF">
        <w:rPr>
          <w:rFonts w:cs="Arial"/>
          <w:bCs/>
          <w:color w:val="000000"/>
          <w:szCs w:val="24"/>
        </w:rPr>
        <w:tab/>
        <w:t>O Sistema limpa todos os campos da tela e mantem se na mesma tela.</w:t>
      </w:r>
    </w:p>
    <w:p w14:paraId="71A4515E" w14:textId="47D27530" w:rsidR="00B97BDB" w:rsidRDefault="00B97BDB" w:rsidP="00E15EAF">
      <w:pPr>
        <w:spacing w:before="100"/>
        <w:ind w:firstLine="567"/>
        <w:jc w:val="both"/>
        <w:rPr>
          <w:rFonts w:cs="Arial"/>
          <w:bCs/>
          <w:color w:val="000000"/>
          <w:szCs w:val="24"/>
        </w:rPr>
      </w:pPr>
    </w:p>
    <w:p w14:paraId="6FE69DF5" w14:textId="7D46B2F1" w:rsidR="00B97BDB" w:rsidRDefault="00B97BDB" w:rsidP="00E15EAF">
      <w:pPr>
        <w:spacing w:before="100"/>
        <w:ind w:firstLine="567"/>
        <w:jc w:val="both"/>
        <w:rPr>
          <w:rFonts w:cs="Arial"/>
          <w:bCs/>
          <w:color w:val="000000"/>
          <w:szCs w:val="24"/>
        </w:rPr>
      </w:pPr>
    </w:p>
    <w:p w14:paraId="1C4BB9F8" w14:textId="4B9CA242" w:rsidR="00B97BDB" w:rsidRDefault="00B97BDB" w:rsidP="00E15EAF">
      <w:pPr>
        <w:spacing w:before="100"/>
        <w:ind w:firstLine="567"/>
        <w:jc w:val="both"/>
        <w:rPr>
          <w:rFonts w:cs="Arial"/>
          <w:b/>
          <w:color w:val="000000"/>
          <w:szCs w:val="24"/>
        </w:rPr>
      </w:pPr>
      <w:r w:rsidRPr="00B97BDB">
        <w:rPr>
          <w:rFonts w:cs="Arial"/>
          <w:b/>
          <w:color w:val="000000"/>
          <w:szCs w:val="24"/>
        </w:rPr>
        <w:t>Caso de Uso 7 – Manter Vagas</w:t>
      </w:r>
    </w:p>
    <w:p w14:paraId="23223F9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73EE976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2332A3C2" w14:textId="77777777" w:rsidR="00B65AFB" w:rsidRPr="00BD2780" w:rsidRDefault="00B65AFB" w:rsidP="00B65AFB">
      <w:pPr>
        <w:spacing w:before="100"/>
        <w:ind w:firstLine="567"/>
        <w:jc w:val="both"/>
        <w:rPr>
          <w:rFonts w:cs="Arial"/>
          <w:bCs/>
          <w:color w:val="000000"/>
          <w:szCs w:val="24"/>
        </w:rPr>
      </w:pPr>
    </w:p>
    <w:p w14:paraId="68C1077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Pré-Condições</w:t>
      </w:r>
    </w:p>
    <w:p w14:paraId="50475C3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5CA93525" w14:textId="77777777" w:rsidR="00B65AFB" w:rsidRPr="00BD2780" w:rsidRDefault="00B65AFB" w:rsidP="00B65AFB">
      <w:pPr>
        <w:spacing w:before="100"/>
        <w:ind w:firstLine="567"/>
        <w:jc w:val="both"/>
        <w:rPr>
          <w:rFonts w:cs="Arial"/>
          <w:bCs/>
          <w:color w:val="000000"/>
          <w:szCs w:val="24"/>
        </w:rPr>
      </w:pPr>
    </w:p>
    <w:p w14:paraId="6268A8C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41EC58F" w14:textId="40A2F8AD"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w:t>
      </w:r>
      <w:r w:rsidRPr="00BD2780">
        <w:rPr>
          <w:rFonts w:cs="Arial"/>
          <w:bCs/>
          <w:color w:val="000000"/>
          <w:szCs w:val="24"/>
        </w:rPr>
        <w:t>í</w:t>
      </w:r>
      <w:r w:rsidRPr="00BD2780">
        <w:rPr>
          <w:rFonts w:cs="Arial"/>
          <w:bCs/>
          <w:color w:val="000000"/>
          <w:szCs w:val="24"/>
        </w:rPr>
        <w:t>ndico".</w:t>
      </w:r>
    </w:p>
    <w:p w14:paraId="0B8DE9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(FP2) O sistema exibe a tela com a funcionalidades especificas do Painel do Síndico.</w:t>
      </w:r>
    </w:p>
    <w:p w14:paraId="5E4F11B2" w14:textId="2F7BF325"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Ator clica na opção Vagas Visitantes.</w:t>
      </w:r>
    </w:p>
    <w:p w14:paraId="1A66CAA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7479659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(FP5) Fim do caso de uso</w:t>
      </w:r>
    </w:p>
    <w:p w14:paraId="703A8A5F" w14:textId="77777777" w:rsidR="00B65AFB" w:rsidRPr="00BD2780" w:rsidRDefault="00B65AFB" w:rsidP="00B65AFB">
      <w:pPr>
        <w:spacing w:before="100"/>
        <w:ind w:firstLine="567"/>
        <w:jc w:val="both"/>
        <w:rPr>
          <w:rFonts w:cs="Arial"/>
          <w:bCs/>
          <w:color w:val="000000"/>
          <w:szCs w:val="24"/>
        </w:rPr>
      </w:pPr>
    </w:p>
    <w:p w14:paraId="13F816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3CEF552C" w14:textId="49E93DE3"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44A359D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9BB6E2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367E3D4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240124C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AECE6A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4D59278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r w:rsidRPr="00BD2780">
        <w:rPr>
          <w:rFonts w:cs="Arial"/>
          <w:bCs/>
          <w:color w:val="000000"/>
          <w:szCs w:val="24"/>
        </w:rPr>
        <w:tab/>
      </w:r>
    </w:p>
    <w:p w14:paraId="704F1D5E" w14:textId="77777777" w:rsidR="00B65AFB" w:rsidRPr="00BD2780" w:rsidRDefault="00B65AFB" w:rsidP="00B65AFB">
      <w:pPr>
        <w:spacing w:before="100"/>
        <w:ind w:firstLine="567"/>
        <w:jc w:val="both"/>
        <w:rPr>
          <w:rFonts w:cs="Arial"/>
          <w:bCs/>
          <w:color w:val="000000"/>
          <w:szCs w:val="24"/>
        </w:rPr>
      </w:pPr>
    </w:p>
    <w:p w14:paraId="2626947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311B444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7E16E22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4EEE0E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1DB8412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40A83C8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(FA2.5) O Sistema valida os campos preenchidos. (FE1)</w:t>
      </w:r>
    </w:p>
    <w:p w14:paraId="1125D158" w14:textId="77777777" w:rsidR="00B65AFB" w:rsidRPr="00BD2780" w:rsidRDefault="00B65AFB" w:rsidP="00B65AFB">
      <w:pPr>
        <w:spacing w:before="100"/>
        <w:ind w:firstLine="567"/>
        <w:jc w:val="both"/>
        <w:rPr>
          <w:rFonts w:cs="Arial"/>
          <w:bCs/>
          <w:color w:val="000000"/>
          <w:szCs w:val="24"/>
        </w:rPr>
      </w:pPr>
    </w:p>
    <w:p w14:paraId="72DCE4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1F34F48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4D96D14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2DE6E3D6" w14:textId="77777777" w:rsidR="00B65AFB" w:rsidRPr="00BD2780" w:rsidRDefault="00B65AFB" w:rsidP="00B65AFB">
      <w:pPr>
        <w:spacing w:before="100"/>
        <w:ind w:firstLine="567"/>
        <w:jc w:val="both"/>
        <w:rPr>
          <w:rFonts w:cs="Arial"/>
          <w:bCs/>
          <w:color w:val="000000"/>
          <w:szCs w:val="24"/>
        </w:rPr>
      </w:pPr>
    </w:p>
    <w:p w14:paraId="0DBF632F" w14:textId="77777777" w:rsidR="00B65AFB" w:rsidRPr="00BD2780" w:rsidRDefault="00B65AFB" w:rsidP="00B65AFB">
      <w:pPr>
        <w:spacing w:before="100"/>
        <w:ind w:firstLine="567"/>
        <w:jc w:val="both"/>
        <w:rPr>
          <w:rFonts w:cs="Arial"/>
          <w:bCs/>
          <w:color w:val="000000"/>
          <w:szCs w:val="24"/>
        </w:rPr>
      </w:pPr>
    </w:p>
    <w:p w14:paraId="024CBE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553F43F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7720122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24648F4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40DA34A5" w14:textId="77777777" w:rsidR="00B65AFB" w:rsidRPr="00BD2780" w:rsidRDefault="00B65AFB" w:rsidP="00B65AFB">
      <w:pPr>
        <w:spacing w:before="100"/>
        <w:ind w:firstLine="567"/>
        <w:jc w:val="both"/>
        <w:rPr>
          <w:rFonts w:cs="Arial"/>
          <w:bCs/>
          <w:color w:val="000000"/>
          <w:szCs w:val="24"/>
        </w:rPr>
      </w:pPr>
    </w:p>
    <w:p w14:paraId="0E22763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5B1DA80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1BC4913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5F033E3F"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A77E63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04C83C21" w14:textId="77777777" w:rsidR="00B65AFB" w:rsidRPr="00BD2780" w:rsidRDefault="00B65AFB" w:rsidP="00B65AFB">
      <w:pPr>
        <w:spacing w:before="100"/>
        <w:ind w:firstLine="567"/>
        <w:jc w:val="both"/>
        <w:rPr>
          <w:rFonts w:cs="Arial"/>
          <w:bCs/>
          <w:color w:val="000000"/>
          <w:szCs w:val="24"/>
        </w:rPr>
      </w:pPr>
    </w:p>
    <w:p w14:paraId="10B777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6971896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43B1FF7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(FE2.2) O Sistema retorna ao passo anterior</w:t>
      </w:r>
      <w:r w:rsidRPr="00BD2780">
        <w:rPr>
          <w:rFonts w:cs="Arial"/>
          <w:bCs/>
          <w:color w:val="000000"/>
          <w:szCs w:val="24"/>
        </w:rPr>
        <w:tab/>
        <w:t xml:space="preserve"> </w:t>
      </w:r>
    </w:p>
    <w:p w14:paraId="1EA1CB5A" w14:textId="77777777" w:rsidR="00B65AFB" w:rsidRPr="00BD2780" w:rsidRDefault="00B65AFB" w:rsidP="00B65AFB">
      <w:pPr>
        <w:spacing w:before="100"/>
        <w:ind w:firstLine="567"/>
        <w:jc w:val="both"/>
        <w:rPr>
          <w:rFonts w:cs="Arial"/>
          <w:bCs/>
          <w:color w:val="000000"/>
          <w:szCs w:val="24"/>
        </w:rPr>
      </w:pPr>
    </w:p>
    <w:p w14:paraId="4002F6B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0B33A467" w14:textId="4172A674" w:rsidR="00B97BD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66689059" w14:textId="547688DD" w:rsidR="00EF0B7A" w:rsidRPr="00BD2780" w:rsidRDefault="00EF0B7A" w:rsidP="00B65AFB">
      <w:pPr>
        <w:spacing w:before="100"/>
        <w:ind w:firstLine="567"/>
        <w:jc w:val="both"/>
        <w:rPr>
          <w:rFonts w:cs="Arial"/>
          <w:bCs/>
          <w:color w:val="000000"/>
          <w:szCs w:val="24"/>
        </w:rPr>
      </w:pPr>
    </w:p>
    <w:p w14:paraId="626D5AA7" w14:textId="77777777" w:rsidR="00EF0B7A" w:rsidRPr="00BD2780" w:rsidRDefault="00EF0B7A" w:rsidP="00B65AFB">
      <w:pPr>
        <w:spacing w:before="100"/>
        <w:ind w:firstLine="567"/>
        <w:jc w:val="both"/>
        <w:rPr>
          <w:rFonts w:cs="Arial"/>
          <w:bCs/>
          <w:color w:val="000000"/>
          <w:szCs w:val="24"/>
        </w:rPr>
      </w:pPr>
    </w:p>
    <w:p w14:paraId="2C410176" w14:textId="0D2C54E1" w:rsidR="00295866" w:rsidRPr="00BD2780" w:rsidRDefault="009260CB" w:rsidP="00295866">
      <w:pPr>
        <w:spacing w:before="100"/>
        <w:ind w:firstLine="567"/>
        <w:jc w:val="both"/>
        <w:rPr>
          <w:rFonts w:cs="Arial"/>
          <w:b/>
          <w:color w:val="000000"/>
          <w:szCs w:val="24"/>
        </w:rPr>
      </w:pPr>
      <w:r w:rsidRPr="00BD2780">
        <w:rPr>
          <w:rFonts w:cs="Arial"/>
          <w:b/>
          <w:color w:val="000000"/>
          <w:szCs w:val="24"/>
        </w:rPr>
        <w:t>Caso de Uso 8 – Manter Ocorrências</w:t>
      </w:r>
    </w:p>
    <w:p w14:paraId="19A1929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Atores </w:t>
      </w:r>
    </w:p>
    <w:p w14:paraId="6681E35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Administrador</w:t>
      </w:r>
    </w:p>
    <w:p w14:paraId="1FFAEF00" w14:textId="77777777" w:rsidR="00B65AFB" w:rsidRPr="00BD2780" w:rsidRDefault="00B65AFB" w:rsidP="00B65AFB">
      <w:pPr>
        <w:spacing w:before="100"/>
        <w:ind w:firstLine="567"/>
        <w:jc w:val="both"/>
        <w:rPr>
          <w:rFonts w:cs="Arial"/>
          <w:bCs/>
          <w:color w:val="000000"/>
          <w:szCs w:val="24"/>
        </w:rPr>
      </w:pPr>
    </w:p>
    <w:p w14:paraId="78AF9289"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Pré-Condições</w:t>
      </w:r>
    </w:p>
    <w:p w14:paraId="0295932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Usuário com sessão autenticada com usuário nível administrador.</w:t>
      </w:r>
    </w:p>
    <w:p w14:paraId="3F3BCD23" w14:textId="77777777" w:rsidR="00B65AFB" w:rsidRPr="00BD2780" w:rsidRDefault="00B65AFB" w:rsidP="00B65AFB">
      <w:pPr>
        <w:spacing w:before="100"/>
        <w:ind w:firstLine="567"/>
        <w:jc w:val="both"/>
        <w:rPr>
          <w:rFonts w:cs="Arial"/>
          <w:bCs/>
          <w:color w:val="000000"/>
          <w:szCs w:val="24"/>
        </w:rPr>
      </w:pPr>
    </w:p>
    <w:p w14:paraId="5C6A219A" w14:textId="5D9ECB3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 do evento</w:t>
      </w:r>
    </w:p>
    <w:p w14:paraId="6E97E86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(FP1) Ator clica na Aba "Painel do Síndico".</w:t>
      </w:r>
    </w:p>
    <w:p w14:paraId="54BAF6D4"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(FP2) O sistema exibe a tela com a funcionalidades especificas do Painel do Síndico.</w:t>
      </w:r>
    </w:p>
    <w:p w14:paraId="239C0D5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(FP3) O Ator clica na opção Ocorrências.</w:t>
      </w:r>
    </w:p>
    <w:p w14:paraId="34B892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(FP4) O Ator clica na opção desejada. (FA1) (FA2) (FA3) </w:t>
      </w:r>
    </w:p>
    <w:p w14:paraId="67DA307C" w14:textId="2A707BE0" w:rsidR="00B65AFB" w:rsidRPr="00BD2780" w:rsidRDefault="00B65AFB" w:rsidP="00EF0B7A">
      <w:pPr>
        <w:spacing w:before="100"/>
        <w:ind w:firstLine="567"/>
        <w:jc w:val="both"/>
        <w:rPr>
          <w:rFonts w:cs="Arial"/>
          <w:bCs/>
          <w:color w:val="000000"/>
          <w:szCs w:val="24"/>
        </w:rPr>
      </w:pPr>
      <w:r w:rsidRPr="00BD2780">
        <w:rPr>
          <w:rFonts w:cs="Arial"/>
          <w:bCs/>
          <w:color w:val="000000"/>
          <w:szCs w:val="24"/>
        </w:rPr>
        <w:t>(FP5) Fim do caso de uso</w:t>
      </w:r>
    </w:p>
    <w:p w14:paraId="384CFC8B" w14:textId="7C8134DD" w:rsidR="00EF0B7A" w:rsidRPr="00BD2780" w:rsidRDefault="00EF0B7A" w:rsidP="00EF0B7A">
      <w:pPr>
        <w:spacing w:before="100"/>
        <w:ind w:firstLine="567"/>
        <w:jc w:val="both"/>
        <w:rPr>
          <w:rFonts w:cs="Arial"/>
          <w:bCs/>
          <w:color w:val="000000"/>
          <w:szCs w:val="24"/>
        </w:rPr>
      </w:pPr>
    </w:p>
    <w:p w14:paraId="03D5F05C" w14:textId="77777777" w:rsidR="00EF0B7A" w:rsidRPr="00BD2780" w:rsidRDefault="00EF0B7A" w:rsidP="00EF0B7A">
      <w:pPr>
        <w:spacing w:before="100"/>
        <w:ind w:firstLine="567"/>
        <w:jc w:val="both"/>
        <w:rPr>
          <w:rFonts w:cs="Arial"/>
          <w:bCs/>
          <w:color w:val="000000"/>
          <w:szCs w:val="24"/>
        </w:rPr>
      </w:pPr>
    </w:p>
    <w:p w14:paraId="3882EFA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Fluxos Alternativos.</w:t>
      </w:r>
    </w:p>
    <w:p w14:paraId="0B1CCB9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 Salvar</w:t>
      </w:r>
    </w:p>
    <w:p w14:paraId="6ABC1B7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(FA1.1) O Ator preenche os campos obrigatórios e os adicionais caso deseje. </w:t>
      </w:r>
    </w:p>
    <w:p w14:paraId="4D760DA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(FA1.2) O Ator clica em salvar.</w:t>
      </w:r>
    </w:p>
    <w:p w14:paraId="44F78C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(FA1.3) O Sistema valida os campos preenchidos. (FE1) </w:t>
      </w:r>
    </w:p>
    <w:p w14:paraId="67CA5F0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(FA1.4) O Sistema insere os dados no banco de dados.</w:t>
      </w:r>
    </w:p>
    <w:p w14:paraId="59ABD1C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(FA1.5) O Sistema exibe a mensagem "Cadastrado com sucesso!" e aguarda confirmação do usuário.</w:t>
      </w:r>
    </w:p>
    <w:p w14:paraId="2F9C8BE7"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(FA1.6) Fim do caso de uso</w:t>
      </w:r>
    </w:p>
    <w:p w14:paraId="2C981052" w14:textId="77777777" w:rsidR="00B65AFB" w:rsidRPr="00BD2780" w:rsidRDefault="00B65AFB" w:rsidP="00B65AFB">
      <w:pPr>
        <w:spacing w:before="100"/>
        <w:ind w:firstLine="567"/>
        <w:jc w:val="both"/>
        <w:rPr>
          <w:rFonts w:cs="Arial"/>
          <w:bCs/>
          <w:color w:val="000000"/>
          <w:szCs w:val="24"/>
        </w:rPr>
      </w:pPr>
    </w:p>
    <w:p w14:paraId="60B6DA3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 Editar</w:t>
      </w:r>
    </w:p>
    <w:p w14:paraId="61DEC500"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(FA2.1) O Sistema verifica o item selecionado. (FE2)</w:t>
      </w:r>
    </w:p>
    <w:p w14:paraId="3A387A5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23BA910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(FA2.3) O Ator realiza as alterações desejadas. </w:t>
      </w:r>
    </w:p>
    <w:p w14:paraId="4759CA0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(FA2.4) O Ator clica em salvar.</w:t>
      </w:r>
    </w:p>
    <w:p w14:paraId="5AA923C5"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lastRenderedPageBreak/>
        <w:t xml:space="preserve">(FA2.5) O Sistema valida os campos preenchidos. (FE1) </w:t>
      </w:r>
    </w:p>
    <w:p w14:paraId="25CE2E9C"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(FA2.6) O Sistema insere os dados no banco de dados.</w:t>
      </w:r>
    </w:p>
    <w:p w14:paraId="71DEDBAE"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(FA2.7) O Sistema exibe a mensagem "Alterado com sucesso!" e aguarda confirmação do usuário.</w:t>
      </w:r>
    </w:p>
    <w:p w14:paraId="0D9E873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(FA2.8) Fim do caso de uso</w:t>
      </w:r>
    </w:p>
    <w:p w14:paraId="06882DCB" w14:textId="77777777" w:rsidR="00B65AFB" w:rsidRPr="00BD2780" w:rsidRDefault="00B65AFB" w:rsidP="00EF0B7A">
      <w:pPr>
        <w:spacing w:before="100"/>
        <w:jc w:val="both"/>
        <w:rPr>
          <w:rFonts w:cs="Arial"/>
          <w:bCs/>
          <w:color w:val="000000"/>
          <w:szCs w:val="24"/>
        </w:rPr>
      </w:pPr>
    </w:p>
    <w:p w14:paraId="31517E1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 Excluir</w:t>
      </w:r>
    </w:p>
    <w:p w14:paraId="1E5E2A4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(FA3.1) O Sistema verifica o item selecionado. (FE2) </w:t>
      </w:r>
    </w:p>
    <w:p w14:paraId="1D894A1A"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(FA3.2) O Sistema apaga o item selecionado da base de dados. </w:t>
      </w:r>
    </w:p>
    <w:p w14:paraId="36EC8C8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(FA3.3) Fim do caso de uso</w:t>
      </w:r>
    </w:p>
    <w:p w14:paraId="2BD80304" w14:textId="77777777" w:rsidR="00B65AFB" w:rsidRPr="00BD2780" w:rsidRDefault="00B65AFB" w:rsidP="00B65AFB">
      <w:pPr>
        <w:spacing w:before="100"/>
        <w:ind w:firstLine="567"/>
        <w:jc w:val="both"/>
        <w:rPr>
          <w:rFonts w:cs="Arial"/>
          <w:bCs/>
          <w:color w:val="000000"/>
          <w:szCs w:val="24"/>
        </w:rPr>
      </w:pPr>
    </w:p>
    <w:p w14:paraId="18F8807B"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Fluxo de Exceções </w:t>
      </w:r>
    </w:p>
    <w:p w14:paraId="1065A1DD"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w:t>
      </w:r>
    </w:p>
    <w:p w14:paraId="25FF511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ED67C81"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(FE1.2) O Sistema circula em vermelho os campos incorretamente preenchidos ou que não foram preenchidos.</w:t>
      </w:r>
    </w:p>
    <w:p w14:paraId="15732D9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(FE1.3) O Sistema retorna ao passo anterior</w:t>
      </w:r>
    </w:p>
    <w:p w14:paraId="7EA8D3B1" w14:textId="77777777" w:rsidR="00B65AFB" w:rsidRPr="00BD2780" w:rsidRDefault="00B65AFB" w:rsidP="00B65AFB">
      <w:pPr>
        <w:spacing w:before="100"/>
        <w:ind w:firstLine="567"/>
        <w:jc w:val="both"/>
        <w:rPr>
          <w:rFonts w:cs="Arial"/>
          <w:bCs/>
          <w:color w:val="000000"/>
          <w:szCs w:val="24"/>
        </w:rPr>
      </w:pPr>
    </w:p>
    <w:p w14:paraId="2DCE2556"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w:t>
      </w:r>
    </w:p>
    <w:p w14:paraId="587B2DC8"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(FE2.1) Caso nenhum item esteja selecionado, exibe a mensagem "Selecione algum item!"</w:t>
      </w:r>
    </w:p>
    <w:p w14:paraId="08982DD2"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 xml:space="preserve">(FE2.2) O Sistema retorna ao passo anterior </w:t>
      </w:r>
    </w:p>
    <w:p w14:paraId="512294CC" w14:textId="77777777" w:rsidR="00B65AFB" w:rsidRPr="00BD2780" w:rsidRDefault="00B65AFB" w:rsidP="00B65AFB">
      <w:pPr>
        <w:spacing w:before="100"/>
        <w:ind w:firstLine="567"/>
        <w:jc w:val="both"/>
        <w:rPr>
          <w:rFonts w:cs="Arial"/>
          <w:bCs/>
          <w:color w:val="000000"/>
          <w:szCs w:val="24"/>
        </w:rPr>
      </w:pPr>
    </w:p>
    <w:p w14:paraId="36B34933" w14:textId="77777777" w:rsidR="00B65AFB" w:rsidRPr="00BD2780" w:rsidRDefault="00B65AFB" w:rsidP="00B65AFB">
      <w:pPr>
        <w:spacing w:before="100"/>
        <w:ind w:firstLine="567"/>
        <w:jc w:val="both"/>
        <w:rPr>
          <w:rFonts w:cs="Arial"/>
          <w:bCs/>
          <w:color w:val="000000"/>
          <w:szCs w:val="24"/>
        </w:rPr>
      </w:pPr>
      <w:r w:rsidRPr="00BD2780">
        <w:rPr>
          <w:rFonts w:cs="Arial"/>
          <w:bCs/>
          <w:color w:val="000000"/>
          <w:szCs w:val="24"/>
        </w:rPr>
        <w:t>Pós-condições</w:t>
      </w:r>
    </w:p>
    <w:p w14:paraId="78C0E2C6" w14:textId="723FFFE7" w:rsidR="009260CB" w:rsidRPr="00BD2780" w:rsidRDefault="00B65AFB" w:rsidP="00B65AFB">
      <w:pPr>
        <w:spacing w:before="100"/>
        <w:ind w:firstLine="567"/>
        <w:jc w:val="both"/>
        <w:rPr>
          <w:rFonts w:cs="Arial"/>
          <w:bCs/>
          <w:color w:val="000000"/>
          <w:szCs w:val="24"/>
        </w:rPr>
      </w:pPr>
      <w:r w:rsidRPr="00BD2780">
        <w:rPr>
          <w:rFonts w:cs="Arial"/>
          <w:bCs/>
          <w:color w:val="000000"/>
          <w:szCs w:val="24"/>
        </w:rPr>
        <w:t>O Sistema limpa todos os campos da tela e mantem se na mesma tela.</w:t>
      </w:r>
    </w:p>
    <w:p w14:paraId="1C492DA4" w14:textId="3E68B5A2" w:rsidR="00CE5603" w:rsidRPr="00BD2780" w:rsidRDefault="00CE5603" w:rsidP="00B65AFB">
      <w:pPr>
        <w:spacing w:before="100"/>
        <w:ind w:firstLine="567"/>
        <w:jc w:val="both"/>
        <w:rPr>
          <w:rFonts w:cs="Arial"/>
          <w:bCs/>
          <w:color w:val="000000"/>
        </w:rPr>
      </w:pPr>
    </w:p>
    <w:p w14:paraId="520CE583" w14:textId="37E8D74E" w:rsidR="00CE5603" w:rsidRPr="00BD2780" w:rsidRDefault="00CE5603" w:rsidP="00B65AFB">
      <w:pPr>
        <w:spacing w:before="100"/>
        <w:ind w:firstLine="567"/>
        <w:jc w:val="both"/>
        <w:rPr>
          <w:rFonts w:cs="Arial"/>
          <w:b/>
          <w:color w:val="000000"/>
        </w:rPr>
      </w:pPr>
      <w:r w:rsidRPr="00BD2780">
        <w:rPr>
          <w:rFonts w:cs="Arial"/>
          <w:b/>
          <w:color w:val="000000"/>
        </w:rPr>
        <w:t>Caso de Uso 9 – Manter Moradores</w:t>
      </w:r>
    </w:p>
    <w:p w14:paraId="63CC056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 xml:space="preserve">Atores </w:t>
      </w:r>
    </w:p>
    <w:p w14:paraId="67715047" w14:textId="0B76BCB6"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Administrador</w:t>
      </w:r>
    </w:p>
    <w:p w14:paraId="0121ADC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Pré-Condições</w:t>
      </w:r>
    </w:p>
    <w:p w14:paraId="04147A0C"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Usuário com sessão autenticada com usuário nível administrador.</w:t>
      </w:r>
    </w:p>
    <w:p w14:paraId="6DE4023F" w14:textId="77777777" w:rsidR="00CE5603" w:rsidRPr="00BD2780" w:rsidRDefault="00CE5603" w:rsidP="005162B1">
      <w:pPr>
        <w:spacing w:before="100"/>
        <w:jc w:val="left"/>
        <w:rPr>
          <w:rFonts w:cs="Arial"/>
          <w:bCs/>
          <w:color w:val="000000"/>
          <w:szCs w:val="24"/>
        </w:rPr>
      </w:pPr>
    </w:p>
    <w:p w14:paraId="5F3CB881" w14:textId="78E9F6A1"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do evento</w:t>
      </w:r>
    </w:p>
    <w:p w14:paraId="377F0D86" w14:textId="17E20E0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(FP1) Ator clica na Aba "Painel do S</w:t>
      </w:r>
      <w:r w:rsidR="00BD2780" w:rsidRPr="00BD2780">
        <w:rPr>
          <w:rFonts w:cs="Arial"/>
          <w:bCs/>
          <w:color w:val="000000"/>
          <w:szCs w:val="24"/>
        </w:rPr>
        <w:t>í</w:t>
      </w:r>
      <w:r w:rsidRPr="00BD2780">
        <w:rPr>
          <w:rFonts w:cs="Arial"/>
          <w:bCs/>
          <w:color w:val="000000"/>
          <w:szCs w:val="24"/>
        </w:rPr>
        <w:t>ndico".</w:t>
      </w:r>
    </w:p>
    <w:p w14:paraId="20368D4C" w14:textId="6A7CC3D5"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(FP2) O sistema exibe a tela com a funcionalidades especificas do Painel do S</w:t>
      </w:r>
      <w:r w:rsidR="00BD2780" w:rsidRPr="00BD2780">
        <w:rPr>
          <w:rFonts w:cs="Arial"/>
          <w:bCs/>
          <w:color w:val="000000"/>
          <w:szCs w:val="24"/>
        </w:rPr>
        <w:t>í</w:t>
      </w:r>
      <w:r w:rsidRPr="00BD2780">
        <w:rPr>
          <w:rFonts w:cs="Arial"/>
          <w:bCs/>
          <w:color w:val="000000"/>
          <w:szCs w:val="24"/>
        </w:rPr>
        <w:t>ndico.</w:t>
      </w:r>
    </w:p>
    <w:p w14:paraId="67D75840" w14:textId="4F71ACB4"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(FP3)</w:t>
      </w:r>
      <w:r w:rsidR="00BD2780" w:rsidRPr="00BD2780">
        <w:rPr>
          <w:rFonts w:cs="Arial"/>
          <w:bCs/>
          <w:color w:val="000000"/>
          <w:szCs w:val="24"/>
        </w:rPr>
        <w:t xml:space="preserve"> </w:t>
      </w:r>
      <w:r w:rsidRPr="00BD2780">
        <w:rPr>
          <w:rFonts w:cs="Arial"/>
          <w:bCs/>
          <w:color w:val="000000"/>
          <w:szCs w:val="24"/>
        </w:rPr>
        <w:t>O Ator clica na opção Moradores.</w:t>
      </w:r>
    </w:p>
    <w:p w14:paraId="4B617F9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(FP4) O Ator clica na opção desejada. (FA1) (FA2) (FA3) </w:t>
      </w:r>
    </w:p>
    <w:p w14:paraId="7667C23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(FP5) Fim do caso de uso</w:t>
      </w:r>
    </w:p>
    <w:p w14:paraId="78913DF3" w14:textId="77777777" w:rsidR="00CE5603" w:rsidRPr="00BD2780" w:rsidRDefault="00CE5603" w:rsidP="005162B1">
      <w:pPr>
        <w:spacing w:before="100"/>
        <w:jc w:val="left"/>
        <w:rPr>
          <w:rFonts w:cs="Arial"/>
          <w:bCs/>
          <w:color w:val="000000"/>
          <w:szCs w:val="24"/>
        </w:rPr>
      </w:pPr>
    </w:p>
    <w:p w14:paraId="77029E0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Fluxos Alternativos.</w:t>
      </w:r>
    </w:p>
    <w:p w14:paraId="5A497A1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 Salvar</w:t>
      </w:r>
    </w:p>
    <w:p w14:paraId="4FDE41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(FA1.1) O Ator preenche os campos obrigatórios e os adicionais caso deseje.</w:t>
      </w:r>
    </w:p>
    <w:p w14:paraId="1C823C0A"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(FA1.2) O Ator clica em salvar.</w:t>
      </w:r>
    </w:p>
    <w:p w14:paraId="4B45FBE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(FA1.3) O Sistema valida os campos preenchidos. (FE1) </w:t>
      </w:r>
    </w:p>
    <w:p w14:paraId="56DD0C6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UC9.A1.4) O Sistema insere os dados no banco de dados.</w:t>
      </w:r>
    </w:p>
    <w:p w14:paraId="7931BC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(FA1.5) O Sistema exibe a mensagem "Cadastrado com sucesso!" e aguarda confirmação do usuário. </w:t>
      </w:r>
    </w:p>
    <w:p w14:paraId="041B9E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(FA1.6) Fim do caso de uso</w:t>
      </w:r>
    </w:p>
    <w:p w14:paraId="0045D53C" w14:textId="77777777" w:rsidR="00CE5603" w:rsidRPr="00BD2780" w:rsidRDefault="00CE5603" w:rsidP="00536EAE">
      <w:pPr>
        <w:spacing w:before="100"/>
        <w:jc w:val="left"/>
        <w:rPr>
          <w:rFonts w:cs="Arial"/>
          <w:bCs/>
          <w:color w:val="000000"/>
          <w:szCs w:val="24"/>
        </w:rPr>
      </w:pPr>
    </w:p>
    <w:p w14:paraId="1212033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 Editar</w:t>
      </w:r>
    </w:p>
    <w:p w14:paraId="58121319"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(FA2.1) O Sistema verifica o item selecionado. (FE2)</w:t>
      </w:r>
    </w:p>
    <w:p w14:paraId="48737E2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(FA2.2) O Sistema exibe os campos do cadastro e preenche todos os campos com os dados já cadastrados no banco de dados com as informações do item.</w:t>
      </w:r>
    </w:p>
    <w:p w14:paraId="11BC7D6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(FA2.3) O Ator realiza as alterações desejadas. </w:t>
      </w:r>
    </w:p>
    <w:p w14:paraId="0724D32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lastRenderedPageBreak/>
        <w:t>(FA2.4) O Ator clica em salvar.</w:t>
      </w:r>
    </w:p>
    <w:p w14:paraId="2AC66CF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(FA2.5) O Sistema valida os campos preenchidos. (FE1) </w:t>
      </w:r>
    </w:p>
    <w:p w14:paraId="194F3718"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(FA2.6) O Sistema insere os dados no banco de dados.</w:t>
      </w:r>
    </w:p>
    <w:p w14:paraId="0F0154C3"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(FA2.7) O Sistema exibe a mensagem "Alterado com sucesso!" e aguarda confirmação do usuário.</w:t>
      </w:r>
    </w:p>
    <w:p w14:paraId="411D636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(FA2.8) Fim do caso de uso</w:t>
      </w:r>
    </w:p>
    <w:p w14:paraId="42FCD24E" w14:textId="77777777" w:rsidR="00CE5603" w:rsidRPr="00BD2780" w:rsidRDefault="00CE5603" w:rsidP="005162B1">
      <w:pPr>
        <w:spacing w:before="100"/>
        <w:jc w:val="left"/>
        <w:rPr>
          <w:rFonts w:cs="Arial"/>
          <w:bCs/>
          <w:color w:val="000000"/>
          <w:szCs w:val="24"/>
        </w:rPr>
      </w:pPr>
    </w:p>
    <w:p w14:paraId="781CE45B"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 Excluir</w:t>
      </w:r>
    </w:p>
    <w:p w14:paraId="07717817"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(FA3.1) O Sistema verifica o item selecionado. (FE2) </w:t>
      </w:r>
    </w:p>
    <w:p w14:paraId="2718B5B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(FA3.2) O Sistema apaga o item selecionado da base de dados. </w:t>
      </w:r>
    </w:p>
    <w:p w14:paraId="7A00F404"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(FA3.3) Fim do caso de uso</w:t>
      </w:r>
    </w:p>
    <w:p w14:paraId="5130009C" w14:textId="77777777" w:rsidR="00CE5603" w:rsidRPr="00BD2780" w:rsidRDefault="00CE5603" w:rsidP="005162B1">
      <w:pPr>
        <w:spacing w:before="100"/>
        <w:jc w:val="left"/>
        <w:rPr>
          <w:rFonts w:cs="Arial"/>
          <w:bCs/>
          <w:color w:val="000000"/>
          <w:szCs w:val="24"/>
        </w:rPr>
      </w:pPr>
    </w:p>
    <w:p w14:paraId="39944F3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Fluxo de Exceções</w:t>
      </w:r>
    </w:p>
    <w:p w14:paraId="15105E8E"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w:t>
      </w:r>
    </w:p>
    <w:p w14:paraId="30083020"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(FE1.1) Caso algum campo obrigatório não tenha sido preenchido, exibe a mensagem "Por favor preencha todos os campos obrigatórios!"</w:t>
      </w:r>
    </w:p>
    <w:p w14:paraId="452AFA7D"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(FE1.2) O Sistema circula em vermelho os campos incorretamente preenchidos ou que não foram preenchidos.</w:t>
      </w:r>
    </w:p>
    <w:p w14:paraId="1CD87676"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(FE1.3) O Sistema retorna ao passo anterior</w:t>
      </w:r>
    </w:p>
    <w:p w14:paraId="2E54D903" w14:textId="56FB4590"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 xml:space="preserve"> (FE2)</w:t>
      </w:r>
    </w:p>
    <w:p w14:paraId="081621EF"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(FE2.1) Caso nenhum item esteja selecionado, exibe a mensagem "Selecione algum item!"</w:t>
      </w:r>
    </w:p>
    <w:p w14:paraId="54207922"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(FE2.2) O Sistema retorna ao passo anterior</w:t>
      </w:r>
    </w:p>
    <w:p w14:paraId="6847D53F" w14:textId="77777777" w:rsidR="00CE5603" w:rsidRPr="00BD2780" w:rsidRDefault="00CE5603" w:rsidP="005162B1">
      <w:pPr>
        <w:spacing w:before="100"/>
        <w:ind w:firstLine="567"/>
        <w:jc w:val="left"/>
        <w:rPr>
          <w:rFonts w:cs="Arial"/>
          <w:bCs/>
          <w:color w:val="000000"/>
          <w:szCs w:val="24"/>
        </w:rPr>
      </w:pPr>
    </w:p>
    <w:p w14:paraId="26CCC401" w14:textId="77777777" w:rsidR="00CE5603" w:rsidRPr="00BD2780" w:rsidRDefault="00CE5603" w:rsidP="005162B1">
      <w:pPr>
        <w:spacing w:before="100"/>
        <w:ind w:firstLine="567"/>
        <w:jc w:val="left"/>
        <w:rPr>
          <w:rFonts w:cs="Arial"/>
          <w:bCs/>
          <w:color w:val="000000"/>
          <w:szCs w:val="24"/>
        </w:rPr>
      </w:pPr>
      <w:r w:rsidRPr="00BD2780">
        <w:rPr>
          <w:rFonts w:cs="Arial"/>
          <w:bCs/>
          <w:color w:val="000000"/>
          <w:szCs w:val="24"/>
        </w:rPr>
        <w:t>Pós-condições</w:t>
      </w:r>
    </w:p>
    <w:p w14:paraId="7A98A1BA" w14:textId="7F27257F" w:rsidR="00CE5603" w:rsidRDefault="00CE5603" w:rsidP="005162B1">
      <w:pPr>
        <w:spacing w:before="100"/>
        <w:ind w:firstLine="567"/>
        <w:jc w:val="left"/>
        <w:rPr>
          <w:rFonts w:cs="Arial"/>
          <w:bCs/>
          <w:color w:val="000000"/>
          <w:szCs w:val="24"/>
        </w:rPr>
      </w:pPr>
      <w:r w:rsidRPr="00BD2780">
        <w:rPr>
          <w:rFonts w:cs="Arial"/>
          <w:bCs/>
          <w:color w:val="000000"/>
          <w:szCs w:val="24"/>
        </w:rPr>
        <w:t>O Sistema limpa todos os campos da tela e mantem se na mesma tela.</w:t>
      </w:r>
    </w:p>
    <w:p w14:paraId="1BD68268" w14:textId="035FC00E" w:rsidR="005162B1" w:rsidRDefault="005162B1" w:rsidP="00CE5603">
      <w:pPr>
        <w:spacing w:before="100"/>
        <w:ind w:firstLine="567"/>
        <w:jc w:val="both"/>
        <w:rPr>
          <w:rFonts w:cs="Arial"/>
          <w:bCs/>
          <w:color w:val="000000"/>
          <w:szCs w:val="24"/>
        </w:rPr>
      </w:pPr>
    </w:p>
    <w:p w14:paraId="0B579C13" w14:textId="3B0B4737" w:rsidR="005162B1" w:rsidRDefault="005162B1" w:rsidP="00CE5603">
      <w:pPr>
        <w:spacing w:before="100"/>
        <w:ind w:firstLine="567"/>
        <w:jc w:val="both"/>
        <w:rPr>
          <w:rFonts w:cs="Arial"/>
          <w:bCs/>
          <w:color w:val="000000"/>
          <w:szCs w:val="24"/>
        </w:rPr>
      </w:pPr>
    </w:p>
    <w:p w14:paraId="3AB7D94E" w14:textId="44609004" w:rsidR="005162B1" w:rsidRDefault="005162B1" w:rsidP="00CE5603">
      <w:pPr>
        <w:spacing w:before="100"/>
        <w:ind w:firstLine="567"/>
        <w:jc w:val="both"/>
        <w:rPr>
          <w:rFonts w:cs="Arial"/>
          <w:b/>
          <w:color w:val="000000"/>
          <w:szCs w:val="24"/>
        </w:rPr>
      </w:pPr>
      <w:r w:rsidRPr="005162B1">
        <w:rPr>
          <w:rFonts w:cs="Arial"/>
          <w:b/>
          <w:color w:val="000000"/>
          <w:szCs w:val="24"/>
        </w:rPr>
        <w:lastRenderedPageBreak/>
        <w:t>Caso de Uso 10 – Manter Unidades</w:t>
      </w:r>
    </w:p>
    <w:p w14:paraId="17731473" w14:textId="5AC3082C" w:rsidR="005162B1" w:rsidRPr="0075794C" w:rsidRDefault="005162B1" w:rsidP="005162B1">
      <w:pPr>
        <w:pStyle w:val="Corpodetexto"/>
        <w:ind w:left="562"/>
      </w:pPr>
    </w:p>
    <w:p w14:paraId="2051B06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Atores Administrador</w:t>
      </w:r>
    </w:p>
    <w:p w14:paraId="78E8E0EA" w14:textId="77777777" w:rsidR="00536EAE" w:rsidRPr="00536EAE" w:rsidRDefault="00536EAE" w:rsidP="00536EAE">
      <w:pPr>
        <w:spacing w:before="100"/>
        <w:ind w:firstLine="567"/>
        <w:jc w:val="left"/>
        <w:rPr>
          <w:rFonts w:cs="Arial"/>
          <w:bCs/>
          <w:color w:val="000000"/>
          <w:szCs w:val="24"/>
        </w:rPr>
      </w:pPr>
    </w:p>
    <w:p w14:paraId="1909632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Pré-Condições</w:t>
      </w:r>
    </w:p>
    <w:p w14:paraId="0BD88512" w14:textId="77777777" w:rsidR="00A96486" w:rsidRDefault="00536EAE" w:rsidP="00536EAE">
      <w:pPr>
        <w:spacing w:before="100"/>
        <w:ind w:firstLine="567"/>
        <w:jc w:val="left"/>
        <w:rPr>
          <w:rFonts w:cs="Arial"/>
          <w:bCs/>
          <w:color w:val="000000"/>
          <w:szCs w:val="24"/>
        </w:rPr>
      </w:pPr>
      <w:r w:rsidRPr="00536EAE">
        <w:rPr>
          <w:rFonts w:cs="Arial"/>
          <w:bCs/>
          <w:color w:val="000000"/>
          <w:szCs w:val="24"/>
        </w:rPr>
        <w:t>Usuário com sessão autenticada com usuário nível administrador.</w:t>
      </w:r>
    </w:p>
    <w:p w14:paraId="54849C9E" w14:textId="7696A22D"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do evento</w:t>
      </w:r>
    </w:p>
    <w:p w14:paraId="0D71D1C0" w14:textId="5C226A1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(FP1) Ator clica na Aba "Painel do S</w:t>
      </w:r>
      <w:r w:rsidR="00A96486">
        <w:rPr>
          <w:rFonts w:cs="Arial"/>
          <w:bCs/>
          <w:color w:val="000000"/>
          <w:szCs w:val="24"/>
        </w:rPr>
        <w:t>í</w:t>
      </w:r>
      <w:r w:rsidRPr="00536EAE">
        <w:rPr>
          <w:rFonts w:cs="Arial"/>
          <w:bCs/>
          <w:color w:val="000000"/>
          <w:szCs w:val="24"/>
        </w:rPr>
        <w:t>ndico".</w:t>
      </w:r>
    </w:p>
    <w:p w14:paraId="62887E20" w14:textId="4078469B"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(FP2) O sistema exibe a tela com a funcionalidades espec</w:t>
      </w:r>
      <w:r w:rsidR="00A96486">
        <w:rPr>
          <w:rFonts w:cs="Arial"/>
          <w:bCs/>
          <w:color w:val="000000"/>
          <w:szCs w:val="24"/>
        </w:rPr>
        <w:t>i</w:t>
      </w:r>
      <w:r w:rsidRPr="00536EAE">
        <w:rPr>
          <w:rFonts w:cs="Arial"/>
          <w:bCs/>
          <w:color w:val="000000"/>
          <w:szCs w:val="24"/>
        </w:rPr>
        <w:t>ficas do Painel do S</w:t>
      </w:r>
      <w:r w:rsidR="00A96486">
        <w:rPr>
          <w:rFonts w:cs="Arial"/>
          <w:bCs/>
          <w:color w:val="000000"/>
          <w:szCs w:val="24"/>
        </w:rPr>
        <w:t>í</w:t>
      </w:r>
      <w:r w:rsidRPr="00536EAE">
        <w:rPr>
          <w:rFonts w:cs="Arial"/>
          <w:bCs/>
          <w:color w:val="000000"/>
          <w:szCs w:val="24"/>
        </w:rPr>
        <w:t>ndico.</w:t>
      </w:r>
    </w:p>
    <w:p w14:paraId="295B877D" w14:textId="6139867E"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(FP3)</w:t>
      </w:r>
      <w:r w:rsidR="00A96486">
        <w:rPr>
          <w:rFonts w:cs="Arial"/>
          <w:bCs/>
          <w:color w:val="000000"/>
          <w:szCs w:val="24"/>
        </w:rPr>
        <w:t xml:space="preserve"> </w:t>
      </w:r>
      <w:r w:rsidRPr="00536EAE">
        <w:rPr>
          <w:rFonts w:cs="Arial"/>
          <w:bCs/>
          <w:color w:val="000000"/>
          <w:szCs w:val="24"/>
        </w:rPr>
        <w:t>O Ator clica na opção Unidades.</w:t>
      </w:r>
    </w:p>
    <w:p w14:paraId="3769958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(FP4) O Ator clica na opção desejada. (FA1) (FA2) (FA3) </w:t>
      </w:r>
    </w:p>
    <w:p w14:paraId="689A7B6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(FP5) Fim do caso de uso</w:t>
      </w:r>
    </w:p>
    <w:p w14:paraId="097D78C3" w14:textId="77777777" w:rsidR="00536EAE" w:rsidRPr="00536EAE" w:rsidRDefault="00536EAE" w:rsidP="00536EAE">
      <w:pPr>
        <w:spacing w:before="100"/>
        <w:ind w:firstLine="567"/>
        <w:jc w:val="left"/>
        <w:rPr>
          <w:rFonts w:cs="Arial"/>
          <w:bCs/>
          <w:color w:val="000000"/>
          <w:szCs w:val="24"/>
        </w:rPr>
      </w:pPr>
    </w:p>
    <w:p w14:paraId="2D8E8FD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Fluxos Alternativos.</w:t>
      </w:r>
    </w:p>
    <w:p w14:paraId="7634F0A1" w14:textId="76E975F9"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 Salvar</w:t>
      </w:r>
    </w:p>
    <w:p w14:paraId="68005868"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(FA1.1) O Ator preenche os campos obrigatórios e os adicionais caso deseje.</w:t>
      </w:r>
    </w:p>
    <w:p w14:paraId="704C7AC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(FA1.2) O Ator clica em salvar.</w:t>
      </w:r>
    </w:p>
    <w:p w14:paraId="410FEF5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(FA1.3) O Sistema valida os campos preenchidos. (FE1) </w:t>
      </w:r>
    </w:p>
    <w:p w14:paraId="1B5D2FE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(FA1.4) O Sistema insere os dados no banco de dados.</w:t>
      </w:r>
    </w:p>
    <w:p w14:paraId="61026D5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(FA1.5) O Sistema exibe a mensagem "Cadastrado com sucesso!" e aguarda confirmação do usuário.</w:t>
      </w:r>
    </w:p>
    <w:p w14:paraId="352A12C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(FA1.6) Fim do caso de uso</w:t>
      </w:r>
    </w:p>
    <w:p w14:paraId="63172D0D" w14:textId="77777777" w:rsidR="00536EAE" w:rsidRPr="00536EAE" w:rsidRDefault="00536EAE" w:rsidP="00536EAE">
      <w:pPr>
        <w:spacing w:before="100"/>
        <w:jc w:val="left"/>
        <w:rPr>
          <w:rFonts w:cs="Arial"/>
          <w:bCs/>
          <w:color w:val="000000"/>
          <w:szCs w:val="24"/>
        </w:rPr>
      </w:pPr>
    </w:p>
    <w:p w14:paraId="0B283094"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 Editar</w:t>
      </w:r>
    </w:p>
    <w:p w14:paraId="1FDC63F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(FA2.1) O Sistema verifica o item selecionado. (FE2)</w:t>
      </w:r>
    </w:p>
    <w:p w14:paraId="64F428D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(FA2.2) O Sistema exibe os campos do cadastro e preenche todos os campos com os dados já cadastrados no banco de dados com as informações do item.</w:t>
      </w:r>
    </w:p>
    <w:p w14:paraId="05D0853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lastRenderedPageBreak/>
        <w:t xml:space="preserve">(FA2.3) O Ator realiza as alterações desejadas. </w:t>
      </w:r>
    </w:p>
    <w:p w14:paraId="2B939481"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(FA2.4) O Ator clica em salvar.</w:t>
      </w:r>
    </w:p>
    <w:p w14:paraId="57B4E690"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(FA2.5) O Sistema valida os campos preenchidos. (FE1) </w:t>
      </w:r>
    </w:p>
    <w:p w14:paraId="51FE0A03" w14:textId="54C4830E" w:rsidR="00536EAE" w:rsidRPr="00536EAE" w:rsidRDefault="00536EAE" w:rsidP="00536EAE">
      <w:pPr>
        <w:spacing w:before="100"/>
        <w:ind w:firstLine="567"/>
        <w:jc w:val="left"/>
        <w:rPr>
          <w:rFonts w:cs="Arial"/>
          <w:bCs/>
          <w:color w:val="000000"/>
          <w:szCs w:val="24"/>
        </w:rPr>
      </w:pPr>
      <w:r>
        <w:rPr>
          <w:rFonts w:cs="Arial"/>
          <w:bCs/>
          <w:color w:val="000000"/>
          <w:szCs w:val="24"/>
        </w:rPr>
        <w:t>(FA2.</w:t>
      </w:r>
      <w:r w:rsidRPr="00536EAE">
        <w:rPr>
          <w:rFonts w:cs="Arial"/>
          <w:bCs/>
          <w:color w:val="000000"/>
          <w:szCs w:val="24"/>
        </w:rPr>
        <w:t>6) O Sistema insere os dados no banco de dados.</w:t>
      </w:r>
    </w:p>
    <w:p w14:paraId="19D2FDEB"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(FA2.7) O Sistema exibe a mensagem "Alterado com sucesso!" e aguarda confirmação do usuário.</w:t>
      </w:r>
    </w:p>
    <w:p w14:paraId="4BBE7ECD" w14:textId="11E49564"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(FA2.8) Fim do caso de uso</w:t>
      </w:r>
    </w:p>
    <w:p w14:paraId="661362CD" w14:textId="77777777" w:rsidR="00536EAE" w:rsidRPr="00536EAE" w:rsidRDefault="00536EAE" w:rsidP="00536EAE">
      <w:pPr>
        <w:spacing w:before="100"/>
        <w:ind w:firstLine="567"/>
        <w:jc w:val="left"/>
        <w:rPr>
          <w:rFonts w:cs="Arial"/>
          <w:bCs/>
          <w:color w:val="000000"/>
          <w:szCs w:val="24"/>
        </w:rPr>
      </w:pPr>
    </w:p>
    <w:p w14:paraId="10C234A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 Excluir</w:t>
      </w:r>
    </w:p>
    <w:p w14:paraId="0569DC6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(FA3.1) O Sistema verifica o item selecionado. (FE2) </w:t>
      </w:r>
    </w:p>
    <w:p w14:paraId="4938518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 xml:space="preserve">(FA3.2) O Sistema apaga o item selecionado da base de dados. </w:t>
      </w:r>
    </w:p>
    <w:p w14:paraId="109D5FAC"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(FA3.3) Fim do caso de uso</w:t>
      </w:r>
    </w:p>
    <w:p w14:paraId="3659AD34" w14:textId="77777777" w:rsidR="00536EAE" w:rsidRPr="00536EAE" w:rsidRDefault="00536EAE" w:rsidP="00536EAE">
      <w:pPr>
        <w:spacing w:before="100"/>
        <w:ind w:firstLine="567"/>
        <w:jc w:val="left"/>
        <w:rPr>
          <w:rFonts w:cs="Arial"/>
          <w:bCs/>
          <w:color w:val="000000"/>
          <w:szCs w:val="24"/>
        </w:rPr>
      </w:pPr>
    </w:p>
    <w:p w14:paraId="295685E6"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Fluxo de Exceções</w:t>
      </w:r>
    </w:p>
    <w:p w14:paraId="775B92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w:t>
      </w:r>
    </w:p>
    <w:p w14:paraId="0F1069C9"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(FE1.1) Caso algum campo obrigatório não tenha sido preenchido, exibe a mensagem "Por favor preencha todos os campos obrigatórios!"</w:t>
      </w:r>
    </w:p>
    <w:p w14:paraId="03B6EE82"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(FE1.2) O Sistema circula em vermelho os campos incorretamente preenchidos ou que não foram preenchidos.</w:t>
      </w:r>
    </w:p>
    <w:p w14:paraId="1BE8A455"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(FE1.3) O Sistema retorna ao passo anterior</w:t>
      </w:r>
    </w:p>
    <w:p w14:paraId="4243821A"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w:t>
      </w:r>
    </w:p>
    <w:p w14:paraId="32E2FCCF"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(FE2.1) Caso nenhum item esteja selecionado, exibe a mensagem "Selecione algum item!"</w:t>
      </w:r>
    </w:p>
    <w:p w14:paraId="4909511D" w14:textId="77777777"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(FE2.2) O Sistema retorna ao passo anterior</w:t>
      </w:r>
    </w:p>
    <w:p w14:paraId="258ADB8F" w14:textId="77777777" w:rsidR="00536EAE" w:rsidRPr="00536EAE" w:rsidRDefault="00536EAE" w:rsidP="00536EAE">
      <w:pPr>
        <w:spacing w:before="100"/>
        <w:ind w:firstLine="567"/>
        <w:jc w:val="left"/>
        <w:rPr>
          <w:rFonts w:cs="Arial"/>
          <w:bCs/>
          <w:color w:val="000000"/>
          <w:szCs w:val="24"/>
        </w:rPr>
      </w:pPr>
    </w:p>
    <w:p w14:paraId="6BF2A230" w14:textId="2EDCE6C8" w:rsidR="00536EAE" w:rsidRPr="00536EAE" w:rsidRDefault="00536EAE" w:rsidP="00536EAE">
      <w:pPr>
        <w:spacing w:before="100"/>
        <w:ind w:firstLine="567"/>
        <w:jc w:val="left"/>
        <w:rPr>
          <w:rFonts w:cs="Arial"/>
          <w:bCs/>
          <w:color w:val="000000"/>
          <w:szCs w:val="24"/>
        </w:rPr>
      </w:pPr>
      <w:r w:rsidRPr="00536EAE">
        <w:rPr>
          <w:rFonts w:cs="Arial"/>
          <w:bCs/>
          <w:color w:val="000000"/>
          <w:szCs w:val="24"/>
        </w:rPr>
        <w:t>Pós-condições</w:t>
      </w:r>
    </w:p>
    <w:p w14:paraId="28C2B286" w14:textId="33A15AC2" w:rsidR="005162B1" w:rsidRDefault="00536EAE" w:rsidP="00536EAE">
      <w:pPr>
        <w:spacing w:before="100"/>
        <w:ind w:firstLine="567"/>
        <w:jc w:val="left"/>
        <w:rPr>
          <w:rFonts w:cs="Arial"/>
          <w:bCs/>
          <w:color w:val="000000"/>
          <w:szCs w:val="24"/>
        </w:rPr>
      </w:pPr>
      <w:r w:rsidRPr="00536EAE">
        <w:rPr>
          <w:rFonts w:cs="Arial"/>
          <w:bCs/>
          <w:color w:val="000000"/>
          <w:szCs w:val="24"/>
        </w:rPr>
        <w:t>O Sistema limpa todos os campos da tela e mantem se na mesma tela</w:t>
      </w:r>
    </w:p>
    <w:p w14:paraId="502398B2" w14:textId="00A5C4CD" w:rsidR="00A96486" w:rsidRDefault="00A96486" w:rsidP="00536EAE">
      <w:pPr>
        <w:spacing w:before="100"/>
        <w:ind w:firstLine="567"/>
        <w:jc w:val="left"/>
        <w:rPr>
          <w:rFonts w:cs="Arial"/>
          <w:bCs/>
          <w:color w:val="000000"/>
          <w:szCs w:val="24"/>
        </w:rPr>
      </w:pPr>
    </w:p>
    <w:p w14:paraId="727BA1AB" w14:textId="0C75CC99" w:rsidR="00A96486" w:rsidRDefault="00A96486" w:rsidP="00536EAE">
      <w:pPr>
        <w:spacing w:before="100"/>
        <w:ind w:firstLine="567"/>
        <w:jc w:val="left"/>
        <w:rPr>
          <w:rFonts w:cs="Arial"/>
          <w:b/>
          <w:color w:val="000000"/>
          <w:szCs w:val="24"/>
        </w:rPr>
      </w:pPr>
      <w:r w:rsidRPr="00A96486">
        <w:rPr>
          <w:rFonts w:cs="Arial"/>
          <w:b/>
          <w:color w:val="000000"/>
          <w:szCs w:val="24"/>
        </w:rPr>
        <w:lastRenderedPageBreak/>
        <w:t>Caso de Uso 11 – Manter Arquivos</w:t>
      </w:r>
    </w:p>
    <w:p w14:paraId="35373372"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Atores </w:t>
      </w:r>
    </w:p>
    <w:p w14:paraId="21BD6BC4"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Administrador</w:t>
      </w:r>
    </w:p>
    <w:p w14:paraId="7ADBFF63" w14:textId="77777777" w:rsidR="00A96486" w:rsidRPr="00A96486" w:rsidRDefault="00A96486" w:rsidP="00A96486">
      <w:pPr>
        <w:spacing w:before="100"/>
        <w:ind w:firstLine="567"/>
        <w:jc w:val="left"/>
        <w:rPr>
          <w:rFonts w:cs="Arial"/>
          <w:bCs/>
          <w:color w:val="000000"/>
          <w:szCs w:val="24"/>
        </w:rPr>
      </w:pPr>
    </w:p>
    <w:p w14:paraId="64E17A3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Pré-Condições</w:t>
      </w:r>
    </w:p>
    <w:p w14:paraId="391A768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Usuário com sessão autenticada com usuário nível administrador.</w:t>
      </w:r>
    </w:p>
    <w:p w14:paraId="474318FA" w14:textId="77777777" w:rsidR="00A96486" w:rsidRPr="00A96486" w:rsidRDefault="00A96486" w:rsidP="00A96486">
      <w:pPr>
        <w:spacing w:before="100"/>
        <w:ind w:firstLine="567"/>
        <w:jc w:val="left"/>
        <w:rPr>
          <w:rFonts w:cs="Arial"/>
          <w:bCs/>
          <w:color w:val="000000"/>
          <w:szCs w:val="24"/>
        </w:rPr>
      </w:pPr>
    </w:p>
    <w:p w14:paraId="7421FE2B" w14:textId="5790D820" w:rsidR="00A96486" w:rsidRDefault="00A96486" w:rsidP="00A96486">
      <w:pPr>
        <w:spacing w:before="100"/>
        <w:ind w:firstLine="567"/>
        <w:jc w:val="left"/>
        <w:rPr>
          <w:rFonts w:cs="Arial"/>
          <w:bCs/>
          <w:color w:val="000000"/>
          <w:szCs w:val="24"/>
        </w:rPr>
      </w:pPr>
      <w:r w:rsidRPr="00A96486">
        <w:rPr>
          <w:rFonts w:cs="Arial"/>
          <w:bCs/>
          <w:color w:val="000000"/>
          <w:szCs w:val="24"/>
        </w:rPr>
        <w:t>Fluxo do evento</w:t>
      </w:r>
    </w:p>
    <w:p w14:paraId="6AC01EF6" w14:textId="06C2766F" w:rsidR="00A96486" w:rsidRPr="00A96486" w:rsidRDefault="00A96486" w:rsidP="00A96486">
      <w:pPr>
        <w:spacing w:before="100"/>
        <w:ind w:firstLine="567"/>
        <w:jc w:val="left"/>
        <w:rPr>
          <w:rFonts w:cs="Arial"/>
          <w:bCs/>
          <w:color w:val="000000"/>
          <w:szCs w:val="24"/>
        </w:rPr>
      </w:pPr>
      <w:r>
        <w:rPr>
          <w:rFonts w:cs="Arial"/>
          <w:bCs/>
          <w:color w:val="000000"/>
          <w:szCs w:val="24"/>
        </w:rPr>
        <w:t>Fluxo Principal</w:t>
      </w:r>
    </w:p>
    <w:p w14:paraId="19873606" w14:textId="1C3F657D"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(FP1) Ator clica na Aba "Painel do S</w:t>
      </w:r>
      <w:r>
        <w:rPr>
          <w:rFonts w:cs="Arial"/>
          <w:bCs/>
          <w:color w:val="000000"/>
          <w:szCs w:val="24"/>
        </w:rPr>
        <w:t>í</w:t>
      </w:r>
      <w:r w:rsidRPr="00A96486">
        <w:rPr>
          <w:rFonts w:cs="Arial"/>
          <w:bCs/>
          <w:color w:val="000000"/>
          <w:szCs w:val="24"/>
        </w:rPr>
        <w:t>ndico".</w:t>
      </w:r>
    </w:p>
    <w:p w14:paraId="73305241" w14:textId="77CEE76A"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(FP2) O sistema exibe a tela com a funcionalidades especificas para o Painel do S</w:t>
      </w:r>
      <w:r>
        <w:rPr>
          <w:rFonts w:cs="Arial"/>
          <w:bCs/>
          <w:color w:val="000000"/>
          <w:szCs w:val="24"/>
        </w:rPr>
        <w:t>í</w:t>
      </w:r>
      <w:r w:rsidRPr="00A96486">
        <w:rPr>
          <w:rFonts w:cs="Arial"/>
          <w:bCs/>
          <w:color w:val="000000"/>
          <w:szCs w:val="24"/>
        </w:rPr>
        <w:t>ndico.</w:t>
      </w:r>
    </w:p>
    <w:p w14:paraId="1FD06BC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(FP3 O Ator clica em Documentos. </w:t>
      </w:r>
    </w:p>
    <w:p w14:paraId="19C41F0B"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(FP3) O Ator clica no botão carregar.</w:t>
      </w:r>
    </w:p>
    <w:p w14:paraId="13E7A9BD" w14:textId="5D958C98"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(FP4) O sistema abre uma caixa de di</w:t>
      </w:r>
      <w:r>
        <w:rPr>
          <w:rFonts w:cs="Arial"/>
          <w:bCs/>
          <w:color w:val="000000"/>
          <w:szCs w:val="24"/>
        </w:rPr>
        <w:t>á</w:t>
      </w:r>
      <w:r w:rsidRPr="00A96486">
        <w:rPr>
          <w:rFonts w:cs="Arial"/>
          <w:bCs/>
          <w:color w:val="000000"/>
          <w:szCs w:val="24"/>
        </w:rPr>
        <w:t>logo solicitando um caminho para o arquivo.</w:t>
      </w:r>
    </w:p>
    <w:p w14:paraId="396768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(FP5) O Ator clica na opção desejada. (FA1) (FA2) (FA3)</w:t>
      </w:r>
    </w:p>
    <w:p w14:paraId="4F29F38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(FP6) Fim do caso de uso.</w:t>
      </w:r>
    </w:p>
    <w:p w14:paraId="177045DB" w14:textId="77777777" w:rsidR="00A96486" w:rsidRPr="00A96486" w:rsidRDefault="00A96486" w:rsidP="00A96486">
      <w:pPr>
        <w:spacing w:before="100"/>
        <w:ind w:firstLine="567"/>
        <w:jc w:val="left"/>
        <w:rPr>
          <w:rFonts w:cs="Arial"/>
          <w:bCs/>
          <w:color w:val="000000"/>
          <w:szCs w:val="24"/>
        </w:rPr>
      </w:pPr>
    </w:p>
    <w:p w14:paraId="4934A4C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Fluxos Alternativos. </w:t>
      </w:r>
    </w:p>
    <w:p w14:paraId="03A2EF7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 Selecionar Arquivo</w:t>
      </w:r>
    </w:p>
    <w:p w14:paraId="1CC97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(FA1.1) O sistema exibe a mensagem "Por favor informe o caminho do arquivo".</w:t>
      </w:r>
    </w:p>
    <w:p w14:paraId="788FE9B8" w14:textId="21330B89"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(FA1.2) O Ator escolhe o arquivo em sua m</w:t>
      </w:r>
      <w:r>
        <w:rPr>
          <w:rFonts w:cs="Arial"/>
          <w:bCs/>
          <w:color w:val="000000"/>
          <w:szCs w:val="24"/>
        </w:rPr>
        <w:t>á</w:t>
      </w:r>
      <w:r w:rsidRPr="00A96486">
        <w:rPr>
          <w:rFonts w:cs="Arial"/>
          <w:bCs/>
          <w:color w:val="000000"/>
          <w:szCs w:val="24"/>
        </w:rPr>
        <w:t>quina local ou digita o respectivo caminho físico.</w:t>
      </w:r>
    </w:p>
    <w:p w14:paraId="440626B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(FA1.3) O Ator clica em "selecionar".</w:t>
      </w:r>
    </w:p>
    <w:p w14:paraId="3B08F3E8" w14:textId="65ED23B5"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(FA1.4) O Sistema valida se o arquivo existe ou é compatível.</w:t>
      </w:r>
      <w:r>
        <w:rPr>
          <w:rFonts w:cs="Arial"/>
          <w:bCs/>
          <w:color w:val="000000"/>
          <w:szCs w:val="24"/>
        </w:rPr>
        <w:t xml:space="preserve"> </w:t>
      </w:r>
      <w:r w:rsidRPr="00A96486">
        <w:rPr>
          <w:rFonts w:cs="Arial"/>
          <w:bCs/>
          <w:color w:val="000000"/>
          <w:szCs w:val="24"/>
        </w:rPr>
        <w:t xml:space="preserve">(FE1) </w:t>
      </w:r>
    </w:p>
    <w:p w14:paraId="6181DD8D"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(FA1.5) O Ator clica em </w:t>
      </w:r>
      <w:proofErr w:type="spellStart"/>
      <w:r w:rsidRPr="00A96486">
        <w:rPr>
          <w:rFonts w:cs="Arial"/>
          <w:bCs/>
          <w:color w:val="000000"/>
          <w:szCs w:val="24"/>
        </w:rPr>
        <w:t>Carregar.O</w:t>
      </w:r>
      <w:proofErr w:type="spellEnd"/>
      <w:r w:rsidRPr="00A96486">
        <w:rPr>
          <w:rFonts w:cs="Arial"/>
          <w:bCs/>
          <w:color w:val="000000"/>
          <w:szCs w:val="24"/>
        </w:rPr>
        <w:t xml:space="preserve"> sistema carrega os dados do arquivo</w:t>
      </w:r>
    </w:p>
    <w:p w14:paraId="4E1D54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para o servidor.</w:t>
      </w:r>
    </w:p>
    <w:p w14:paraId="56528E4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(FA1.7) Fim do caso de uso.</w:t>
      </w:r>
    </w:p>
    <w:p w14:paraId="382848BA" w14:textId="77777777" w:rsidR="00A96486" w:rsidRPr="00A96486" w:rsidRDefault="00A96486" w:rsidP="00A96486">
      <w:pPr>
        <w:spacing w:before="100"/>
        <w:ind w:firstLine="567"/>
        <w:jc w:val="left"/>
        <w:rPr>
          <w:rFonts w:cs="Arial"/>
          <w:bCs/>
          <w:color w:val="000000"/>
          <w:szCs w:val="24"/>
        </w:rPr>
      </w:pPr>
    </w:p>
    <w:p w14:paraId="7C7ADDB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 Editar</w:t>
      </w:r>
    </w:p>
    <w:p w14:paraId="10997128"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(FA2.1) O Sistema verifica o item selecionado. (FE2) </w:t>
      </w:r>
    </w:p>
    <w:p w14:paraId="6996C8B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(FA2.2) O Sistema exibe os campos do cadastro e preenche todos os campos com os dados já cadastrados no banco de dados com as informações do repositório selecionado.</w:t>
      </w:r>
    </w:p>
    <w:p w14:paraId="58A0309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(FA2.3) O Ator realiza as alterações desejadas. </w:t>
      </w:r>
    </w:p>
    <w:p w14:paraId="1474C53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(FA2.4) O Ator clica em salvar.</w:t>
      </w:r>
    </w:p>
    <w:p w14:paraId="5EBF40F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(FA2.5) O Sistema valida os campos preenchidos. (FE1) </w:t>
      </w:r>
    </w:p>
    <w:p w14:paraId="6A2D6B4C"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(FA2.6) O Sistema insere os dados no banco de dados.</w:t>
      </w:r>
    </w:p>
    <w:p w14:paraId="6B7A3BB1"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(FA2.7) O Sistema exibe a mensagem "Alterado com sucesso!" e aguarda confirmação do usuário.</w:t>
      </w:r>
    </w:p>
    <w:p w14:paraId="4B50E38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(FA2.8) Fim do caso de uso</w:t>
      </w:r>
    </w:p>
    <w:p w14:paraId="793546A5" w14:textId="77777777" w:rsidR="00A96486" w:rsidRPr="00A96486" w:rsidRDefault="00A96486" w:rsidP="00A96486">
      <w:pPr>
        <w:spacing w:before="100"/>
        <w:ind w:firstLine="567"/>
        <w:jc w:val="left"/>
        <w:rPr>
          <w:rFonts w:cs="Arial"/>
          <w:bCs/>
          <w:color w:val="000000"/>
          <w:szCs w:val="24"/>
        </w:rPr>
      </w:pPr>
    </w:p>
    <w:p w14:paraId="0BE42646"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 Excluir</w:t>
      </w:r>
    </w:p>
    <w:p w14:paraId="4A9D087F"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(FA3.1) O Sistema verifica o item selecionado. (FE2) </w:t>
      </w:r>
    </w:p>
    <w:p w14:paraId="055BCB6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(FA3.2) O Sistema apaga o item selecionado da base de dados. </w:t>
      </w:r>
    </w:p>
    <w:p w14:paraId="2D96EB0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(FA3.3) Fim do caso de uso</w:t>
      </w:r>
    </w:p>
    <w:p w14:paraId="11C39017" w14:textId="77777777" w:rsidR="00A96486" w:rsidRPr="00A96486" w:rsidRDefault="00A96486" w:rsidP="00A96486">
      <w:pPr>
        <w:spacing w:before="100"/>
        <w:ind w:firstLine="567"/>
        <w:jc w:val="left"/>
        <w:rPr>
          <w:rFonts w:cs="Arial"/>
          <w:bCs/>
          <w:color w:val="000000"/>
          <w:szCs w:val="24"/>
        </w:rPr>
      </w:pPr>
    </w:p>
    <w:p w14:paraId="167B715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 xml:space="preserve">Fluxo de Exceções </w:t>
      </w:r>
    </w:p>
    <w:p w14:paraId="18B7C5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w:t>
      </w:r>
    </w:p>
    <w:p w14:paraId="5D2C80AC" w14:textId="5595911F"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(FE1.1) Caso o arquivo não seja do tipo texto "Por favor selecione um arquivo compatível!</w:t>
      </w:r>
      <w:r>
        <w:rPr>
          <w:rFonts w:cs="Arial"/>
          <w:bCs/>
          <w:color w:val="000000"/>
          <w:szCs w:val="24"/>
        </w:rPr>
        <w:t xml:space="preserve"> </w:t>
      </w:r>
      <w:r w:rsidRPr="00A96486">
        <w:rPr>
          <w:rFonts w:cs="Arial"/>
          <w:bCs/>
          <w:color w:val="000000"/>
          <w:szCs w:val="24"/>
        </w:rPr>
        <w:t>(</w:t>
      </w:r>
      <w:proofErr w:type="spellStart"/>
      <w:r w:rsidRPr="00A96486">
        <w:rPr>
          <w:rFonts w:cs="Arial"/>
          <w:bCs/>
          <w:color w:val="000000"/>
          <w:szCs w:val="24"/>
        </w:rPr>
        <w:t>pdf</w:t>
      </w:r>
      <w:proofErr w:type="spellEnd"/>
      <w:r w:rsidRPr="00A96486">
        <w:rPr>
          <w:rFonts w:cs="Arial"/>
          <w:bCs/>
          <w:color w:val="000000"/>
          <w:szCs w:val="24"/>
        </w:rPr>
        <w:t xml:space="preserve">, planilha, foto, texto)" </w:t>
      </w:r>
    </w:p>
    <w:p w14:paraId="0F512499"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(FE1.2) O Sistema retorna ao passo anterior</w:t>
      </w:r>
    </w:p>
    <w:p w14:paraId="36F5BA74" w14:textId="77777777" w:rsidR="00A96486" w:rsidRPr="00A96486" w:rsidRDefault="00A96486" w:rsidP="00A96486">
      <w:pPr>
        <w:spacing w:before="100"/>
        <w:ind w:firstLine="567"/>
        <w:jc w:val="left"/>
        <w:rPr>
          <w:rFonts w:cs="Arial"/>
          <w:bCs/>
          <w:color w:val="000000"/>
          <w:szCs w:val="24"/>
        </w:rPr>
      </w:pPr>
    </w:p>
    <w:p w14:paraId="0BFEC8D0"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w:t>
      </w:r>
    </w:p>
    <w:p w14:paraId="486A90C7"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lastRenderedPageBreak/>
        <w:t>(FE2.1) Caso no caminho informado do arquivo não seja encontrado o arquivo, exibe a mensagem "Arquivo não encontrado!"</w:t>
      </w:r>
    </w:p>
    <w:p w14:paraId="3B410B7E"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(FE2.2) O Sistema retorna ao passo anterior</w:t>
      </w:r>
    </w:p>
    <w:p w14:paraId="6BC06927" w14:textId="77777777" w:rsidR="00A96486" w:rsidRPr="00A96486" w:rsidRDefault="00A96486" w:rsidP="00A96486">
      <w:pPr>
        <w:spacing w:before="100"/>
        <w:ind w:firstLine="567"/>
        <w:jc w:val="left"/>
        <w:rPr>
          <w:rFonts w:cs="Arial"/>
          <w:bCs/>
          <w:color w:val="000000"/>
          <w:szCs w:val="24"/>
        </w:rPr>
      </w:pPr>
    </w:p>
    <w:p w14:paraId="4F8EF1D5" w14:textId="77777777" w:rsidR="00A96486" w:rsidRPr="00A96486" w:rsidRDefault="00A96486" w:rsidP="00A96486">
      <w:pPr>
        <w:spacing w:before="100"/>
        <w:ind w:firstLine="567"/>
        <w:jc w:val="left"/>
        <w:rPr>
          <w:rFonts w:cs="Arial"/>
          <w:bCs/>
          <w:color w:val="000000"/>
          <w:szCs w:val="24"/>
        </w:rPr>
      </w:pPr>
      <w:r w:rsidRPr="00A96486">
        <w:rPr>
          <w:rFonts w:cs="Arial"/>
          <w:bCs/>
          <w:color w:val="000000"/>
          <w:szCs w:val="24"/>
        </w:rPr>
        <w:t>Pós-condições</w:t>
      </w:r>
    </w:p>
    <w:p w14:paraId="1E36C0E2" w14:textId="6AA97C98" w:rsidR="00A96486" w:rsidRDefault="00A96486" w:rsidP="00A96486">
      <w:pPr>
        <w:spacing w:before="100"/>
        <w:ind w:firstLine="567"/>
        <w:jc w:val="left"/>
        <w:rPr>
          <w:rFonts w:cs="Arial"/>
          <w:bCs/>
          <w:color w:val="000000"/>
          <w:szCs w:val="24"/>
        </w:rPr>
      </w:pPr>
      <w:r w:rsidRPr="00A96486">
        <w:rPr>
          <w:rFonts w:cs="Arial"/>
          <w:bCs/>
          <w:color w:val="000000"/>
          <w:szCs w:val="24"/>
        </w:rPr>
        <w:t xml:space="preserve">O Sistema </w:t>
      </w:r>
      <w:r>
        <w:rPr>
          <w:rFonts w:cs="Arial"/>
          <w:bCs/>
          <w:color w:val="000000"/>
          <w:szCs w:val="24"/>
        </w:rPr>
        <w:t xml:space="preserve">fica </w:t>
      </w:r>
      <w:r w:rsidRPr="00A96486">
        <w:rPr>
          <w:rFonts w:cs="Arial"/>
          <w:bCs/>
          <w:color w:val="000000"/>
          <w:szCs w:val="24"/>
        </w:rPr>
        <w:t>na mesma tela com os dados carregados.</w:t>
      </w:r>
    </w:p>
    <w:p w14:paraId="031DB920" w14:textId="5F92BD78" w:rsidR="000A1E45" w:rsidRDefault="000A1E45" w:rsidP="00A96486">
      <w:pPr>
        <w:spacing w:before="100"/>
        <w:ind w:firstLine="567"/>
        <w:jc w:val="left"/>
        <w:rPr>
          <w:rFonts w:cs="Arial"/>
          <w:bCs/>
          <w:color w:val="000000"/>
          <w:szCs w:val="24"/>
        </w:rPr>
      </w:pPr>
    </w:p>
    <w:p w14:paraId="1B7B8A0D" w14:textId="77777777" w:rsidR="00162D2F" w:rsidRDefault="00162D2F" w:rsidP="00A96486">
      <w:pPr>
        <w:spacing w:before="100"/>
        <w:ind w:firstLine="567"/>
        <w:jc w:val="left"/>
        <w:rPr>
          <w:rFonts w:cs="Arial"/>
          <w:bCs/>
          <w:color w:val="000000"/>
          <w:szCs w:val="24"/>
        </w:rPr>
      </w:pPr>
    </w:p>
    <w:p w14:paraId="745F190C" w14:textId="348AD60A" w:rsidR="000A1E45" w:rsidRDefault="000A1E45" w:rsidP="00A96486">
      <w:pPr>
        <w:spacing w:before="100"/>
        <w:ind w:firstLine="567"/>
        <w:jc w:val="left"/>
        <w:rPr>
          <w:rFonts w:cs="Arial"/>
          <w:b/>
          <w:color w:val="000000"/>
          <w:szCs w:val="24"/>
        </w:rPr>
      </w:pPr>
      <w:r w:rsidRPr="000A1E45">
        <w:rPr>
          <w:rFonts w:cs="Arial"/>
          <w:b/>
          <w:color w:val="000000"/>
          <w:szCs w:val="24"/>
        </w:rPr>
        <w:t>Caso de Uso 12 – Área Comum Vagas</w:t>
      </w:r>
    </w:p>
    <w:p w14:paraId="4959877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Atores</w:t>
      </w:r>
    </w:p>
    <w:p w14:paraId="0AADCC67" w14:textId="11177D0E"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Usuários </w:t>
      </w:r>
      <w:r w:rsidR="00307C01" w:rsidRPr="00307C01">
        <w:rPr>
          <w:rFonts w:cs="Arial"/>
          <w:bCs/>
          <w:color w:val="000000"/>
          <w:szCs w:val="24"/>
        </w:rPr>
        <w:t>A</w:t>
      </w:r>
      <w:r w:rsidRPr="00307C01">
        <w:rPr>
          <w:rFonts w:cs="Arial"/>
          <w:bCs/>
          <w:color w:val="000000"/>
          <w:szCs w:val="24"/>
        </w:rPr>
        <w:t>utenticados</w:t>
      </w:r>
    </w:p>
    <w:p w14:paraId="0559E1D4" w14:textId="77777777" w:rsidR="000A1E45" w:rsidRPr="000A1E45" w:rsidRDefault="000A1E45" w:rsidP="000A1E45">
      <w:pPr>
        <w:spacing w:before="100"/>
        <w:ind w:firstLine="567"/>
        <w:jc w:val="left"/>
        <w:rPr>
          <w:rFonts w:cs="Arial"/>
          <w:bCs/>
          <w:color w:val="000000"/>
          <w:szCs w:val="24"/>
        </w:rPr>
      </w:pPr>
    </w:p>
    <w:p w14:paraId="64392A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Pré-Condições</w:t>
      </w:r>
    </w:p>
    <w:p w14:paraId="002AE6F1" w14:textId="7B5D7148"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Usuário com sessão autenticada com nível usuário.</w:t>
      </w:r>
    </w:p>
    <w:p w14:paraId="244EEA12" w14:textId="77777777" w:rsidR="000A1E45" w:rsidRPr="000A1E45" w:rsidRDefault="000A1E45" w:rsidP="000A1E45">
      <w:pPr>
        <w:spacing w:before="100"/>
        <w:ind w:firstLine="567"/>
        <w:jc w:val="left"/>
        <w:rPr>
          <w:rFonts w:cs="Arial"/>
          <w:bCs/>
          <w:color w:val="000000"/>
          <w:szCs w:val="24"/>
        </w:rPr>
      </w:pPr>
    </w:p>
    <w:p w14:paraId="02766D2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do evento</w:t>
      </w:r>
    </w:p>
    <w:p w14:paraId="14472E3B" w14:textId="77777777" w:rsidR="000A1E45" w:rsidRPr="000A1E45" w:rsidRDefault="000A1E45" w:rsidP="000A1E45">
      <w:pPr>
        <w:spacing w:before="100"/>
        <w:ind w:firstLine="567"/>
        <w:jc w:val="left"/>
        <w:rPr>
          <w:rFonts w:cs="Arial"/>
          <w:bCs/>
          <w:color w:val="000000"/>
          <w:szCs w:val="24"/>
        </w:rPr>
      </w:pPr>
    </w:p>
    <w:p w14:paraId="6FFD5BE1" w14:textId="4ACFC54D"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 Principal</w:t>
      </w:r>
    </w:p>
    <w:p w14:paraId="65BAC9D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(FP1) Ator clica na Aba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49DD884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(FP2) O sistema exibe a tela com a funcionalidades especificas da </w:t>
      </w:r>
      <w:proofErr w:type="spellStart"/>
      <w:r w:rsidRPr="000A1E45">
        <w:rPr>
          <w:rFonts w:cs="Arial"/>
          <w:bCs/>
          <w:color w:val="000000"/>
          <w:szCs w:val="24"/>
        </w:rPr>
        <w:t>Area</w:t>
      </w:r>
      <w:proofErr w:type="spellEnd"/>
      <w:r w:rsidRPr="000A1E45">
        <w:rPr>
          <w:rFonts w:cs="Arial"/>
          <w:bCs/>
          <w:color w:val="000000"/>
          <w:szCs w:val="24"/>
        </w:rPr>
        <w:t xml:space="preserve"> Comum.</w:t>
      </w:r>
    </w:p>
    <w:p w14:paraId="52C209D2" w14:textId="1FD0F56A"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(FP3)</w:t>
      </w:r>
      <w:r>
        <w:rPr>
          <w:rFonts w:cs="Arial"/>
          <w:bCs/>
          <w:color w:val="000000"/>
          <w:szCs w:val="24"/>
        </w:rPr>
        <w:t xml:space="preserve"> </w:t>
      </w:r>
      <w:r w:rsidRPr="000A1E45">
        <w:rPr>
          <w:rFonts w:cs="Arial"/>
          <w:bCs/>
          <w:color w:val="000000"/>
          <w:szCs w:val="24"/>
        </w:rPr>
        <w:t>O Ator clica na opção Vagas Visitas.</w:t>
      </w:r>
    </w:p>
    <w:p w14:paraId="78FFAB0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(FP4) O Ator clica na opção desejada. (FA1) (FA2) (FA3) </w:t>
      </w:r>
    </w:p>
    <w:p w14:paraId="03523C43"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(FP5) Fim do caso de uso</w:t>
      </w:r>
    </w:p>
    <w:p w14:paraId="04DE99B4" w14:textId="77777777" w:rsidR="000A1E45" w:rsidRPr="000A1E45" w:rsidRDefault="000A1E45" w:rsidP="000A1E45">
      <w:pPr>
        <w:spacing w:before="100"/>
        <w:ind w:firstLine="567"/>
        <w:jc w:val="left"/>
        <w:rPr>
          <w:rFonts w:cs="Arial"/>
          <w:bCs/>
          <w:color w:val="000000"/>
          <w:szCs w:val="24"/>
        </w:rPr>
      </w:pPr>
    </w:p>
    <w:p w14:paraId="6ABB4D2E" w14:textId="77777777" w:rsidR="000A1E45" w:rsidRPr="000A1E45" w:rsidRDefault="000A1E45" w:rsidP="000A1E45">
      <w:pPr>
        <w:spacing w:before="100"/>
        <w:ind w:firstLine="567"/>
        <w:jc w:val="left"/>
        <w:rPr>
          <w:rFonts w:cs="Arial"/>
          <w:bCs/>
          <w:color w:val="000000"/>
          <w:szCs w:val="24"/>
        </w:rPr>
      </w:pPr>
    </w:p>
    <w:p w14:paraId="2E8CD6C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Fluxos Alternativos.</w:t>
      </w:r>
    </w:p>
    <w:p w14:paraId="0BEF5EC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 Solicitar</w:t>
      </w:r>
    </w:p>
    <w:p w14:paraId="7914AC5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lastRenderedPageBreak/>
        <w:t>(FA1.1) O Ator preenche os campos obrigatórios e os adicionais caso deseje.</w:t>
      </w:r>
    </w:p>
    <w:p w14:paraId="2923BB6E"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(FA1.2) O Ator clica em Solicitar.</w:t>
      </w:r>
    </w:p>
    <w:p w14:paraId="5ADA25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(FA1.3) O Sistema valida os campos preenchidos. (FE1) </w:t>
      </w:r>
    </w:p>
    <w:p w14:paraId="7DD6F47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(FA1.4) O Sistema insere os dados no banco de dados.</w:t>
      </w:r>
    </w:p>
    <w:p w14:paraId="3A6D30C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(FA1.5) O Sistema exibe a mensagem "Solicitação Cadastrada com sucesso!" e aguarda confirmação do usuário.</w:t>
      </w:r>
    </w:p>
    <w:p w14:paraId="09F4268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(FA1.6) Fim do caso de uso</w:t>
      </w:r>
    </w:p>
    <w:p w14:paraId="76767DF3" w14:textId="77777777" w:rsidR="000A1E45" w:rsidRPr="000A1E45" w:rsidRDefault="000A1E45" w:rsidP="000A1E45">
      <w:pPr>
        <w:spacing w:before="100"/>
        <w:ind w:firstLine="567"/>
        <w:jc w:val="left"/>
        <w:rPr>
          <w:rFonts w:cs="Arial"/>
          <w:bCs/>
          <w:color w:val="000000"/>
          <w:szCs w:val="24"/>
        </w:rPr>
      </w:pPr>
    </w:p>
    <w:p w14:paraId="3ACAD7FA" w14:textId="77777777" w:rsidR="000A1E45" w:rsidRPr="000A1E45" w:rsidRDefault="000A1E45" w:rsidP="000A1E45">
      <w:pPr>
        <w:spacing w:before="100"/>
        <w:ind w:firstLine="567"/>
        <w:jc w:val="left"/>
        <w:rPr>
          <w:rFonts w:cs="Arial"/>
          <w:bCs/>
          <w:color w:val="000000"/>
          <w:szCs w:val="24"/>
        </w:rPr>
      </w:pPr>
    </w:p>
    <w:p w14:paraId="12CC5FA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 Editar</w:t>
      </w:r>
    </w:p>
    <w:p w14:paraId="457F18C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(FA2.1) O Sistema verifica o item selecionado. (FE2)</w:t>
      </w:r>
    </w:p>
    <w:p w14:paraId="37E5AB0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(FA2.2) O Sistema exibe os campos do cadastro e preenche todos os campos com os dados já cadastrados no banco de dados com as informações do item.</w:t>
      </w:r>
    </w:p>
    <w:p w14:paraId="00E03D7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(FA2.3) O Ator realiza as alterações desejadas. </w:t>
      </w:r>
    </w:p>
    <w:p w14:paraId="35A297A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(FA2.4) O Ator clica em salvar.</w:t>
      </w:r>
    </w:p>
    <w:p w14:paraId="399FEB6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(FA2.5) O Sistema valida os campos preenchidos. (FE1) </w:t>
      </w:r>
    </w:p>
    <w:p w14:paraId="4717CE80"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(FA2.6) O Sistema insere os dados no banco de dados.</w:t>
      </w:r>
    </w:p>
    <w:p w14:paraId="7759E1C8"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(FA2.7) O Sistema exibe a mensagem "Alterado com sucesso!" e aguarda confirmação do usuário.</w:t>
      </w:r>
    </w:p>
    <w:p w14:paraId="4E37BB5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(FA2.8) Fim do caso de uso</w:t>
      </w:r>
    </w:p>
    <w:p w14:paraId="3F05A350" w14:textId="77777777" w:rsidR="000A1E45" w:rsidRDefault="000A1E45" w:rsidP="000A1E45">
      <w:pPr>
        <w:spacing w:before="100"/>
        <w:ind w:firstLine="567"/>
        <w:jc w:val="left"/>
        <w:rPr>
          <w:rFonts w:cs="Arial"/>
          <w:bCs/>
          <w:color w:val="000000"/>
          <w:szCs w:val="24"/>
        </w:rPr>
      </w:pPr>
    </w:p>
    <w:p w14:paraId="086E87B4" w14:textId="2E63A033"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 Excluir</w:t>
      </w:r>
    </w:p>
    <w:p w14:paraId="1358B53F"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(FA3.1) O Sistema verifica o item selecionado. (FE2) </w:t>
      </w:r>
    </w:p>
    <w:p w14:paraId="4D2DF5D9"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 xml:space="preserve">(FA3.2) O Sistema apaga o item selecionado da base de dados. </w:t>
      </w:r>
    </w:p>
    <w:p w14:paraId="773D5601"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(FA3.3) Fim do caso de uso</w:t>
      </w:r>
    </w:p>
    <w:p w14:paraId="07194BD8" w14:textId="77777777" w:rsidR="000A1E45" w:rsidRPr="000A1E45" w:rsidRDefault="000A1E45" w:rsidP="000A1E45">
      <w:pPr>
        <w:spacing w:before="100"/>
        <w:ind w:firstLine="567"/>
        <w:jc w:val="left"/>
        <w:rPr>
          <w:rFonts w:cs="Arial"/>
          <w:bCs/>
          <w:color w:val="000000"/>
          <w:szCs w:val="24"/>
        </w:rPr>
      </w:pPr>
    </w:p>
    <w:p w14:paraId="707F4B19" w14:textId="77777777" w:rsidR="000A1E45" w:rsidRPr="000A1E45" w:rsidRDefault="000A1E45" w:rsidP="000A1E45">
      <w:pPr>
        <w:spacing w:before="100"/>
        <w:ind w:firstLine="567"/>
        <w:jc w:val="left"/>
        <w:rPr>
          <w:rFonts w:cs="Arial"/>
          <w:bCs/>
          <w:color w:val="000000"/>
          <w:szCs w:val="24"/>
        </w:rPr>
      </w:pPr>
    </w:p>
    <w:p w14:paraId="5E70EFAC" w14:textId="77777777" w:rsidR="000A1E45" w:rsidRPr="000A1E45" w:rsidRDefault="000A1E45" w:rsidP="000A1E45">
      <w:pPr>
        <w:spacing w:before="100"/>
        <w:ind w:firstLine="567"/>
        <w:jc w:val="left"/>
        <w:rPr>
          <w:rFonts w:cs="Arial"/>
          <w:bCs/>
          <w:color w:val="000000"/>
          <w:szCs w:val="24"/>
        </w:rPr>
      </w:pPr>
    </w:p>
    <w:p w14:paraId="0E1C7084" w14:textId="08AD9DDB" w:rsidR="000A1E45" w:rsidRPr="000A1E45" w:rsidRDefault="000A1E45" w:rsidP="00162D2F">
      <w:pPr>
        <w:spacing w:before="100"/>
        <w:ind w:firstLine="567"/>
        <w:jc w:val="left"/>
        <w:rPr>
          <w:rFonts w:cs="Arial"/>
          <w:bCs/>
          <w:color w:val="000000"/>
          <w:szCs w:val="24"/>
        </w:rPr>
      </w:pPr>
      <w:r w:rsidRPr="000A1E45">
        <w:rPr>
          <w:rFonts w:cs="Arial"/>
          <w:bCs/>
          <w:color w:val="000000"/>
          <w:szCs w:val="24"/>
        </w:rPr>
        <w:lastRenderedPageBreak/>
        <w:t>Fluxo de Exceções</w:t>
      </w:r>
    </w:p>
    <w:p w14:paraId="7415237C"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w:t>
      </w:r>
    </w:p>
    <w:p w14:paraId="69FF3A57"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(FE1.1) Caso algum campo obrigatório não tenha sido preenchido, exibe a mensagem "Por favor preencha todos os campos obrigatórios!"</w:t>
      </w:r>
    </w:p>
    <w:p w14:paraId="7F6E03D4"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(FE1.2) O Sistema circula em vermelho os campos incorretamente preenchidos ou que não foram preenchidos.</w:t>
      </w:r>
    </w:p>
    <w:p w14:paraId="3A95CF42"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(FE1.3) O Sistema retorna ao passo anterior</w:t>
      </w:r>
    </w:p>
    <w:p w14:paraId="594BFD7F" w14:textId="77777777" w:rsidR="000A1E45" w:rsidRPr="000A1E45" w:rsidRDefault="000A1E45" w:rsidP="00162D2F">
      <w:pPr>
        <w:spacing w:before="100"/>
        <w:jc w:val="left"/>
        <w:rPr>
          <w:rFonts w:cs="Arial"/>
          <w:bCs/>
          <w:color w:val="000000"/>
          <w:szCs w:val="24"/>
        </w:rPr>
      </w:pPr>
    </w:p>
    <w:p w14:paraId="5348E965"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w:t>
      </w:r>
    </w:p>
    <w:p w14:paraId="2F2EB5FD"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(FE2.1) Caso nenhum item esteja selecionado, exibe a mensagem "Selecione algum item!"</w:t>
      </w:r>
    </w:p>
    <w:p w14:paraId="2E086CC6" w14:textId="77777777" w:rsidR="000A1E45" w:rsidRPr="000A1E45" w:rsidRDefault="000A1E45" w:rsidP="000A1E45">
      <w:pPr>
        <w:spacing w:before="100"/>
        <w:ind w:firstLine="567"/>
        <w:jc w:val="left"/>
        <w:rPr>
          <w:rFonts w:cs="Arial"/>
          <w:bCs/>
          <w:color w:val="000000"/>
          <w:szCs w:val="24"/>
        </w:rPr>
      </w:pPr>
      <w:r w:rsidRPr="000A1E45">
        <w:rPr>
          <w:rFonts w:cs="Arial"/>
          <w:bCs/>
          <w:color w:val="000000"/>
          <w:szCs w:val="24"/>
        </w:rPr>
        <w:t>(FE2.2) O Sistema retorna ao passo anterior</w:t>
      </w:r>
    </w:p>
    <w:p w14:paraId="37C22A9D" w14:textId="77777777" w:rsidR="000A1E45" w:rsidRPr="000A1E45" w:rsidRDefault="000A1E45" w:rsidP="00162D2F">
      <w:pPr>
        <w:spacing w:before="100"/>
        <w:jc w:val="left"/>
        <w:rPr>
          <w:rFonts w:cs="Arial"/>
          <w:bCs/>
          <w:color w:val="000000"/>
          <w:szCs w:val="24"/>
        </w:rPr>
      </w:pPr>
    </w:p>
    <w:p w14:paraId="51A4B95E" w14:textId="078D8127" w:rsidR="000A1E45" w:rsidRPr="000A1E45" w:rsidRDefault="000A1E45" w:rsidP="00162D2F">
      <w:pPr>
        <w:spacing w:before="100"/>
        <w:ind w:firstLine="567"/>
        <w:jc w:val="left"/>
        <w:rPr>
          <w:rFonts w:cs="Arial"/>
          <w:bCs/>
          <w:color w:val="000000"/>
          <w:szCs w:val="24"/>
        </w:rPr>
      </w:pPr>
      <w:r w:rsidRPr="000A1E45">
        <w:rPr>
          <w:rFonts w:cs="Arial"/>
          <w:bCs/>
          <w:color w:val="000000"/>
          <w:szCs w:val="24"/>
        </w:rPr>
        <w:t>Pós-condições</w:t>
      </w:r>
    </w:p>
    <w:p w14:paraId="4D41FBAC" w14:textId="5AA0572F" w:rsidR="000A1E45" w:rsidRDefault="000A1E45" w:rsidP="000A1E45">
      <w:pPr>
        <w:spacing w:before="100"/>
        <w:ind w:firstLine="567"/>
        <w:jc w:val="left"/>
        <w:rPr>
          <w:rFonts w:cs="Arial"/>
          <w:bCs/>
          <w:color w:val="000000"/>
          <w:szCs w:val="24"/>
        </w:rPr>
      </w:pPr>
      <w:r w:rsidRPr="000A1E45">
        <w:rPr>
          <w:rFonts w:cs="Arial"/>
          <w:bCs/>
          <w:color w:val="000000"/>
          <w:szCs w:val="24"/>
        </w:rPr>
        <w:t>O Sistema limpa todos os campos da tela e mantem se na mesma tela.</w:t>
      </w:r>
    </w:p>
    <w:p w14:paraId="543D91BF" w14:textId="77777777" w:rsidR="00162D2F" w:rsidRPr="000A1E45" w:rsidRDefault="00162D2F" w:rsidP="000A1E45">
      <w:pPr>
        <w:spacing w:before="100"/>
        <w:ind w:firstLine="567"/>
        <w:jc w:val="left"/>
        <w:rPr>
          <w:rFonts w:cs="Arial"/>
          <w:bCs/>
          <w:color w:val="000000"/>
          <w:szCs w:val="24"/>
        </w:rPr>
      </w:pPr>
    </w:p>
    <w:p w14:paraId="0ECBE251" w14:textId="77777777" w:rsidR="00A96486" w:rsidRPr="00A96486" w:rsidRDefault="00A96486" w:rsidP="00536EAE">
      <w:pPr>
        <w:spacing w:before="100"/>
        <w:ind w:firstLine="567"/>
        <w:jc w:val="left"/>
        <w:rPr>
          <w:rFonts w:cs="Arial"/>
          <w:bCs/>
          <w:color w:val="000000"/>
          <w:szCs w:val="24"/>
        </w:rPr>
      </w:pPr>
    </w:p>
    <w:p w14:paraId="3220FBCF" w14:textId="77777777" w:rsidR="00A5552E" w:rsidRDefault="00A5552E" w:rsidP="00131ADB">
      <w:pPr>
        <w:pStyle w:val="PargrafodaLista"/>
        <w:spacing w:before="100" w:line="360" w:lineRule="auto"/>
        <w:ind w:left="720"/>
        <w:jc w:val="center"/>
        <w:rPr>
          <w:rFonts w:ascii="Arial" w:hAnsi="Arial" w:cs="Arial"/>
          <w:bCs/>
          <w:color w:val="000000"/>
        </w:rPr>
      </w:pPr>
    </w:p>
    <w:p w14:paraId="4C351A8F" w14:textId="77777777" w:rsidR="00F863BE" w:rsidRDefault="00F863BE" w:rsidP="00F863BE">
      <w:pPr>
        <w:pStyle w:val="Ttulo3"/>
      </w:pPr>
      <w:bookmarkStart w:id="141" w:name="_Toc39592460"/>
      <w:r w:rsidRPr="00F863BE">
        <w:t>Diagrama de classe</w:t>
      </w:r>
      <w:bookmarkEnd w:id="141"/>
    </w:p>
    <w:p w14:paraId="4C351A90" w14:textId="77777777" w:rsidR="00F863BE" w:rsidRDefault="00F863BE" w:rsidP="00F863BE">
      <w:pPr>
        <w:pStyle w:val="PargrafodaLista"/>
        <w:spacing w:line="360" w:lineRule="auto"/>
        <w:ind w:left="720"/>
        <w:jc w:val="both"/>
        <w:rPr>
          <w:rFonts w:ascii="Arial" w:hAnsi="Arial" w:cs="Arial"/>
          <w:bCs/>
        </w:rPr>
      </w:pPr>
    </w:p>
    <w:p w14:paraId="4C351A91" w14:textId="77777777" w:rsidR="00F863BE" w:rsidRPr="00F863BE" w:rsidRDefault="00F863BE" w:rsidP="00F863BE">
      <w:pPr>
        <w:pStyle w:val="Ttulo3"/>
      </w:pPr>
      <w:bookmarkStart w:id="142" w:name="_Toc39592461"/>
      <w:r w:rsidRPr="00F863BE">
        <w:t>DER</w:t>
      </w:r>
      <w:bookmarkEnd w:id="142"/>
    </w:p>
    <w:p w14:paraId="4C351A92" w14:textId="77777777" w:rsidR="00F863BE" w:rsidRDefault="00F863BE" w:rsidP="00F863BE">
      <w:pPr>
        <w:pStyle w:val="PargrafodaLista"/>
        <w:rPr>
          <w:rFonts w:ascii="Arial" w:hAnsi="Arial" w:cs="Arial"/>
          <w:bCs/>
        </w:rPr>
      </w:pPr>
    </w:p>
    <w:p w14:paraId="4C351A93" w14:textId="77777777" w:rsidR="00F863BE" w:rsidRPr="00F863BE" w:rsidRDefault="00F863BE" w:rsidP="00F863BE">
      <w:pPr>
        <w:pStyle w:val="Ttulo3"/>
      </w:pPr>
      <w:bookmarkStart w:id="143" w:name="_Toc39592462"/>
      <w:r w:rsidRPr="00F863BE">
        <w:t>Diagrama de atividade ou de sequência</w:t>
      </w:r>
      <w:bookmarkEnd w:id="143"/>
    </w:p>
    <w:p w14:paraId="4C351A94" w14:textId="77777777" w:rsidR="00F863BE" w:rsidRDefault="00F863BE" w:rsidP="00F863BE">
      <w:pPr>
        <w:pStyle w:val="PargrafodaLista"/>
        <w:spacing w:line="360" w:lineRule="auto"/>
        <w:ind w:left="720"/>
        <w:jc w:val="both"/>
        <w:rPr>
          <w:rFonts w:ascii="Arial" w:hAnsi="Arial" w:cs="Arial"/>
          <w:bCs/>
        </w:rPr>
      </w:pPr>
    </w:p>
    <w:p w14:paraId="4C351A95" w14:textId="77777777" w:rsidR="00F863BE" w:rsidRDefault="00F863BE" w:rsidP="00F863BE">
      <w:pPr>
        <w:pStyle w:val="Ttulo3"/>
      </w:pPr>
      <w:bookmarkStart w:id="144" w:name="_Toc39592463"/>
      <w:r w:rsidRPr="00F863BE">
        <w:lastRenderedPageBreak/>
        <w:t>Diagrama de componente</w:t>
      </w:r>
      <w:bookmarkEnd w:id="144"/>
    </w:p>
    <w:p w14:paraId="4C351A96" w14:textId="77777777" w:rsidR="00F863BE" w:rsidRDefault="00F863BE" w:rsidP="00F863BE">
      <w:pPr>
        <w:pStyle w:val="PargrafodaLista"/>
        <w:spacing w:line="360" w:lineRule="auto"/>
        <w:ind w:left="1428"/>
        <w:jc w:val="both"/>
        <w:rPr>
          <w:rFonts w:ascii="Arial" w:hAnsi="Arial" w:cs="Arial"/>
          <w:bCs/>
        </w:rPr>
      </w:pPr>
    </w:p>
    <w:p w14:paraId="4C351A97" w14:textId="77777777" w:rsidR="00F863BE" w:rsidRDefault="00F863BE" w:rsidP="00F863BE">
      <w:pPr>
        <w:pStyle w:val="PargrafodaLista"/>
        <w:spacing w:line="360" w:lineRule="auto"/>
        <w:jc w:val="both"/>
        <w:rPr>
          <w:rFonts w:ascii="Arial" w:hAnsi="Arial" w:cs="Arial"/>
          <w:bCs/>
          <w:color w:val="000000"/>
        </w:rPr>
      </w:pPr>
    </w:p>
    <w:p w14:paraId="4C351A98" w14:textId="77777777" w:rsidR="00F863BE" w:rsidRPr="00F863BE" w:rsidRDefault="00F863BE" w:rsidP="00F863BE">
      <w:pPr>
        <w:pStyle w:val="Ttulo3"/>
      </w:pPr>
      <w:bookmarkStart w:id="145" w:name="_Toc39592464"/>
      <w:r w:rsidRPr="00F863BE">
        <w:t>Análise de Riscos</w:t>
      </w:r>
      <w:bookmarkEnd w:id="145"/>
    </w:p>
    <w:p w14:paraId="4C351A99" w14:textId="77777777" w:rsidR="00F863BE" w:rsidRDefault="00F863BE" w:rsidP="00F863BE">
      <w:pPr>
        <w:pStyle w:val="Texto"/>
        <w:rPr>
          <w:color w:val="0000FF"/>
        </w:rPr>
      </w:pPr>
      <w:r>
        <w:t>O risco envolvido em projetos é uma condição ou evento incerto que, se ocorrer, terá um efeito positivo ou negativo. Esses efeitos podem ser no prazo, custo, esforço e qualidade.</w:t>
      </w:r>
    </w:p>
    <w:p w14:paraId="4C351A9A" w14:textId="77777777" w:rsidR="00F863BE" w:rsidRPr="00F863BE" w:rsidRDefault="00F863BE" w:rsidP="00F863BE">
      <w:pPr>
        <w:pStyle w:val="Texto"/>
        <w:rPr>
          <w:color w:val="0000FF"/>
        </w:rPr>
      </w:pPr>
      <w:r>
        <w:t>Um risco pode ter diversas causas e, se ele acontecer, pode ter diversos impactos. Uma causa é uma condição que favorece o acontecimento de resultados positivos ou negativos. Por exemplo, a causa pode ser uma mudança no escopo, a falta de conhecimento ou pessoas insuficientes para executar um projeto, entre outros.</w:t>
      </w:r>
    </w:p>
    <w:p w14:paraId="4C351A9B" w14:textId="77777777" w:rsidR="00F863BE" w:rsidRDefault="00F863BE" w:rsidP="00F863BE">
      <w:pPr>
        <w:pStyle w:val="Ttulo4"/>
      </w:pPr>
      <w:bookmarkStart w:id="146" w:name="_Toc39592465"/>
      <w:r>
        <w:t>Estratégias</w:t>
      </w:r>
      <w:bookmarkEnd w:id="146"/>
    </w:p>
    <w:p w14:paraId="4C351A9C" w14:textId="77777777" w:rsidR="00F863BE" w:rsidRDefault="00F863BE" w:rsidP="00F863BE">
      <w:pPr>
        <w:spacing w:before="100"/>
        <w:jc w:val="both"/>
        <w:rPr>
          <w:rFonts w:cs="Arial"/>
          <w:bCs/>
          <w:color w:val="0000FF"/>
        </w:rPr>
      </w:pPr>
      <w:r>
        <w:rPr>
          <w:rFonts w:eastAsia="Times New Roman" w:cs="Arial"/>
          <w:bCs/>
          <w:color w:val="000000"/>
          <w:szCs w:val="24"/>
        </w:rPr>
        <w:tab/>
        <w:t>Eliminar: Envolve alterar o plano de gerenciamento do projeto para eliminar a ameaça, eliminando a causa do problema (</w:t>
      </w:r>
      <w:proofErr w:type="spellStart"/>
      <w:r>
        <w:rPr>
          <w:rFonts w:eastAsia="Times New Roman" w:cs="Arial"/>
          <w:bCs/>
          <w:color w:val="000000"/>
          <w:szCs w:val="24"/>
        </w:rPr>
        <w:t>ex</w:t>
      </w:r>
      <w:proofErr w:type="spellEnd"/>
      <w:r>
        <w:rPr>
          <w:rFonts w:eastAsia="Times New Roman" w:cs="Arial"/>
          <w:bCs/>
          <w:color w:val="000000"/>
          <w:szCs w:val="24"/>
        </w:rPr>
        <w:t>: remover um pacote de trabalho).</w:t>
      </w:r>
    </w:p>
    <w:p w14:paraId="4C351A9D" w14:textId="77777777" w:rsidR="00F863BE" w:rsidRDefault="00F863BE" w:rsidP="00F863BE">
      <w:pPr>
        <w:spacing w:before="100"/>
        <w:jc w:val="both"/>
        <w:rPr>
          <w:rFonts w:cs="Arial"/>
          <w:bCs/>
          <w:color w:val="0000FF"/>
        </w:rPr>
      </w:pPr>
      <w:r>
        <w:rPr>
          <w:rFonts w:eastAsia="Times New Roman" w:cs="Arial"/>
          <w:bCs/>
          <w:color w:val="000000"/>
          <w:szCs w:val="24"/>
        </w:rPr>
        <w:tab/>
        <w:t>Mitigar: Reduzir a probabilidade ou o impacto de uma ameaça, tornando-a um risco menor.</w:t>
      </w:r>
    </w:p>
    <w:p w14:paraId="4C351A9E" w14:textId="77777777" w:rsidR="00F863BE" w:rsidRDefault="00F863BE" w:rsidP="00F863BE">
      <w:pPr>
        <w:spacing w:before="100"/>
        <w:jc w:val="both"/>
        <w:rPr>
          <w:rFonts w:cs="Arial"/>
          <w:bCs/>
          <w:color w:val="0000FF"/>
        </w:rPr>
      </w:pPr>
      <w:r>
        <w:rPr>
          <w:rFonts w:eastAsia="Times New Roman" w:cs="Arial"/>
          <w:bCs/>
          <w:color w:val="000000"/>
          <w:szCs w:val="24"/>
        </w:rPr>
        <w:tab/>
        <w:t>Transferir (desviar, alocar): Tornar outra pessoa ou organização responsável pelo risco, contratando seguradoras por exemplo. A transferência do risco implica também na transferência das respostas ao risco. Mas atenção: transferir o risco não o elimina. Simplesmente passamos a responsabilidade para outra pessoa</w:t>
      </w:r>
    </w:p>
    <w:p w14:paraId="4C351A9F" w14:textId="77777777" w:rsidR="00F863BE" w:rsidRDefault="00F863BE" w:rsidP="00F863BE">
      <w:pPr>
        <w:spacing w:before="100"/>
        <w:jc w:val="both"/>
        <w:rPr>
          <w:rFonts w:cs="Arial"/>
          <w:bCs/>
          <w:color w:val="0000FF"/>
        </w:rPr>
      </w:pPr>
      <w:r>
        <w:rPr>
          <w:rFonts w:eastAsia="Times New Roman" w:cs="Arial"/>
          <w:bCs/>
          <w:color w:val="000000"/>
          <w:szCs w:val="24"/>
        </w:rPr>
        <w:t>ou organização quando fazemos isso. A transferência dos riscos deve ser incluída nos termos e condições do contrato.</w:t>
      </w:r>
    </w:p>
    <w:p w14:paraId="4C351AA0" w14:textId="77777777" w:rsidR="00F863BE" w:rsidRDefault="00F863BE" w:rsidP="00F863BE">
      <w:pPr>
        <w:pStyle w:val="Texto"/>
        <w:rPr>
          <w:rFonts w:eastAsia="Times New Roman" w:cs="Arial"/>
          <w:bCs/>
          <w:color w:val="000000"/>
          <w:szCs w:val="24"/>
        </w:rPr>
      </w:pPr>
      <w:r>
        <w:rPr>
          <w:rFonts w:eastAsia="Times New Roman" w:cs="Arial"/>
          <w:bCs/>
          <w:color w:val="000000"/>
          <w:szCs w:val="24"/>
        </w:rPr>
        <w:t>Aceitar: Não fazer nada. A aceitação ativa envolve a criação de planos de contingências para serem implementados se os riscos ocorrerem. A aceitação passiva deixa que as ações sejam determinadas quando e se os riscos ocorrerem.</w:t>
      </w:r>
    </w:p>
    <w:p w14:paraId="4C351AA1" w14:textId="77777777" w:rsidR="00F863BE" w:rsidRDefault="00F863BE" w:rsidP="00F863BE">
      <w:pPr>
        <w:pStyle w:val="Texto"/>
        <w:rPr>
          <w:rFonts w:eastAsia="Times New Roman" w:cs="Arial"/>
          <w:bCs/>
          <w:color w:val="000000"/>
          <w:szCs w:val="24"/>
        </w:rPr>
      </w:pPr>
    </w:p>
    <w:p w14:paraId="4C351AA2" w14:textId="77777777" w:rsidR="00F863BE" w:rsidRDefault="00F863BE" w:rsidP="00F863BE">
      <w:pPr>
        <w:pStyle w:val="Ttulo4"/>
      </w:pPr>
      <w:bookmarkStart w:id="147" w:name="_Toc39592466"/>
      <w:r>
        <w:lastRenderedPageBreak/>
        <w:t>Exemplo</w:t>
      </w:r>
      <w:bookmarkEnd w:id="147"/>
    </w:p>
    <w:p w14:paraId="4C351AA3" w14:textId="77777777" w:rsidR="00F863BE" w:rsidRDefault="00F863BE" w:rsidP="00F863BE">
      <w:pPr>
        <w:spacing w:before="100"/>
        <w:jc w:val="both"/>
        <w:rPr>
          <w:rFonts w:cs="Arial"/>
          <w:bCs/>
          <w:color w:val="000000"/>
        </w:rPr>
      </w:pPr>
      <w:r>
        <w:rPr>
          <w:rFonts w:cs="Arial"/>
          <w:bCs/>
          <w:noProof/>
          <w:color w:val="000000"/>
          <w:lang w:val="en-US"/>
        </w:rPr>
        <w:drawing>
          <wp:anchor distT="0" distB="0" distL="0" distR="0" simplePos="0" relativeHeight="251659776" behindDoc="0" locked="0" layoutInCell="1" allowOverlap="1" wp14:anchorId="4C351B18" wp14:editId="4C351B19">
            <wp:simplePos x="0" y="0"/>
            <wp:positionH relativeFrom="column">
              <wp:align>center</wp:align>
            </wp:positionH>
            <wp:positionV relativeFrom="paragraph">
              <wp:posOffset>635</wp:posOffset>
            </wp:positionV>
            <wp:extent cx="5671185" cy="1937385"/>
            <wp:effectExtent l="0" t="0" r="0" b="0"/>
            <wp:wrapSquare wrapText="largest"/>
            <wp:docPr id="4"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4"/>
                    <a:stretch>
                      <a:fillRect/>
                    </a:stretch>
                  </pic:blipFill>
                  <pic:spPr bwMode="auto">
                    <a:xfrm>
                      <a:off x="0" y="0"/>
                      <a:ext cx="5671185" cy="1937385"/>
                    </a:xfrm>
                    <a:prstGeom prst="rect">
                      <a:avLst/>
                    </a:prstGeom>
                  </pic:spPr>
                </pic:pic>
              </a:graphicData>
            </a:graphic>
          </wp:anchor>
        </w:drawing>
      </w:r>
    </w:p>
    <w:p w14:paraId="4C351AA4" w14:textId="77777777" w:rsidR="00F863BE" w:rsidRPr="00F863BE" w:rsidRDefault="00F863BE" w:rsidP="00F863BE">
      <w:pPr>
        <w:pStyle w:val="Ttulo4"/>
      </w:pPr>
      <w:bookmarkStart w:id="148" w:name="_Toc39592467"/>
      <w:r w:rsidRPr="00F863BE">
        <w:t>Protótipo</w:t>
      </w:r>
      <w:bookmarkEnd w:id="148"/>
    </w:p>
    <w:p w14:paraId="4C351AA5" w14:textId="77777777" w:rsidR="00F863BE" w:rsidRDefault="00F863BE" w:rsidP="00F863BE">
      <w:pPr>
        <w:jc w:val="both"/>
        <w:rPr>
          <w:rFonts w:cs="Arial"/>
        </w:rPr>
      </w:pPr>
      <w:r>
        <w:rPr>
          <w:rFonts w:cs="Arial"/>
          <w:bCs/>
          <w:color w:val="000000"/>
        </w:rPr>
        <w:tab/>
      </w:r>
      <w:r>
        <w:rPr>
          <w:rFonts w:cs="Arial"/>
          <w:color w:val="000000"/>
        </w:rPr>
        <w:t>Nesta seção são apresentados os protótipos das telas do sistema (caso seja proposto um), incluindo a descrição de cada tela do protótipo.</w:t>
      </w:r>
    </w:p>
    <w:p w14:paraId="4C351AA6" w14:textId="77777777" w:rsidR="00F863BE" w:rsidRPr="00F863BE" w:rsidRDefault="00F863BE" w:rsidP="00F863BE">
      <w:pPr>
        <w:pStyle w:val="Texto"/>
      </w:pPr>
    </w:p>
    <w:p w14:paraId="4C351AA7" w14:textId="77777777" w:rsidR="000670B0" w:rsidRDefault="00CE01ED" w:rsidP="00F87084">
      <w:pPr>
        <w:pStyle w:val="Ttulo2"/>
      </w:pPr>
      <w:bookmarkStart w:id="149" w:name="_Toc39592468"/>
      <w:r>
        <w:t>TÍTULO</w:t>
      </w:r>
      <w:r w:rsidR="00C358FB">
        <w:t xml:space="preserve"> da seção secundária</w:t>
      </w:r>
      <w:bookmarkEnd w:id="149"/>
    </w:p>
    <w:p w14:paraId="4C351AA8" w14:textId="77777777" w:rsidR="000670B0" w:rsidRPr="00B27E70" w:rsidRDefault="000670B0" w:rsidP="000670B0">
      <w:pPr>
        <w:ind w:firstLine="709"/>
        <w:jc w:val="both"/>
        <w:rPr>
          <w:rFonts w:cs="Arial"/>
        </w:rPr>
      </w:pPr>
      <w:r w:rsidRPr="00B27E70">
        <w:rPr>
          <w:rFonts w:cs="Arial"/>
        </w:rPr>
        <w:t xml:space="preserve">Para </w:t>
      </w:r>
      <w:r>
        <w:rPr>
          <w:rFonts w:cs="Arial"/>
        </w:rPr>
        <w:t>Fulano</w:t>
      </w:r>
      <w:r w:rsidRPr="00B27E70">
        <w:rPr>
          <w:rFonts w:cs="Arial"/>
        </w:rPr>
        <w:t xml:space="preserve"> (</w:t>
      </w:r>
      <w:r>
        <w:rPr>
          <w:rFonts w:cs="Arial"/>
        </w:rPr>
        <w:t>Ano</w:t>
      </w:r>
      <w:r w:rsidRPr="00B27E70">
        <w:rPr>
          <w:rFonts w:cs="Arial"/>
        </w:rPr>
        <w:t>, p.</w:t>
      </w:r>
      <w:r w:rsidR="003E4FA0">
        <w:rPr>
          <w:rFonts w:cs="Arial"/>
        </w:rPr>
        <w:t xml:space="preserve"> </w:t>
      </w:r>
      <w:r>
        <w:rPr>
          <w:rFonts w:cs="Arial"/>
        </w:rPr>
        <w:t>x</w:t>
      </w:r>
      <w:r w:rsidRPr="00B27E70">
        <w:rPr>
          <w:rFonts w:cs="Arial"/>
        </w:rPr>
        <w:t>), “</w:t>
      </w:r>
      <w:r>
        <w:rPr>
          <w:rFonts w:cs="Arial"/>
        </w:rPr>
        <w:t xml:space="preserve">citação direta, aquela até três linhas, deve aparecer desta forma no texto. Texto </w:t>
      </w:r>
      <w:proofErr w:type="spellStart"/>
      <w:r>
        <w:rPr>
          <w:rFonts w:cs="Arial"/>
        </w:rPr>
        <w:t>texto</w:t>
      </w:r>
      <w:proofErr w:type="spellEnd"/>
      <w:r>
        <w:rPr>
          <w:rFonts w:cs="Arial"/>
        </w:rPr>
        <w:t xml:space="preserve"> </w:t>
      </w:r>
      <w:proofErr w:type="spellStart"/>
      <w:r>
        <w:rPr>
          <w:rFonts w:cs="Arial"/>
        </w:rPr>
        <w:t>texto</w:t>
      </w:r>
      <w:proofErr w:type="spellEnd"/>
      <w:r>
        <w:rPr>
          <w:rFonts w:cs="Arial"/>
        </w:rPr>
        <w:t>.”</w:t>
      </w:r>
    </w:p>
    <w:p w14:paraId="4C351AA9" w14:textId="77777777" w:rsidR="000670B0" w:rsidRDefault="000670B0" w:rsidP="000670B0">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AA" w14:textId="77777777" w:rsidR="008561E8" w:rsidRDefault="00CE01ED" w:rsidP="00F87084">
      <w:pPr>
        <w:pStyle w:val="Ttulo3"/>
      </w:pPr>
      <w:bookmarkStart w:id="150" w:name="_Toc39592469"/>
      <w:r>
        <w:t>Título</w:t>
      </w:r>
      <w:r w:rsidR="00446249">
        <w:t xml:space="preserve"> </w:t>
      </w:r>
      <w:r w:rsidR="00C358FB">
        <w:t>da seção terciária</w:t>
      </w:r>
      <w:bookmarkEnd w:id="150"/>
    </w:p>
    <w:p w14:paraId="4C351AA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AC" w14:textId="77777777" w:rsidR="001A2423" w:rsidRPr="004C3A6D" w:rsidRDefault="000670B0" w:rsidP="00A01326">
      <w:pPr>
        <w:pStyle w:val="Corpodetexto"/>
        <w:spacing w:line="360" w:lineRule="auto"/>
        <w:ind w:firstLine="709"/>
        <w:jc w:val="both"/>
        <w:rPr>
          <w:rFonts w:cs="Arial"/>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1A2423">
        <w:rPr>
          <w:rFonts w:cs="Arial"/>
        </w:rPr>
        <w:t xml:space="preserve">, conforme apresenta a </w:t>
      </w:r>
      <w:r w:rsidR="00190E4C">
        <w:rPr>
          <w:rFonts w:cs="Arial"/>
        </w:rPr>
        <w:fldChar w:fldCharType="begin"/>
      </w:r>
      <w:r w:rsidR="00190E4C">
        <w:rPr>
          <w:rFonts w:cs="Arial"/>
        </w:rPr>
        <w:instrText xml:space="preserve"> REF _Ref292982830 \h </w:instrText>
      </w:r>
      <w:r w:rsidR="00190E4C">
        <w:rPr>
          <w:rFonts w:cs="Arial"/>
        </w:rPr>
      </w:r>
      <w:r w:rsidR="00190E4C">
        <w:rPr>
          <w:rFonts w:cs="Arial"/>
        </w:rPr>
        <w:fldChar w:fldCharType="separate"/>
      </w:r>
      <w:r w:rsidR="009D5F42">
        <w:t xml:space="preserve">Figura </w:t>
      </w:r>
      <w:r w:rsidR="009D5F42">
        <w:rPr>
          <w:noProof/>
        </w:rPr>
        <w:t>1</w:t>
      </w:r>
      <w:r w:rsidR="00190E4C">
        <w:rPr>
          <w:rFonts w:cs="Arial"/>
        </w:rPr>
        <w:fldChar w:fldCharType="end"/>
      </w:r>
      <w:r w:rsidR="001A2423">
        <w:rPr>
          <w:rFonts w:cs="Arial"/>
        </w:rPr>
        <w:t>.</w:t>
      </w:r>
    </w:p>
    <w:p w14:paraId="4C351AAD" w14:textId="77777777" w:rsidR="00F87084" w:rsidRDefault="00F87084" w:rsidP="00F87084">
      <w:pPr>
        <w:pStyle w:val="Legenda"/>
      </w:pPr>
      <w:bookmarkStart w:id="151" w:name="_Ref257810242"/>
      <w:bookmarkStart w:id="152" w:name="_Toc257813721"/>
      <w:bookmarkStart w:id="153" w:name="_Toc257813759"/>
      <w:bookmarkStart w:id="154" w:name="_Toc257814603"/>
      <w:bookmarkStart w:id="155" w:name="_Toc257814686"/>
    </w:p>
    <w:bookmarkEnd w:id="151"/>
    <w:bookmarkEnd w:id="152"/>
    <w:bookmarkEnd w:id="153"/>
    <w:bookmarkEnd w:id="154"/>
    <w:bookmarkEnd w:id="155"/>
    <w:p w14:paraId="4C351AAE" w14:textId="6416F5F5" w:rsidR="00F87084" w:rsidRDefault="0031425E" w:rsidP="0031425E">
      <w:pPr>
        <w:pStyle w:val="Legenda"/>
        <w:ind w:left="1080"/>
        <w:jc w:val="left"/>
      </w:pPr>
      <w:r>
        <w:t xml:space="preserve"> </w:t>
      </w:r>
      <w:bookmarkStart w:id="156" w:name="_Ref292982830"/>
      <w:bookmarkStart w:id="157" w:name="_Toc292982923"/>
      <w:bookmarkStart w:id="158" w:name="_Toc342050853"/>
      <w:bookmarkStart w:id="159" w:name="_Toc39864339"/>
      <w:r>
        <w:t xml:space="preserve">Figura </w:t>
      </w:r>
      <w:r>
        <w:fldChar w:fldCharType="begin"/>
      </w:r>
      <w:r>
        <w:instrText xml:space="preserve"> SEQ Figura \* ARABIC </w:instrText>
      </w:r>
      <w:r>
        <w:fldChar w:fldCharType="separate"/>
      </w:r>
      <w:r w:rsidR="00962723">
        <w:rPr>
          <w:noProof/>
        </w:rPr>
        <w:t>1</w:t>
      </w:r>
      <w:r>
        <w:fldChar w:fldCharType="end"/>
      </w:r>
      <w:bookmarkEnd w:id="156"/>
      <w:r w:rsidR="003E4FA0">
        <w:t xml:space="preserve"> – </w:t>
      </w:r>
      <w:r>
        <w:t>Título da figura</w:t>
      </w:r>
      <w:bookmarkEnd w:id="157"/>
      <w:bookmarkEnd w:id="158"/>
      <w:bookmarkEnd w:id="159"/>
    </w:p>
    <w:tbl>
      <w:tblPr>
        <w:tblW w:w="0" w:type="auto"/>
        <w:tblInd w:w="1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1"/>
      </w:tblGrid>
      <w:tr w:rsidR="000670B0" w14:paraId="4C351AB4" w14:textId="77777777">
        <w:tc>
          <w:tcPr>
            <w:tcW w:w="6521" w:type="dxa"/>
            <w:shd w:val="clear" w:color="auto" w:fill="B6DDE8"/>
          </w:tcPr>
          <w:p w14:paraId="4C351AAF" w14:textId="77777777" w:rsidR="000670B0" w:rsidRDefault="000670B0" w:rsidP="001A2423">
            <w:pPr>
              <w:pStyle w:val="ParagrafoparaIlustraes"/>
            </w:pPr>
          </w:p>
          <w:p w14:paraId="4C351AB0" w14:textId="77777777" w:rsidR="000670B0" w:rsidRDefault="000670B0" w:rsidP="001A2423">
            <w:pPr>
              <w:pStyle w:val="ParagrafoparaIlustraes"/>
            </w:pPr>
          </w:p>
          <w:p w14:paraId="4C351AB1" w14:textId="77777777" w:rsidR="000670B0" w:rsidRDefault="000670B0" w:rsidP="001A2423">
            <w:pPr>
              <w:pStyle w:val="ParagrafoparaIlustraes"/>
            </w:pPr>
            <w:r>
              <w:t>Figura</w:t>
            </w:r>
          </w:p>
          <w:p w14:paraId="4C351AB2" w14:textId="77777777" w:rsidR="000670B0" w:rsidRDefault="000670B0" w:rsidP="001A2423">
            <w:pPr>
              <w:pStyle w:val="ParagrafoparaIlustraes"/>
            </w:pPr>
          </w:p>
          <w:p w14:paraId="4C351AB3" w14:textId="77777777" w:rsidR="000670B0" w:rsidRDefault="000670B0" w:rsidP="001A2423">
            <w:pPr>
              <w:pStyle w:val="ParagrafoparaIlustraes"/>
            </w:pPr>
          </w:p>
        </w:tc>
      </w:tr>
    </w:tbl>
    <w:p w14:paraId="4C351AB5" w14:textId="77777777" w:rsidR="001A2423" w:rsidRDefault="00F87084" w:rsidP="00F87084">
      <w:pPr>
        <w:pStyle w:val="Fonte"/>
        <w:ind w:left="1080"/>
        <w:jc w:val="both"/>
      </w:pPr>
      <w:r>
        <w:lastRenderedPageBreak/>
        <w:t xml:space="preserve"> </w:t>
      </w:r>
      <w:r w:rsidR="001A2423">
        <w:t xml:space="preserve">Fonte: </w:t>
      </w:r>
      <w:r w:rsidR="00190E4C">
        <w:t>o</w:t>
      </w:r>
      <w:r>
        <w:t xml:space="preserve"> autor, a</w:t>
      </w:r>
      <w:r w:rsidR="000670B0">
        <w:t>no</w:t>
      </w:r>
      <w:r w:rsidR="001A2423">
        <w:t>.</w:t>
      </w:r>
    </w:p>
    <w:p w14:paraId="4C351AB6" w14:textId="77777777" w:rsidR="000670B0" w:rsidRDefault="000670B0" w:rsidP="001A2423">
      <w:pPr>
        <w:pStyle w:val="Fonte"/>
      </w:pPr>
    </w:p>
    <w:p w14:paraId="4C351AB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8" w14:textId="77777777" w:rsidR="009A6DD7" w:rsidRPr="00A01326" w:rsidRDefault="000476AE" w:rsidP="00F87084">
      <w:pPr>
        <w:pStyle w:val="Ttulo3"/>
      </w:pPr>
      <w:bookmarkStart w:id="160" w:name="_Toc257728967"/>
      <w:bookmarkStart w:id="161" w:name="_Toc257729066"/>
      <w:bookmarkStart w:id="162" w:name="_Toc257729290"/>
      <w:bookmarkStart w:id="163" w:name="_Toc257729456"/>
      <w:bookmarkStart w:id="164" w:name="_Toc257729493"/>
      <w:bookmarkStart w:id="165" w:name="_Toc257729510"/>
      <w:bookmarkStart w:id="166" w:name="_Toc257814817"/>
      <w:bookmarkStart w:id="167" w:name="_Toc266865632"/>
      <w:r>
        <w:t xml:space="preserve"> </w:t>
      </w:r>
      <w:bookmarkStart w:id="168" w:name="_Toc39592470"/>
      <w:r>
        <w:t>Título</w:t>
      </w:r>
      <w:r w:rsidR="000670B0">
        <w:t xml:space="preserve"> </w:t>
      </w:r>
      <w:bookmarkEnd w:id="160"/>
      <w:bookmarkEnd w:id="161"/>
      <w:bookmarkEnd w:id="162"/>
      <w:bookmarkEnd w:id="163"/>
      <w:bookmarkEnd w:id="164"/>
      <w:bookmarkEnd w:id="165"/>
      <w:bookmarkEnd w:id="166"/>
      <w:bookmarkEnd w:id="167"/>
      <w:r w:rsidR="00C358FB">
        <w:t>da seção terciária</w:t>
      </w:r>
      <w:bookmarkEnd w:id="168"/>
    </w:p>
    <w:p w14:paraId="4C351AB9" w14:textId="77777777" w:rsidR="000670B0" w:rsidRDefault="000670B0" w:rsidP="000670B0">
      <w:pPr>
        <w:tabs>
          <w:tab w:val="left" w:pos="720"/>
          <w:tab w:val="left" w:pos="1080"/>
        </w:tabs>
        <w:ind w:firstLine="709"/>
        <w:jc w:val="both"/>
        <w:rPr>
          <w:rFonts w:cs="Arial"/>
          <w:szCs w:val="24"/>
        </w:rPr>
      </w:pPr>
      <w:bookmarkStart w:id="169" w:name="_Toc266865633"/>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A" w14:textId="77777777" w:rsidR="009A6DD7" w:rsidRDefault="000476AE" w:rsidP="002C5C30">
      <w:pPr>
        <w:pStyle w:val="Ttulo4"/>
      </w:pPr>
      <w:bookmarkStart w:id="170" w:name="_Toc39592471"/>
      <w:bookmarkEnd w:id="169"/>
      <w:r>
        <w:t>Título</w:t>
      </w:r>
      <w:r w:rsidR="00C358FB">
        <w:t xml:space="preserve"> da seção quaternária</w:t>
      </w:r>
      <w:bookmarkEnd w:id="170"/>
    </w:p>
    <w:p w14:paraId="4C351ABB"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BC" w14:textId="77777777" w:rsidR="00A01326" w:rsidRPr="000D7739" w:rsidRDefault="000670B0" w:rsidP="000D7739">
      <w:pPr>
        <w:tabs>
          <w:tab w:val="left" w:pos="720"/>
          <w:tab w:val="left" w:pos="1080"/>
        </w:tabs>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0D7739">
        <w:t>texto</w:t>
      </w:r>
      <w:proofErr w:type="spellEnd"/>
    </w:p>
    <w:p w14:paraId="4C351ABD" w14:textId="77777777" w:rsidR="001D2FA5" w:rsidRDefault="000670B0" w:rsidP="00A01326">
      <w:pPr>
        <w:pStyle w:val="Texto"/>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00F65817">
        <w:t xml:space="preserve">, </w:t>
      </w:r>
      <w:r w:rsidR="00414B7F">
        <w:t xml:space="preserve">conforme mostra </w:t>
      </w:r>
      <w:r w:rsidR="00F65817">
        <w:t xml:space="preserve">a </w:t>
      </w:r>
      <w:r w:rsidR="00190E4C">
        <w:fldChar w:fldCharType="begin"/>
      </w:r>
      <w:r w:rsidR="00190E4C">
        <w:instrText xml:space="preserve"> REF _Ref292982745 \h </w:instrText>
      </w:r>
      <w:r w:rsidR="00190E4C">
        <w:fldChar w:fldCharType="separate"/>
      </w:r>
      <w:r w:rsidR="009D5F42">
        <w:t xml:space="preserve">Tabela </w:t>
      </w:r>
      <w:r w:rsidR="009D5F42">
        <w:rPr>
          <w:noProof/>
        </w:rPr>
        <w:t>1</w:t>
      </w:r>
      <w:r w:rsidR="00190E4C">
        <w:fldChar w:fldCharType="end"/>
      </w:r>
      <w:r w:rsidR="00F65817">
        <w:t xml:space="preserve">. </w:t>
      </w:r>
    </w:p>
    <w:p w14:paraId="4C351ABE" w14:textId="77777777" w:rsidR="00F87084" w:rsidRDefault="00F87084" w:rsidP="00F87084">
      <w:pPr>
        <w:pStyle w:val="Texto"/>
        <w:ind w:firstLine="0"/>
      </w:pPr>
    </w:p>
    <w:p w14:paraId="4C351ABF" w14:textId="77777777" w:rsidR="0031425E" w:rsidRDefault="0031425E" w:rsidP="003E4FA0">
      <w:pPr>
        <w:pStyle w:val="Legenda-Tabela"/>
      </w:pPr>
      <w:bookmarkStart w:id="171" w:name="_Ref292982745"/>
      <w:bookmarkStart w:id="172" w:name="_Toc342050855"/>
      <w:bookmarkStart w:id="173" w:name="_Toc342051007"/>
      <w:r>
        <w:t xml:space="preserve">Tabela </w:t>
      </w:r>
      <w:r>
        <w:fldChar w:fldCharType="begin"/>
      </w:r>
      <w:r>
        <w:instrText xml:space="preserve"> SEQ Tabela \* ARABIC </w:instrText>
      </w:r>
      <w:r>
        <w:fldChar w:fldCharType="separate"/>
      </w:r>
      <w:r w:rsidR="009D5F42">
        <w:rPr>
          <w:noProof/>
        </w:rPr>
        <w:t>1</w:t>
      </w:r>
      <w:r>
        <w:fldChar w:fldCharType="end"/>
      </w:r>
      <w:bookmarkEnd w:id="171"/>
      <w:r w:rsidR="003E4FA0">
        <w:t xml:space="preserve"> –</w:t>
      </w:r>
      <w:r>
        <w:t xml:space="preserve"> Título da tabela</w:t>
      </w:r>
      <w:bookmarkEnd w:id="172"/>
      <w:bookmarkEnd w:id="17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068"/>
        <w:gridCol w:w="1869"/>
        <w:gridCol w:w="3026"/>
      </w:tblGrid>
      <w:tr w:rsidR="00DC623E" w:rsidRPr="00DC623E" w14:paraId="4C351AC3" w14:textId="77777777">
        <w:tc>
          <w:tcPr>
            <w:tcW w:w="4140" w:type="dxa"/>
            <w:tcBorders>
              <w:top w:val="single" w:sz="12" w:space="0" w:color="auto"/>
              <w:left w:val="nil"/>
              <w:bottom w:val="single" w:sz="12" w:space="0" w:color="auto"/>
              <w:right w:val="nil"/>
            </w:tcBorders>
          </w:tcPr>
          <w:p w14:paraId="4C351AC0" w14:textId="77777777" w:rsidR="00DC623E" w:rsidRPr="00C50128" w:rsidRDefault="00DC623E" w:rsidP="00C50128">
            <w:pPr>
              <w:pStyle w:val="Texto"/>
              <w:ind w:firstLine="0"/>
              <w:jc w:val="center"/>
              <w:rPr>
                <w:b/>
                <w:sz w:val="20"/>
                <w:szCs w:val="20"/>
              </w:rPr>
            </w:pPr>
            <w:proofErr w:type="spellStart"/>
            <w:r w:rsidRPr="00C50128">
              <w:rPr>
                <w:b/>
                <w:sz w:val="20"/>
                <w:szCs w:val="20"/>
              </w:rPr>
              <w:t>D</w:t>
            </w:r>
            <w:r w:rsidR="000670B0" w:rsidRPr="00C50128">
              <w:rPr>
                <w:b/>
                <w:sz w:val="20"/>
                <w:szCs w:val="20"/>
              </w:rPr>
              <w:t>ddddddd</w:t>
            </w:r>
            <w:proofErr w:type="spellEnd"/>
          </w:p>
        </w:tc>
        <w:tc>
          <w:tcPr>
            <w:tcW w:w="1892" w:type="dxa"/>
            <w:tcBorders>
              <w:top w:val="single" w:sz="12" w:space="0" w:color="auto"/>
              <w:left w:val="nil"/>
              <w:bottom w:val="single" w:sz="12" w:space="0" w:color="auto"/>
              <w:right w:val="nil"/>
            </w:tcBorders>
          </w:tcPr>
          <w:p w14:paraId="4C351AC1" w14:textId="77777777" w:rsidR="00DC623E" w:rsidRPr="00C50128" w:rsidRDefault="00DC623E" w:rsidP="00C50128">
            <w:pPr>
              <w:pStyle w:val="Texto"/>
              <w:ind w:firstLine="0"/>
              <w:jc w:val="center"/>
              <w:rPr>
                <w:b/>
                <w:sz w:val="20"/>
                <w:szCs w:val="20"/>
              </w:rPr>
            </w:pPr>
            <w:proofErr w:type="spellStart"/>
            <w:r w:rsidRPr="00C50128">
              <w:rPr>
                <w:b/>
                <w:sz w:val="20"/>
                <w:szCs w:val="20"/>
              </w:rPr>
              <w:t>F</w:t>
            </w:r>
            <w:r w:rsidR="000670B0" w:rsidRPr="00C50128">
              <w:rPr>
                <w:b/>
                <w:sz w:val="20"/>
                <w:szCs w:val="20"/>
              </w:rPr>
              <w:t>fffffffff</w:t>
            </w:r>
            <w:proofErr w:type="spellEnd"/>
          </w:p>
        </w:tc>
        <w:tc>
          <w:tcPr>
            <w:tcW w:w="3071" w:type="dxa"/>
            <w:tcBorders>
              <w:top w:val="single" w:sz="12" w:space="0" w:color="auto"/>
              <w:left w:val="nil"/>
              <w:bottom w:val="single" w:sz="12" w:space="0" w:color="auto"/>
              <w:right w:val="nil"/>
            </w:tcBorders>
          </w:tcPr>
          <w:p w14:paraId="4C351AC2" w14:textId="77777777" w:rsidR="00DC623E" w:rsidRPr="00C50128" w:rsidRDefault="00DC623E" w:rsidP="00C50128">
            <w:pPr>
              <w:pStyle w:val="Texto"/>
              <w:ind w:firstLine="0"/>
              <w:jc w:val="center"/>
              <w:rPr>
                <w:b/>
                <w:sz w:val="20"/>
                <w:szCs w:val="20"/>
              </w:rPr>
            </w:pPr>
            <w:proofErr w:type="spellStart"/>
            <w:r w:rsidRPr="00C50128">
              <w:rPr>
                <w:b/>
                <w:sz w:val="20"/>
                <w:szCs w:val="20"/>
              </w:rPr>
              <w:t>V</w:t>
            </w:r>
            <w:r w:rsidR="000670B0" w:rsidRPr="00C50128">
              <w:rPr>
                <w:b/>
                <w:sz w:val="20"/>
                <w:szCs w:val="20"/>
              </w:rPr>
              <w:t>vvvvvvvv</w:t>
            </w:r>
            <w:proofErr w:type="spellEnd"/>
          </w:p>
        </w:tc>
      </w:tr>
      <w:tr w:rsidR="00DC623E" w:rsidRPr="00DC623E" w14:paraId="4C351AC7" w14:textId="77777777">
        <w:tc>
          <w:tcPr>
            <w:tcW w:w="4140" w:type="dxa"/>
            <w:tcBorders>
              <w:top w:val="single" w:sz="12" w:space="0" w:color="auto"/>
              <w:left w:val="nil"/>
              <w:bottom w:val="nil"/>
              <w:right w:val="nil"/>
            </w:tcBorders>
          </w:tcPr>
          <w:p w14:paraId="4C351AC4"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single" w:sz="12" w:space="0" w:color="auto"/>
              <w:left w:val="nil"/>
              <w:bottom w:val="nil"/>
              <w:right w:val="nil"/>
            </w:tcBorders>
          </w:tcPr>
          <w:p w14:paraId="4C351AC5"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single" w:sz="12" w:space="0" w:color="auto"/>
              <w:left w:val="nil"/>
              <w:bottom w:val="nil"/>
              <w:right w:val="nil"/>
            </w:tcBorders>
          </w:tcPr>
          <w:p w14:paraId="4C351AC6"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B" w14:textId="77777777">
        <w:tc>
          <w:tcPr>
            <w:tcW w:w="4140" w:type="dxa"/>
            <w:tcBorders>
              <w:top w:val="nil"/>
              <w:left w:val="nil"/>
              <w:bottom w:val="nil"/>
              <w:right w:val="nil"/>
            </w:tcBorders>
          </w:tcPr>
          <w:p w14:paraId="4C351AC8"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nil"/>
              <w:right w:val="nil"/>
            </w:tcBorders>
          </w:tcPr>
          <w:p w14:paraId="4C351AC9"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A"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CF" w14:textId="77777777">
        <w:tc>
          <w:tcPr>
            <w:tcW w:w="4140" w:type="dxa"/>
            <w:tcBorders>
              <w:top w:val="nil"/>
              <w:left w:val="nil"/>
              <w:bottom w:val="nil"/>
              <w:right w:val="nil"/>
            </w:tcBorders>
          </w:tcPr>
          <w:p w14:paraId="4C351ACC"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
        </w:tc>
        <w:tc>
          <w:tcPr>
            <w:tcW w:w="1892" w:type="dxa"/>
            <w:tcBorders>
              <w:top w:val="nil"/>
              <w:left w:val="nil"/>
              <w:bottom w:val="nil"/>
              <w:right w:val="nil"/>
            </w:tcBorders>
          </w:tcPr>
          <w:p w14:paraId="4C351ACD" w14:textId="77777777" w:rsidR="00DC623E" w:rsidRPr="00C50128" w:rsidRDefault="000670B0" w:rsidP="00C50128">
            <w:pPr>
              <w:pStyle w:val="Texto"/>
              <w:ind w:firstLine="0"/>
              <w:jc w:val="center"/>
              <w:rPr>
                <w:sz w:val="20"/>
                <w:szCs w:val="20"/>
              </w:rPr>
            </w:pPr>
            <w:r w:rsidRPr="00C50128">
              <w:rPr>
                <w:sz w:val="20"/>
                <w:szCs w:val="20"/>
              </w:rPr>
              <w:t>X</w:t>
            </w:r>
          </w:p>
        </w:tc>
        <w:tc>
          <w:tcPr>
            <w:tcW w:w="3071" w:type="dxa"/>
            <w:tcBorders>
              <w:top w:val="nil"/>
              <w:left w:val="nil"/>
              <w:bottom w:val="nil"/>
              <w:right w:val="nil"/>
            </w:tcBorders>
          </w:tcPr>
          <w:p w14:paraId="4C351ACE" w14:textId="77777777" w:rsidR="00DC623E" w:rsidRPr="00C50128" w:rsidRDefault="000670B0" w:rsidP="00C50128">
            <w:pPr>
              <w:pStyle w:val="Texto"/>
              <w:ind w:firstLine="0"/>
              <w:jc w:val="center"/>
              <w:rPr>
                <w:sz w:val="20"/>
                <w:szCs w:val="20"/>
              </w:rPr>
            </w:pPr>
            <w:r w:rsidRPr="00C50128">
              <w:rPr>
                <w:sz w:val="20"/>
                <w:szCs w:val="20"/>
              </w:rPr>
              <w:t>Y</w:t>
            </w:r>
          </w:p>
        </w:tc>
      </w:tr>
      <w:tr w:rsidR="00DC623E" w:rsidRPr="00DC623E" w14:paraId="4C351AD3" w14:textId="77777777">
        <w:tc>
          <w:tcPr>
            <w:tcW w:w="4140" w:type="dxa"/>
            <w:tcBorders>
              <w:top w:val="nil"/>
              <w:left w:val="nil"/>
              <w:bottom w:val="single" w:sz="12" w:space="0" w:color="auto"/>
              <w:right w:val="nil"/>
            </w:tcBorders>
          </w:tcPr>
          <w:p w14:paraId="4C351AD0" w14:textId="77777777" w:rsidR="00DC623E" w:rsidRPr="00C50128" w:rsidRDefault="000670B0" w:rsidP="00C50128">
            <w:pPr>
              <w:pStyle w:val="Texto"/>
              <w:ind w:firstLine="0"/>
              <w:rPr>
                <w:sz w:val="20"/>
                <w:szCs w:val="20"/>
              </w:rPr>
            </w:pPr>
            <w:r w:rsidRPr="00C50128">
              <w:rPr>
                <w:sz w:val="20"/>
                <w:szCs w:val="20"/>
              </w:rPr>
              <w:t xml:space="preserve">Texto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r w:rsidRPr="00C50128">
              <w:rPr>
                <w:sz w:val="20"/>
                <w:szCs w:val="20"/>
              </w:rPr>
              <w:t xml:space="preserve"> </w:t>
            </w:r>
            <w:proofErr w:type="spellStart"/>
            <w:r w:rsidRPr="00C50128">
              <w:rPr>
                <w:sz w:val="20"/>
                <w:szCs w:val="20"/>
              </w:rPr>
              <w:t>texto</w:t>
            </w:r>
            <w:proofErr w:type="spellEnd"/>
          </w:p>
        </w:tc>
        <w:tc>
          <w:tcPr>
            <w:tcW w:w="1892" w:type="dxa"/>
            <w:tcBorders>
              <w:top w:val="nil"/>
              <w:left w:val="nil"/>
              <w:bottom w:val="single" w:sz="12" w:space="0" w:color="auto"/>
              <w:right w:val="nil"/>
            </w:tcBorders>
          </w:tcPr>
          <w:p w14:paraId="4C351AD1" w14:textId="77777777" w:rsidR="00DC623E" w:rsidRPr="00C50128" w:rsidRDefault="000670B0" w:rsidP="00C50128">
            <w:pPr>
              <w:pStyle w:val="Texto"/>
              <w:ind w:firstLine="0"/>
              <w:jc w:val="center"/>
              <w:rPr>
                <w:sz w:val="20"/>
                <w:szCs w:val="20"/>
              </w:rPr>
            </w:pPr>
            <w:r w:rsidRPr="00C50128">
              <w:rPr>
                <w:sz w:val="20"/>
                <w:szCs w:val="20"/>
              </w:rPr>
              <w:t xml:space="preserve">X </w:t>
            </w:r>
          </w:p>
        </w:tc>
        <w:tc>
          <w:tcPr>
            <w:tcW w:w="3071" w:type="dxa"/>
            <w:tcBorders>
              <w:top w:val="nil"/>
              <w:left w:val="nil"/>
              <w:bottom w:val="single" w:sz="12" w:space="0" w:color="auto"/>
              <w:right w:val="nil"/>
            </w:tcBorders>
          </w:tcPr>
          <w:p w14:paraId="4C351AD2" w14:textId="77777777" w:rsidR="00DC623E" w:rsidRPr="00C50128" w:rsidRDefault="000670B0" w:rsidP="00C50128">
            <w:pPr>
              <w:pStyle w:val="Texto"/>
              <w:ind w:firstLine="0"/>
              <w:jc w:val="center"/>
              <w:rPr>
                <w:sz w:val="20"/>
                <w:szCs w:val="20"/>
              </w:rPr>
            </w:pPr>
            <w:r w:rsidRPr="00C50128">
              <w:rPr>
                <w:sz w:val="20"/>
                <w:szCs w:val="20"/>
              </w:rPr>
              <w:t>Y</w:t>
            </w:r>
          </w:p>
        </w:tc>
      </w:tr>
    </w:tbl>
    <w:p w14:paraId="4C351AD4" w14:textId="77777777" w:rsidR="00DC623E" w:rsidRDefault="00F87084" w:rsidP="00A01326">
      <w:pPr>
        <w:pStyle w:val="Texto"/>
        <w:ind w:firstLine="0"/>
        <w:jc w:val="left"/>
        <w:rPr>
          <w:sz w:val="20"/>
          <w:szCs w:val="20"/>
        </w:rPr>
      </w:pPr>
      <w:r>
        <w:rPr>
          <w:sz w:val="20"/>
          <w:szCs w:val="20"/>
        </w:rPr>
        <w:t>Fonte: o autor, ano</w:t>
      </w:r>
      <w:r w:rsidR="003E4FA0">
        <w:rPr>
          <w:sz w:val="20"/>
          <w:szCs w:val="20"/>
        </w:rPr>
        <w:t>.</w:t>
      </w:r>
    </w:p>
    <w:p w14:paraId="4C351AD5" w14:textId="77777777" w:rsidR="000B7C89" w:rsidRDefault="000B7C89" w:rsidP="000D1FC9">
      <w:pPr>
        <w:pStyle w:val="Texto"/>
        <w:rPr>
          <w:sz w:val="20"/>
          <w:szCs w:val="20"/>
        </w:rPr>
      </w:pPr>
    </w:p>
    <w:p w14:paraId="4C351AD6"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7"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8" w14:textId="77777777" w:rsidR="000670B0" w:rsidRPr="00B27E7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D9" w14:textId="77777777" w:rsidR="00F863BE" w:rsidRDefault="00F863BE">
      <w:pPr>
        <w:spacing w:line="240" w:lineRule="auto"/>
        <w:jc w:val="left"/>
        <w:rPr>
          <w:rFonts w:eastAsia="Times New Roman"/>
          <w:b/>
          <w:bCs/>
          <w:caps/>
          <w:szCs w:val="24"/>
        </w:rPr>
      </w:pPr>
      <w:r>
        <w:rPr>
          <w:szCs w:val="24"/>
        </w:rPr>
        <w:br w:type="page"/>
      </w:r>
    </w:p>
    <w:p w14:paraId="4C351ADA" w14:textId="77777777" w:rsidR="00F863BE" w:rsidRDefault="00F863BE" w:rsidP="006A7348">
      <w:pPr>
        <w:pStyle w:val="Ttulo1"/>
        <w:rPr>
          <w:szCs w:val="24"/>
        </w:rPr>
      </w:pPr>
      <w:bookmarkStart w:id="174" w:name="_Toc39592472"/>
      <w:r>
        <w:rPr>
          <w:szCs w:val="24"/>
        </w:rPr>
        <w:lastRenderedPageBreak/>
        <w:t>Cronograma de trabalho</w:t>
      </w:r>
      <w:bookmarkEnd w:id="174"/>
    </w:p>
    <w:p w14:paraId="51F8880A" w14:textId="077DF41B" w:rsidR="00724AFA" w:rsidRDefault="00875E39" w:rsidP="00724AFA">
      <w:pPr>
        <w:pStyle w:val="Texto"/>
        <w:rPr>
          <w:rFonts w:eastAsia="Times New Roman" w:cs="Arial"/>
          <w:color w:val="000000"/>
          <w:szCs w:val="24"/>
        </w:rPr>
      </w:pPr>
      <w:r>
        <w:rPr>
          <w:rFonts w:eastAsia="Times New Roman" w:cs="Arial"/>
          <w:color w:val="000000"/>
          <w:szCs w:val="24"/>
        </w:rPr>
        <w:t>A seguir são apresentados os cronogramas das macro atividades e entregas referentes às parte 1 e 2 do trabalho de conclusão de curso</w:t>
      </w:r>
      <w:r w:rsidR="00724AFA">
        <w:rPr>
          <w:rFonts w:eastAsia="Times New Roman" w:cs="Arial"/>
          <w:color w:val="000000"/>
          <w:szCs w:val="24"/>
        </w:rPr>
        <w:t xml:space="preserve">, para o primeiro </w:t>
      </w:r>
      <w:r w:rsidR="00AE0BCE">
        <w:rPr>
          <w:rFonts w:eastAsia="Times New Roman" w:cs="Arial"/>
          <w:color w:val="000000"/>
          <w:szCs w:val="24"/>
        </w:rPr>
        <w:t>semestre</w:t>
      </w:r>
      <w:r w:rsidR="00724AFA">
        <w:rPr>
          <w:rFonts w:eastAsia="Times New Roman" w:cs="Arial"/>
          <w:color w:val="000000"/>
          <w:szCs w:val="24"/>
        </w:rPr>
        <w:t xml:space="preserve"> as macro atividade e entregas foram separas conforme</w:t>
      </w:r>
      <w:r w:rsidR="00A7541B">
        <w:rPr>
          <w:rFonts w:eastAsia="Times New Roman" w:cs="Arial"/>
          <w:color w:val="000000"/>
          <w:szCs w:val="24"/>
        </w:rPr>
        <w:t>, vide Figura X</w:t>
      </w:r>
      <w:r w:rsidR="00724AFA">
        <w:rPr>
          <w:rFonts w:eastAsia="Times New Roman" w:cs="Arial"/>
          <w:color w:val="000000"/>
          <w:szCs w:val="24"/>
        </w:rPr>
        <w:t>:</w:t>
      </w:r>
    </w:p>
    <w:p w14:paraId="34523966" w14:textId="65444A9F" w:rsidR="00724AFA" w:rsidRDefault="00724AFA" w:rsidP="00724AFA">
      <w:pPr>
        <w:pStyle w:val="Texto"/>
        <w:rPr>
          <w:rFonts w:eastAsia="Times New Roman" w:cs="Arial"/>
          <w:color w:val="000000"/>
          <w:szCs w:val="24"/>
        </w:rPr>
      </w:pPr>
      <w:r w:rsidRPr="001A562A">
        <w:rPr>
          <w:rFonts w:eastAsia="Times New Roman" w:cs="Arial"/>
          <w:b/>
          <w:bCs/>
          <w:color w:val="000000"/>
          <w:szCs w:val="24"/>
        </w:rPr>
        <w:t>Relatório (I):</w:t>
      </w:r>
      <w:r>
        <w:rPr>
          <w:rFonts w:eastAsia="Times New Roman" w:cs="Arial"/>
          <w:color w:val="000000"/>
          <w:szCs w:val="24"/>
        </w:rPr>
        <w:t xml:space="preserve"> </w:t>
      </w:r>
      <w:r w:rsidR="001A562A">
        <w:rPr>
          <w:rFonts w:eastAsia="Times New Roman" w:cs="Arial"/>
          <w:color w:val="000000"/>
          <w:szCs w:val="24"/>
        </w:rPr>
        <w:t>Entrega da Introdução,  contendo as subseções Problematização, Justificativa, Objetivos Geral e Específicos e Procedimentos Metodológicos;</w:t>
      </w:r>
    </w:p>
    <w:p w14:paraId="07EFB42B" w14:textId="2D611887" w:rsidR="001A562A" w:rsidRDefault="001A562A" w:rsidP="00724AFA">
      <w:pPr>
        <w:pStyle w:val="Texto"/>
        <w:rPr>
          <w:rFonts w:eastAsia="Times New Roman" w:cs="Arial"/>
          <w:color w:val="000000"/>
          <w:szCs w:val="24"/>
        </w:rPr>
      </w:pPr>
      <w:r w:rsidRPr="00263A12">
        <w:rPr>
          <w:rFonts w:eastAsia="Times New Roman" w:cs="Arial"/>
          <w:b/>
          <w:bCs/>
          <w:color w:val="000000"/>
          <w:szCs w:val="24"/>
        </w:rPr>
        <w:t>Relatório (II):</w:t>
      </w:r>
      <w:r>
        <w:rPr>
          <w:rFonts w:eastAsia="Times New Roman" w:cs="Arial"/>
          <w:color w:val="000000"/>
          <w:szCs w:val="24"/>
        </w:rPr>
        <w:t xml:space="preserve"> Entrega da parte </w:t>
      </w:r>
      <w:proofErr w:type="spellStart"/>
      <w:r>
        <w:rPr>
          <w:rFonts w:eastAsia="Times New Roman" w:cs="Arial"/>
          <w:color w:val="000000"/>
          <w:szCs w:val="24"/>
        </w:rPr>
        <w:t>escritado</w:t>
      </w:r>
      <w:proofErr w:type="spellEnd"/>
      <w:r>
        <w:rPr>
          <w:rFonts w:eastAsia="Times New Roman" w:cs="Arial"/>
          <w:color w:val="000000"/>
          <w:szCs w:val="24"/>
        </w:rPr>
        <w:t xml:space="preserve"> subseção Introdução, Balizadores</w:t>
      </w:r>
      <w:r w:rsidR="00263A12">
        <w:rPr>
          <w:rFonts w:eastAsia="Times New Roman" w:cs="Arial"/>
          <w:color w:val="000000"/>
          <w:szCs w:val="24"/>
        </w:rPr>
        <w:t>;</w:t>
      </w:r>
      <w:r w:rsidR="00DC5679">
        <w:rPr>
          <w:rFonts w:eastAsia="Times New Roman" w:cs="Arial"/>
          <w:color w:val="000000"/>
          <w:szCs w:val="24"/>
        </w:rPr>
        <w:t xml:space="preserve"> bem como a Caracterização do Problema</w:t>
      </w:r>
      <w:r w:rsidR="00263A12">
        <w:rPr>
          <w:rFonts w:eastAsia="Times New Roman" w:cs="Arial"/>
          <w:color w:val="000000"/>
          <w:szCs w:val="24"/>
        </w:rPr>
        <w:t xml:space="preserve"> e Descrição do contexto</w:t>
      </w:r>
      <w:r w:rsidR="00205FD9">
        <w:rPr>
          <w:rFonts w:eastAsia="Times New Roman" w:cs="Arial"/>
          <w:color w:val="000000"/>
          <w:szCs w:val="24"/>
        </w:rPr>
        <w:t>, subseções do capítulo 2, desenvolvimento.</w:t>
      </w:r>
    </w:p>
    <w:p w14:paraId="00F6AF84" w14:textId="030B4A2E" w:rsidR="00205FD9" w:rsidRDefault="00205FD9" w:rsidP="00724AFA">
      <w:pPr>
        <w:pStyle w:val="Texto"/>
        <w:rPr>
          <w:rFonts w:eastAsia="Times New Roman" w:cs="Arial"/>
          <w:b/>
          <w:bCs/>
          <w:color w:val="000000"/>
          <w:szCs w:val="24"/>
        </w:rPr>
      </w:pPr>
      <w:r w:rsidRPr="00C26B95">
        <w:rPr>
          <w:rFonts w:eastAsia="Times New Roman" w:cs="Arial"/>
          <w:b/>
          <w:bCs/>
          <w:color w:val="000000"/>
          <w:szCs w:val="24"/>
        </w:rPr>
        <w:t>Relatório (III):</w:t>
      </w:r>
      <w:r w:rsidR="00C26B95" w:rsidRPr="00C26B95">
        <w:rPr>
          <w:rFonts w:eastAsia="Times New Roman" w:cs="Arial"/>
          <w:b/>
          <w:bCs/>
          <w:color w:val="000000"/>
          <w:szCs w:val="24"/>
        </w:rPr>
        <w:t xml:space="preserve"> </w:t>
      </w:r>
    </w:p>
    <w:p w14:paraId="6329862C" w14:textId="79AFE07D" w:rsidR="004C002B" w:rsidRDefault="004C002B" w:rsidP="00724AFA">
      <w:pPr>
        <w:pStyle w:val="Texto"/>
        <w:rPr>
          <w:rFonts w:eastAsia="Times New Roman" w:cs="Arial"/>
          <w:b/>
          <w:bCs/>
          <w:color w:val="000000"/>
          <w:szCs w:val="24"/>
        </w:rPr>
      </w:pPr>
    </w:p>
    <w:p w14:paraId="77077D04" w14:textId="77777777" w:rsidR="00BD3D4F" w:rsidRDefault="00BD15AB" w:rsidP="00724AFA">
      <w:pPr>
        <w:pStyle w:val="Texto"/>
        <w:rPr>
          <w:rFonts w:eastAsia="Times New Roman" w:cs="Arial"/>
          <w:b/>
          <w:bCs/>
          <w:color w:val="000000"/>
          <w:szCs w:val="24"/>
        </w:rPr>
      </w:pPr>
      <w:r>
        <w:rPr>
          <w:rFonts w:eastAsia="Times New Roman" w:cs="Arial"/>
          <w:b/>
          <w:bCs/>
          <w:color w:val="000000"/>
          <w:szCs w:val="24"/>
        </w:rPr>
        <w:t>Elaboração do Projeto:</w:t>
      </w:r>
    </w:p>
    <w:p w14:paraId="6B44146B" w14:textId="3568CD62" w:rsidR="00BD15AB" w:rsidRDefault="00BD15AB" w:rsidP="00BD3D4F">
      <w:pPr>
        <w:pStyle w:val="Texto"/>
        <w:numPr>
          <w:ilvl w:val="0"/>
          <w:numId w:val="26"/>
        </w:numPr>
        <w:rPr>
          <w:rFonts w:eastAsia="Times New Roman" w:cs="Arial"/>
          <w:color w:val="000000"/>
          <w:szCs w:val="24"/>
        </w:rPr>
      </w:pPr>
      <w:r w:rsidRPr="00BD15AB">
        <w:rPr>
          <w:rFonts w:eastAsia="Times New Roman" w:cs="Arial"/>
          <w:color w:val="000000"/>
          <w:szCs w:val="24"/>
        </w:rPr>
        <w:t xml:space="preserve">Entrega </w:t>
      </w:r>
      <w:r>
        <w:rPr>
          <w:rFonts w:eastAsia="Times New Roman" w:cs="Arial"/>
          <w:color w:val="000000"/>
          <w:szCs w:val="24"/>
        </w:rPr>
        <w:t xml:space="preserve">da Introdução e subtópicos até </w:t>
      </w:r>
      <w:r w:rsidR="00BD3D4F">
        <w:rPr>
          <w:rFonts w:eastAsia="Times New Roman" w:cs="Arial"/>
          <w:color w:val="000000"/>
          <w:szCs w:val="24"/>
        </w:rPr>
        <w:t xml:space="preserve">15/05/2020; </w:t>
      </w:r>
    </w:p>
    <w:p w14:paraId="109C00DF" w14:textId="446F1887" w:rsidR="00BD3D4F" w:rsidRPr="00BD15AB" w:rsidRDefault="00BD3D4F" w:rsidP="00BD3D4F">
      <w:pPr>
        <w:pStyle w:val="Texto"/>
        <w:numPr>
          <w:ilvl w:val="0"/>
          <w:numId w:val="26"/>
        </w:numPr>
        <w:rPr>
          <w:rFonts w:eastAsia="Times New Roman" w:cs="Arial"/>
          <w:color w:val="000000"/>
          <w:szCs w:val="24"/>
        </w:rPr>
      </w:pPr>
      <w:r>
        <w:rPr>
          <w:rFonts w:eastAsia="Times New Roman" w:cs="Arial"/>
          <w:color w:val="000000"/>
          <w:szCs w:val="24"/>
        </w:rPr>
        <w:t>Caracterização do problema e descrição do contexto até 22/05/2020;</w:t>
      </w:r>
    </w:p>
    <w:p w14:paraId="60CB53FD" w14:textId="051935B5" w:rsidR="00AE7BF0" w:rsidRDefault="00AE7BF0">
      <w:pPr>
        <w:spacing w:line="240" w:lineRule="auto"/>
        <w:jc w:val="left"/>
        <w:rPr>
          <w:rFonts w:eastAsia="Times New Roman" w:cs="Arial"/>
          <w:color w:val="000000"/>
          <w:szCs w:val="24"/>
        </w:rPr>
      </w:pPr>
      <w:r>
        <w:rPr>
          <w:rFonts w:eastAsia="Times New Roman" w:cs="Arial"/>
          <w:color w:val="000000"/>
          <w:szCs w:val="24"/>
        </w:rPr>
        <w:br w:type="page"/>
      </w:r>
    </w:p>
    <w:p w14:paraId="4E37A292" w14:textId="1C847D33" w:rsidR="00694163" w:rsidRDefault="00694163" w:rsidP="004F147C">
      <w:pPr>
        <w:pStyle w:val="Texto"/>
        <w:ind w:firstLine="0"/>
        <w:rPr>
          <w:rFonts w:eastAsia="Times New Roman" w:cs="Arial"/>
          <w:color w:val="000000"/>
          <w:szCs w:val="24"/>
        </w:rPr>
      </w:pPr>
    </w:p>
    <w:p w14:paraId="332E0864" w14:textId="503B0096" w:rsidR="00724AFA" w:rsidRDefault="00724AFA" w:rsidP="00F863BE">
      <w:pPr>
        <w:pStyle w:val="Texto"/>
        <w:rPr>
          <w:rFonts w:eastAsia="Times New Roman" w:cs="Arial"/>
          <w:color w:val="000000"/>
          <w:szCs w:val="24"/>
        </w:rPr>
      </w:pPr>
    </w:p>
    <w:p w14:paraId="3C8C9027" w14:textId="77777777" w:rsidR="00AE7BF0" w:rsidRDefault="00AE7BF0" w:rsidP="00F863BE">
      <w:pPr>
        <w:pStyle w:val="Texto"/>
        <w:rPr>
          <w:rFonts w:eastAsia="Times New Roman" w:cs="Arial"/>
          <w:color w:val="000000"/>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4"/>
        <w:gridCol w:w="4764"/>
        <w:gridCol w:w="2133"/>
      </w:tblGrid>
      <w:tr w:rsidR="005D6195" w14:paraId="10D583CD" w14:textId="77777777" w:rsidTr="00AE0BCE">
        <w:trPr>
          <w:cantSplit/>
          <w:trHeight w:val="1134"/>
        </w:trPr>
        <w:tc>
          <w:tcPr>
            <w:tcW w:w="3020" w:type="dxa"/>
            <w:textDirection w:val="tbRl"/>
          </w:tcPr>
          <w:p w14:paraId="020AB919" w14:textId="57D7C433" w:rsidR="004F147C" w:rsidRPr="00AE0BCE" w:rsidRDefault="004F147C" w:rsidP="00AE0BCE">
            <w:pPr>
              <w:pStyle w:val="Texto"/>
              <w:ind w:left="113" w:right="113" w:firstLine="0"/>
              <w:rPr>
                <w:sz w:val="20"/>
                <w:szCs w:val="20"/>
              </w:rPr>
            </w:pPr>
            <w:r w:rsidRPr="00AE0BCE">
              <w:rPr>
                <w:sz w:val="20"/>
                <w:szCs w:val="20"/>
              </w:rPr>
              <w:t>Fonte: O Autor, 20</w:t>
            </w:r>
            <w:r w:rsidR="00AE0BCE" w:rsidRPr="00AE0BCE">
              <w:rPr>
                <w:sz w:val="20"/>
                <w:szCs w:val="20"/>
              </w:rPr>
              <w:t>20.</w:t>
            </w:r>
          </w:p>
        </w:tc>
        <w:tc>
          <w:tcPr>
            <w:tcW w:w="3020" w:type="dxa"/>
          </w:tcPr>
          <w:p w14:paraId="706BB006" w14:textId="6A2E18AD" w:rsidR="004F147C" w:rsidRDefault="004F147C" w:rsidP="00F863BE">
            <w:pPr>
              <w:pStyle w:val="Texto"/>
              <w:ind w:firstLine="0"/>
            </w:pPr>
            <w:r>
              <w:rPr>
                <w:rFonts w:eastAsia="Times New Roman" w:cs="Arial"/>
                <w:noProof/>
                <w:color w:val="000000"/>
                <w:szCs w:val="24"/>
              </w:rPr>
              <w:drawing>
                <wp:inline distT="0" distB="0" distL="0" distR="0" wp14:anchorId="05759073" wp14:editId="0892FBC5">
                  <wp:extent cx="7824092" cy="2888192"/>
                  <wp:effectExtent l="0" t="8572"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7830228" cy="2890457"/>
                          </a:xfrm>
                          <a:prstGeom prst="rect">
                            <a:avLst/>
                          </a:prstGeom>
                          <a:noFill/>
                          <a:ln>
                            <a:noFill/>
                          </a:ln>
                        </pic:spPr>
                      </pic:pic>
                    </a:graphicData>
                  </a:graphic>
                </wp:inline>
              </w:drawing>
            </w:r>
          </w:p>
        </w:tc>
        <w:tc>
          <w:tcPr>
            <w:tcW w:w="3021" w:type="dxa"/>
            <w:textDirection w:val="tbRl"/>
            <w:vAlign w:val="bottom"/>
          </w:tcPr>
          <w:p w14:paraId="7D97C37B" w14:textId="77777777" w:rsidR="00962723" w:rsidRPr="00F863BE" w:rsidRDefault="00962723" w:rsidP="00962723">
            <w:pPr>
              <w:pStyle w:val="Legenda"/>
              <w:jc w:val="both"/>
            </w:pPr>
            <w:bookmarkStart w:id="175" w:name="_Toc39864340"/>
            <w:r>
              <w:t xml:space="preserve">Figura </w:t>
            </w:r>
            <w:r>
              <w:fldChar w:fldCharType="begin"/>
            </w:r>
            <w:r>
              <w:instrText xml:space="preserve"> SEQ Figura \* ARABIC </w:instrText>
            </w:r>
            <w:r>
              <w:fldChar w:fldCharType="separate"/>
            </w:r>
            <w:r>
              <w:rPr>
                <w:noProof/>
              </w:rPr>
              <w:t>2</w:t>
            </w:r>
            <w:r>
              <w:fldChar w:fldCharType="end"/>
            </w:r>
            <w:r>
              <w:t xml:space="preserve"> </w:t>
            </w:r>
            <w:r w:rsidRPr="009978A5">
              <w:t>Cronograma das atividades do 1º Semestre</w:t>
            </w:r>
            <w:bookmarkEnd w:id="175"/>
          </w:p>
          <w:p w14:paraId="6E4CBC02" w14:textId="7CB890DE" w:rsidR="004F147C" w:rsidRPr="004F147C" w:rsidRDefault="004F147C" w:rsidP="00962723">
            <w:pPr>
              <w:pStyle w:val="Texto"/>
              <w:keepNext/>
              <w:ind w:left="113" w:right="113" w:firstLine="0"/>
              <w:rPr>
                <w:sz w:val="20"/>
                <w:szCs w:val="18"/>
              </w:rPr>
            </w:pPr>
          </w:p>
        </w:tc>
      </w:tr>
    </w:tbl>
    <w:p w14:paraId="4C351ADC" w14:textId="77777777" w:rsidR="00F863BE" w:rsidRDefault="00F863BE">
      <w:pPr>
        <w:spacing w:line="240" w:lineRule="auto"/>
        <w:jc w:val="left"/>
        <w:rPr>
          <w:rFonts w:eastAsia="Times New Roman"/>
          <w:b/>
          <w:bCs/>
          <w:caps/>
          <w:szCs w:val="28"/>
        </w:rPr>
      </w:pPr>
      <w:bookmarkStart w:id="176" w:name="_Toc266865634"/>
      <w:bookmarkStart w:id="177" w:name="_Toc257728969"/>
      <w:bookmarkStart w:id="178" w:name="_Toc257729068"/>
      <w:bookmarkStart w:id="179" w:name="_Toc257729292"/>
      <w:bookmarkStart w:id="180" w:name="_Toc257729458"/>
      <w:bookmarkStart w:id="181" w:name="_Toc257729495"/>
      <w:bookmarkStart w:id="182" w:name="_Toc257729512"/>
      <w:bookmarkStart w:id="183" w:name="_Toc257814819"/>
      <w:r>
        <w:br w:type="page"/>
      </w:r>
    </w:p>
    <w:p w14:paraId="3C640F0C" w14:textId="6F38127E" w:rsidR="00574832" w:rsidRDefault="00574832">
      <w:pPr>
        <w:spacing w:line="240" w:lineRule="auto"/>
        <w:jc w:val="left"/>
        <w:rPr>
          <w:rFonts w:eastAsia="Times New Roman"/>
          <w:b/>
          <w:bCs/>
          <w:caps/>
          <w:szCs w:val="28"/>
        </w:rPr>
      </w:pPr>
      <w:bookmarkStart w:id="184" w:name="_Toc39592473"/>
      <w:r>
        <w:rPr>
          <w:noProof/>
        </w:rPr>
        <w:lastRenderedPageBreak/>
        <w:drawing>
          <wp:inline distT="0" distB="0" distL="0" distR="0" wp14:anchorId="7C2795D1" wp14:editId="1A2742BD">
            <wp:extent cx="5758815" cy="1600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8815" cy="1600200"/>
                    </a:xfrm>
                    <a:prstGeom prst="rect">
                      <a:avLst/>
                    </a:prstGeom>
                    <a:noFill/>
                    <a:ln>
                      <a:noFill/>
                    </a:ln>
                  </pic:spPr>
                </pic:pic>
              </a:graphicData>
            </a:graphic>
          </wp:inline>
        </w:drawing>
      </w:r>
      <w:r>
        <w:br w:type="page"/>
      </w:r>
    </w:p>
    <w:p w14:paraId="4C351ADD" w14:textId="1171234E" w:rsidR="003604FB" w:rsidRDefault="003604FB" w:rsidP="00F863BE">
      <w:pPr>
        <w:pStyle w:val="Ttulo1"/>
      </w:pPr>
      <w:r>
        <w:lastRenderedPageBreak/>
        <w:t>ANÁLISE DOS RESULTADOS</w:t>
      </w:r>
      <w:bookmarkEnd w:id="176"/>
      <w:bookmarkEnd w:id="184"/>
    </w:p>
    <w:p w14:paraId="4C351ADE" w14:textId="77777777" w:rsidR="00A32531" w:rsidRPr="00A32531" w:rsidRDefault="00A32531" w:rsidP="00A50563">
      <w:pPr>
        <w:pStyle w:val="Texto"/>
      </w:pPr>
    </w:p>
    <w:p w14:paraId="4C351ADF" w14:textId="77777777" w:rsidR="000670B0" w:rsidRDefault="000670B0" w:rsidP="000670B0">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rsidR="00F863BE">
        <w:t>texto</w:t>
      </w:r>
      <w:proofErr w:type="spellEnd"/>
      <w:r w:rsidR="00F863BE">
        <w:t>, a</w:t>
      </w:r>
      <w:r w:rsidR="000D7739">
        <w:rPr>
          <w:rFonts w:cs="Arial"/>
          <w:szCs w:val="24"/>
        </w:rPr>
        <w:t>presentado na Figura 2.</w:t>
      </w:r>
    </w:p>
    <w:p w14:paraId="4C351AE0" w14:textId="77777777" w:rsidR="00F87084" w:rsidRDefault="00F87084" w:rsidP="00F87084">
      <w:pPr>
        <w:pStyle w:val="Lista"/>
        <w:spacing w:line="240" w:lineRule="auto"/>
        <w:jc w:val="both"/>
        <w:rPr>
          <w:sz w:val="20"/>
          <w:szCs w:val="20"/>
        </w:rPr>
      </w:pPr>
    </w:p>
    <w:p w14:paraId="4C351AE1" w14:textId="77777777" w:rsidR="00F87084" w:rsidRPr="00D519FF" w:rsidRDefault="00CE01ED" w:rsidP="00190E4C">
      <w:pPr>
        <w:pStyle w:val="Lista"/>
        <w:keepNext/>
        <w:spacing w:line="240" w:lineRule="auto"/>
        <w:ind w:left="1440" w:firstLine="0"/>
        <w:jc w:val="both"/>
        <w:rPr>
          <w:sz w:val="20"/>
          <w:szCs w:val="20"/>
        </w:rPr>
      </w:pPr>
      <w:r>
        <w:rPr>
          <w:sz w:val="20"/>
          <w:szCs w:val="20"/>
        </w:rPr>
        <w:t xml:space="preserve">  </w:t>
      </w:r>
    </w:p>
    <w:p w14:paraId="4C351AE2" w14:textId="77777777" w:rsidR="00190E4C" w:rsidRDefault="00190E4C" w:rsidP="00190E4C">
      <w:pPr>
        <w:pStyle w:val="Legenda"/>
        <w:ind w:left="1416"/>
        <w:jc w:val="both"/>
      </w:pPr>
      <w:r>
        <w:t xml:space="preserve">  </w:t>
      </w:r>
    </w:p>
    <w:p w14:paraId="4C351AE3" w14:textId="7DBFB43F" w:rsidR="000D7739" w:rsidRDefault="000D7739" w:rsidP="000D7739">
      <w:pPr>
        <w:pStyle w:val="Legenda"/>
        <w:keepNext/>
        <w:ind w:firstLine="1560"/>
        <w:jc w:val="left"/>
      </w:pPr>
      <w:bookmarkStart w:id="185" w:name="_Toc39864341"/>
      <w:r>
        <w:t xml:space="preserve">Figura </w:t>
      </w:r>
      <w:r>
        <w:fldChar w:fldCharType="begin"/>
      </w:r>
      <w:r>
        <w:instrText xml:space="preserve"> SEQ Figura \* ARABIC </w:instrText>
      </w:r>
      <w:r>
        <w:fldChar w:fldCharType="separate"/>
      </w:r>
      <w:r w:rsidR="00962723">
        <w:rPr>
          <w:noProof/>
        </w:rPr>
        <w:t>3</w:t>
      </w:r>
      <w:r>
        <w:fldChar w:fldCharType="end"/>
      </w:r>
      <w:bookmarkStart w:id="186" w:name="_Toc292982924"/>
      <w:bookmarkStart w:id="187" w:name="_Toc342050789"/>
      <w:bookmarkStart w:id="188" w:name="_Toc342050856"/>
      <w:r>
        <w:t>– Título do gráfico</w:t>
      </w:r>
      <w:bookmarkEnd w:id="185"/>
      <w:bookmarkEnd w:id="186"/>
      <w:bookmarkEnd w:id="187"/>
      <w:bookmarkEnd w:id="188"/>
    </w:p>
    <w:p w14:paraId="4C351AE4" w14:textId="77777777" w:rsidR="000670B0" w:rsidRDefault="009D5F42" w:rsidP="00D519FF">
      <w:pPr>
        <w:pStyle w:val="Lista"/>
        <w:spacing w:line="240" w:lineRule="auto"/>
        <w:rPr>
          <w:sz w:val="20"/>
          <w:szCs w:val="20"/>
        </w:rPr>
      </w:pPr>
      <w:r w:rsidRPr="00C50128">
        <w:rPr>
          <w:noProof/>
          <w:sz w:val="20"/>
          <w:szCs w:val="20"/>
          <w:lang w:val="en-US"/>
        </w:rPr>
        <w:drawing>
          <wp:inline distT="0" distB="0" distL="0" distR="0" wp14:anchorId="4C351B1A" wp14:editId="4C351B1B">
            <wp:extent cx="4400550" cy="1762125"/>
            <wp:effectExtent l="0" t="0" r="0" b="0"/>
            <wp:docPr id="2" name="Gráfico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C351AE5" w14:textId="77777777" w:rsidR="006526FD" w:rsidRDefault="00CE01ED" w:rsidP="00CE01ED">
      <w:pPr>
        <w:spacing w:line="240" w:lineRule="auto"/>
        <w:ind w:left="1440"/>
        <w:jc w:val="both"/>
        <w:rPr>
          <w:rFonts w:cs="Arial"/>
          <w:sz w:val="20"/>
          <w:szCs w:val="20"/>
        </w:rPr>
      </w:pPr>
      <w:r>
        <w:rPr>
          <w:rFonts w:cs="Arial"/>
          <w:sz w:val="20"/>
          <w:szCs w:val="20"/>
        </w:rPr>
        <w:t xml:space="preserve"> </w:t>
      </w:r>
      <w:r w:rsidR="00C358FB">
        <w:rPr>
          <w:rFonts w:cs="Arial"/>
          <w:sz w:val="20"/>
          <w:szCs w:val="20"/>
        </w:rPr>
        <w:t>Fonte: o</w:t>
      </w:r>
      <w:r w:rsidR="006526FD">
        <w:rPr>
          <w:rFonts w:cs="Arial"/>
          <w:sz w:val="20"/>
          <w:szCs w:val="20"/>
        </w:rPr>
        <w:t xml:space="preserve"> autor</w:t>
      </w:r>
      <w:r w:rsidR="00C358FB">
        <w:rPr>
          <w:rFonts w:cs="Arial"/>
          <w:sz w:val="20"/>
          <w:szCs w:val="20"/>
        </w:rPr>
        <w:t>, ano</w:t>
      </w:r>
      <w:r w:rsidR="003E4FA0">
        <w:rPr>
          <w:rFonts w:cs="Arial"/>
          <w:sz w:val="20"/>
          <w:szCs w:val="20"/>
        </w:rPr>
        <w:t>.</w:t>
      </w:r>
    </w:p>
    <w:p w14:paraId="4C351AE6" w14:textId="77777777" w:rsidR="006526FD" w:rsidRPr="000361D3" w:rsidRDefault="006526FD" w:rsidP="003604FB">
      <w:pPr>
        <w:rPr>
          <w:rFonts w:cs="Arial"/>
          <w:sz w:val="20"/>
          <w:szCs w:val="20"/>
        </w:rPr>
      </w:pPr>
    </w:p>
    <w:p w14:paraId="4C351AE7"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8" w14:textId="77777777" w:rsidR="00C358FB" w:rsidRDefault="00C358FB" w:rsidP="00C358FB">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9" w14:textId="77777777" w:rsidR="007D353C" w:rsidRDefault="007D353C" w:rsidP="007D353C">
      <w:pPr>
        <w:tabs>
          <w:tab w:val="left" w:pos="720"/>
          <w:tab w:val="left" w:pos="1080"/>
        </w:tabs>
        <w:ind w:firstLine="709"/>
        <w:jc w:val="both"/>
        <w:rPr>
          <w:rFonts w:cs="Arial"/>
          <w:szCs w:val="24"/>
        </w:rPr>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A" w14:textId="77777777" w:rsidR="00C358FB" w:rsidRDefault="00C358FB" w:rsidP="00C358FB">
      <w:pPr>
        <w:tabs>
          <w:tab w:val="left" w:pos="720"/>
          <w:tab w:val="left" w:pos="1080"/>
        </w:tabs>
        <w:ind w:firstLine="709"/>
        <w:jc w:val="both"/>
        <w:rPr>
          <w:rFonts w:cs="Arial"/>
          <w:szCs w:val="24"/>
        </w:rPr>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szCs w:val="24"/>
        </w:rPr>
        <w:t xml:space="preserve"> </w:t>
      </w:r>
    </w:p>
    <w:p w14:paraId="4C351AEB" w14:textId="77777777" w:rsidR="003604FB" w:rsidRPr="00B27E70" w:rsidRDefault="003604FB" w:rsidP="00A01326">
      <w:pPr>
        <w:tabs>
          <w:tab w:val="left" w:pos="720"/>
        </w:tabs>
        <w:ind w:firstLine="709"/>
        <w:jc w:val="both"/>
        <w:rPr>
          <w:rFonts w:cs="Arial"/>
        </w:rPr>
      </w:pPr>
      <w:r w:rsidRPr="00B27E70">
        <w:rPr>
          <w:rFonts w:cs="Arial"/>
        </w:rPr>
        <w:t xml:space="preserve">Segundo </w:t>
      </w:r>
      <w:proofErr w:type="spellStart"/>
      <w:r w:rsidRPr="00B27E70">
        <w:rPr>
          <w:rFonts w:cs="Arial"/>
        </w:rPr>
        <w:t>M</w:t>
      </w:r>
      <w:r w:rsidR="007D353C">
        <w:rPr>
          <w:rFonts w:cs="Arial"/>
        </w:rPr>
        <w:t>mmmmm</w:t>
      </w:r>
      <w:proofErr w:type="spellEnd"/>
      <w:r w:rsidRPr="00B27E70">
        <w:rPr>
          <w:rFonts w:cs="Arial"/>
        </w:rPr>
        <w:t xml:space="preserve"> (</w:t>
      </w:r>
      <w:r w:rsidR="007D353C">
        <w:rPr>
          <w:rFonts w:cs="Arial"/>
        </w:rPr>
        <w:t>Ano,</w:t>
      </w:r>
      <w:r w:rsidR="00C358FB">
        <w:rPr>
          <w:rFonts w:cs="Arial"/>
        </w:rPr>
        <w:t xml:space="preserve"> </w:t>
      </w:r>
      <w:r w:rsidR="00377318">
        <w:rPr>
          <w:rFonts w:cs="Arial"/>
        </w:rPr>
        <w:t>p.</w:t>
      </w:r>
      <w:r w:rsidR="003E4FA0">
        <w:rPr>
          <w:rFonts w:cs="Arial"/>
        </w:rPr>
        <w:t xml:space="preserve"> </w:t>
      </w:r>
      <w:proofErr w:type="spellStart"/>
      <w:r w:rsidR="007D353C">
        <w:rPr>
          <w:rFonts w:cs="Arial"/>
        </w:rPr>
        <w:t>xx</w:t>
      </w:r>
      <w:proofErr w:type="spellEnd"/>
      <w:r w:rsidRPr="00B27E70">
        <w:rPr>
          <w:rFonts w:cs="Arial"/>
        </w:rPr>
        <w:t>),</w:t>
      </w:r>
    </w:p>
    <w:p w14:paraId="4C351AEC" w14:textId="77777777" w:rsidR="003604FB" w:rsidRPr="00E66FD1" w:rsidRDefault="00C358FB" w:rsidP="00C358FB">
      <w:pPr>
        <w:pStyle w:val="CitaoLonga"/>
      </w:pPr>
      <w:r>
        <w:t>c</w:t>
      </w:r>
      <w:r w:rsidR="007D353C">
        <w:t xml:space="preserve">itação longa, letra em tamanho menor, com recuo de 4 cm, justificado e espacejamento simples. 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w:t>
      </w:r>
      <w:r w:rsidR="007D353C" w:rsidRPr="007D353C">
        <w:t xml:space="preserve"> </w:t>
      </w:r>
      <w:r w:rsidR="007D353C">
        <w:t xml:space="preserve">Texto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7D353C">
        <w:t xml:space="preserve"> </w:t>
      </w:r>
      <w:proofErr w:type="spellStart"/>
      <w:r w:rsidR="007D353C">
        <w:t>texto</w:t>
      </w:r>
      <w:proofErr w:type="spellEnd"/>
      <w:r w:rsidR="000D7739">
        <w:t xml:space="preserve"> (AUTOR, ano, p. X)</w:t>
      </w:r>
      <w:r w:rsidR="007D353C">
        <w:t>.</w:t>
      </w:r>
    </w:p>
    <w:p w14:paraId="4C351AED"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7D353C">
        <w:rPr>
          <w:rFonts w:cs="Arial"/>
        </w:rPr>
        <w:t xml:space="preserve"> </w:t>
      </w: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E" w14:textId="77777777" w:rsidR="007D353C" w:rsidRDefault="007D353C" w:rsidP="00A01326">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EF" w14:textId="77777777" w:rsidR="007D353C" w:rsidRDefault="007D353C" w:rsidP="007D353C">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0" w14:textId="77777777" w:rsidR="007D353C" w:rsidRDefault="007D353C" w:rsidP="007D353C">
      <w:pPr>
        <w:pStyle w:val="Cabealho"/>
        <w:tabs>
          <w:tab w:val="left" w:pos="720"/>
        </w:tabs>
        <w:spacing w:line="360" w:lineRule="auto"/>
        <w:ind w:firstLine="709"/>
        <w:jc w:val="both"/>
      </w:pPr>
      <w:r>
        <w:rPr>
          <w:rFonts w:cs="Arial"/>
        </w:rPr>
        <w:lastRenderedPageBreak/>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1" w14:textId="77777777" w:rsidR="003604FB" w:rsidRDefault="007D353C" w:rsidP="007D353C">
      <w:pPr>
        <w:pStyle w:val="Cabealho"/>
        <w:tabs>
          <w:tab w:val="left" w:pos="720"/>
        </w:tabs>
        <w:spacing w:line="360" w:lineRule="auto"/>
        <w:ind w:firstLine="709"/>
        <w:jc w:val="both"/>
        <w:rPr>
          <w:rFonts w:cs="Arial"/>
        </w:rPr>
      </w:pPr>
      <w:r>
        <w:t>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003604FB" w:rsidRPr="00B27E70">
        <w:rPr>
          <w:rFonts w:cs="Arial"/>
        </w:rPr>
        <w:t xml:space="preserve"> </w:t>
      </w:r>
    </w:p>
    <w:p w14:paraId="4C351AF2" w14:textId="77777777" w:rsidR="00A01326" w:rsidRDefault="00A01326">
      <w:pPr>
        <w:spacing w:line="240" w:lineRule="auto"/>
        <w:jc w:val="left"/>
        <w:rPr>
          <w:rFonts w:cs="Arial"/>
        </w:rPr>
      </w:pPr>
      <w:r>
        <w:rPr>
          <w:rFonts w:cs="Arial"/>
        </w:rPr>
        <w:br w:type="page"/>
      </w:r>
    </w:p>
    <w:p w14:paraId="4C351AF3" w14:textId="77777777" w:rsidR="009A6DD7" w:rsidRDefault="00674D14" w:rsidP="00CE01ED">
      <w:pPr>
        <w:pStyle w:val="Ttulo1"/>
      </w:pPr>
      <w:bookmarkStart w:id="189" w:name="_Toc266865635"/>
      <w:bookmarkStart w:id="190" w:name="_Toc39592474"/>
      <w:r>
        <w:lastRenderedPageBreak/>
        <w:t>Considerações Finais</w:t>
      </w:r>
      <w:bookmarkEnd w:id="177"/>
      <w:bookmarkEnd w:id="178"/>
      <w:bookmarkEnd w:id="179"/>
      <w:bookmarkEnd w:id="180"/>
      <w:bookmarkEnd w:id="181"/>
      <w:bookmarkEnd w:id="182"/>
      <w:bookmarkEnd w:id="183"/>
      <w:bookmarkEnd w:id="189"/>
      <w:r w:rsidR="005D1193">
        <w:t xml:space="preserve"> OU CONCLUSÃO</w:t>
      </w:r>
      <w:bookmarkEnd w:id="190"/>
    </w:p>
    <w:p w14:paraId="4C351AF4"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5"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p>
    <w:p w14:paraId="4C351AF6" w14:textId="77777777" w:rsidR="005D1193" w:rsidRDefault="005D1193" w:rsidP="005D1193">
      <w:pPr>
        <w:pStyle w:val="Cabealho"/>
        <w:tabs>
          <w:tab w:val="left" w:pos="720"/>
        </w:tabs>
        <w:spacing w:line="360" w:lineRule="auto"/>
        <w:ind w:firstLine="709"/>
        <w:jc w:val="both"/>
      </w:pPr>
      <w:r>
        <w:rPr>
          <w:rFonts w:cs="Arial"/>
        </w:rPr>
        <w:t>T</w:t>
      </w:r>
      <w:r>
        <w: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 xml:space="preserve">. </w:t>
      </w:r>
    </w:p>
    <w:p w14:paraId="4C351AF7" w14:textId="77777777" w:rsidR="005D1193" w:rsidRDefault="005D1193" w:rsidP="005D1193">
      <w:pPr>
        <w:pStyle w:val="Cabealho"/>
        <w:tabs>
          <w:tab w:val="left" w:pos="720"/>
        </w:tabs>
        <w:spacing w:line="360" w:lineRule="auto"/>
        <w:ind w:firstLine="709"/>
        <w:jc w:val="both"/>
        <w:rPr>
          <w:rFonts w:cs="Arial"/>
        </w:rPr>
      </w:pPr>
      <w:r>
        <w:t>Texto</w:t>
      </w:r>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rsidRPr="00A42C46">
        <w:t xml:space="preserve"> </w:t>
      </w:r>
      <w:proofErr w:type="spellStart"/>
      <w:r>
        <w:t>texto</w:t>
      </w:r>
      <w:proofErr w:type="spellEnd"/>
      <w:r>
        <w:t>.</w:t>
      </w:r>
      <w:r w:rsidRPr="00B27E70">
        <w:rPr>
          <w:rFonts w:cs="Arial"/>
        </w:rPr>
        <w:t xml:space="preserve"> </w:t>
      </w:r>
    </w:p>
    <w:p w14:paraId="4C351AF8" w14:textId="77777777" w:rsidR="005D1193" w:rsidRDefault="005D1193" w:rsidP="00EF4B77">
      <w:pPr>
        <w:pStyle w:val="Texto"/>
      </w:pPr>
    </w:p>
    <w:p w14:paraId="4C351AF9" w14:textId="77777777" w:rsidR="00A01326" w:rsidRDefault="00A01326">
      <w:pPr>
        <w:spacing w:line="240" w:lineRule="auto"/>
        <w:jc w:val="left"/>
        <w:rPr>
          <w:rFonts w:cs="Arial"/>
        </w:rPr>
      </w:pPr>
      <w:r>
        <w:rPr>
          <w:rFonts w:cs="Arial"/>
        </w:rPr>
        <w:br w:type="page"/>
      </w:r>
    </w:p>
    <w:p w14:paraId="4C351AFA" w14:textId="77777777" w:rsidR="00674D14" w:rsidRDefault="00B63317" w:rsidP="00087AB2">
      <w:pPr>
        <w:pStyle w:val="Ttulo1"/>
        <w:numPr>
          <w:ilvl w:val="0"/>
          <w:numId w:val="0"/>
        </w:numPr>
        <w:jc w:val="center"/>
      </w:pPr>
      <w:bookmarkStart w:id="191" w:name="_Toc257728970"/>
      <w:bookmarkStart w:id="192" w:name="_Toc257729293"/>
      <w:bookmarkStart w:id="193" w:name="_Toc257729513"/>
      <w:bookmarkStart w:id="194" w:name="_Toc257814820"/>
      <w:bookmarkStart w:id="195" w:name="_Toc39592475"/>
      <w:r>
        <w:lastRenderedPageBreak/>
        <w:t>Referências</w:t>
      </w:r>
      <w:bookmarkEnd w:id="191"/>
      <w:bookmarkEnd w:id="192"/>
      <w:bookmarkEnd w:id="193"/>
      <w:bookmarkEnd w:id="194"/>
      <w:bookmarkEnd w:id="195"/>
    </w:p>
    <w:p w14:paraId="4C351AFB" w14:textId="77777777" w:rsidR="005D1193" w:rsidRPr="00F10553" w:rsidRDefault="005D1193" w:rsidP="007E2C84">
      <w:pPr>
        <w:pStyle w:val="Referncia"/>
      </w:pPr>
      <w:r>
        <w:t xml:space="preserve">SOBRENOME, Nome do autor; SOBRENOME, Nome do autor. </w:t>
      </w:r>
      <w:r w:rsidRPr="005D1193">
        <w:rPr>
          <w:b/>
        </w:rPr>
        <w:t xml:space="preserve">Título do livro em </w:t>
      </w:r>
      <w:r w:rsidR="007E2C84">
        <w:rPr>
          <w:b/>
        </w:rPr>
        <w:t>n</w:t>
      </w:r>
      <w:r w:rsidRPr="005D1193">
        <w:rPr>
          <w:b/>
        </w:rPr>
        <w:t>egrito:</w:t>
      </w:r>
      <w:r>
        <w:t xml:space="preserve"> subtítulo sem negrito. Edição. Local: Editora, ano. </w:t>
      </w:r>
      <w:proofErr w:type="spellStart"/>
      <w:r>
        <w:t>Xx</w:t>
      </w:r>
      <w:proofErr w:type="spellEnd"/>
      <w:r>
        <w:t xml:space="preserve"> p.</w:t>
      </w:r>
    </w:p>
    <w:p w14:paraId="4C351AFC" w14:textId="77777777" w:rsidR="005D1193" w:rsidRDefault="005D1193" w:rsidP="007E2C84">
      <w:pPr>
        <w:pStyle w:val="Referncia"/>
      </w:pPr>
      <w:r>
        <w:t xml:space="preserve">SOBRENOME, Nome do autor; SOBRENOME, Nome do autor; SOBRENOME, Nome do autor. </w:t>
      </w:r>
      <w:r w:rsidRPr="005D1193">
        <w:rPr>
          <w:b/>
        </w:rPr>
        <w:t>Título do livro em negrito</w:t>
      </w:r>
      <w:r>
        <w:rPr>
          <w:b/>
        </w:rPr>
        <w:t xml:space="preserve">. </w:t>
      </w:r>
      <w:r>
        <w:t xml:space="preserve">Edição. Local: Editora, ano. </w:t>
      </w:r>
      <w:proofErr w:type="spellStart"/>
      <w:r>
        <w:t>Xx</w:t>
      </w:r>
      <w:proofErr w:type="spellEnd"/>
      <w:r>
        <w:t xml:space="preserve"> p</w:t>
      </w:r>
    </w:p>
    <w:p w14:paraId="4C351AFD" w14:textId="77777777" w:rsidR="005D1193" w:rsidRDefault="005D1193" w:rsidP="007E2C84">
      <w:pPr>
        <w:pStyle w:val="Referncia"/>
      </w:pPr>
      <w:r>
        <w:t xml:space="preserve">SOBRENOME, Nome do autor. Título do artigo. </w:t>
      </w:r>
      <w:r>
        <w:rPr>
          <w:b/>
        </w:rPr>
        <w:t xml:space="preserve">Nome da revista em negrito, </w:t>
      </w:r>
      <w:r>
        <w:t xml:space="preserve">Cidade, v.00, n.11, p.111-222, jan. 2011. </w:t>
      </w:r>
    </w:p>
    <w:p w14:paraId="4C351AFE" w14:textId="77777777" w:rsidR="005D1193" w:rsidRDefault="005D1193" w:rsidP="007E2C84">
      <w:pPr>
        <w:pStyle w:val="Referncia"/>
      </w:pPr>
      <w:r>
        <w:t>SOBRENOME, Nome do autor. Título do artigo.</w:t>
      </w:r>
      <w:r w:rsidR="007C7565">
        <w:t xml:space="preserve"> </w:t>
      </w:r>
      <w:r w:rsidR="007C7565">
        <w:rPr>
          <w:b/>
        </w:rPr>
        <w:t xml:space="preserve">Nome da revista em negrito, </w:t>
      </w:r>
      <w:r w:rsidR="007C7565">
        <w:t xml:space="preserve">Cidade, v.00, n.11, p.111-222, jan. 2011. </w:t>
      </w:r>
      <w:r>
        <w:t xml:space="preserve"> Disponível em: &lt;WWW.xxxxxx.yyyy&gt;. Acesso em: 12 jan. 2011.</w:t>
      </w:r>
    </w:p>
    <w:p w14:paraId="4C351AFF" w14:textId="77777777" w:rsidR="007C7565" w:rsidRDefault="007C7565" w:rsidP="007C7565">
      <w:pPr>
        <w:pStyle w:val="Referncia"/>
      </w:pPr>
      <w:r>
        <w:t xml:space="preserve">NOME DO SITE. </w:t>
      </w:r>
      <w:r w:rsidRPr="007C7565">
        <w:rPr>
          <w:b/>
        </w:rPr>
        <w:t>Título</w:t>
      </w:r>
      <w:r>
        <w:t>. Disponível em: &lt;WWW.xxxxxx.yyyy&gt;. Acesso em: 12 jan. 2011.</w:t>
      </w:r>
    </w:p>
    <w:p w14:paraId="4C351B00" w14:textId="77777777" w:rsidR="00326018" w:rsidRDefault="00326018">
      <w:pPr>
        <w:spacing w:line="240" w:lineRule="auto"/>
        <w:jc w:val="left"/>
        <w:rPr>
          <w:rFonts w:eastAsia="Times New Roman"/>
          <w:b/>
          <w:bCs/>
          <w:caps/>
          <w:szCs w:val="28"/>
        </w:rPr>
      </w:pPr>
      <w:bookmarkStart w:id="196" w:name="_Toc257728971"/>
      <w:bookmarkStart w:id="197" w:name="_Toc257729294"/>
      <w:bookmarkStart w:id="198" w:name="_Toc257729514"/>
      <w:bookmarkStart w:id="199" w:name="_Ref257808121"/>
      <w:bookmarkStart w:id="200" w:name="_Toc257814821"/>
      <w:r>
        <w:br w:type="page"/>
      </w:r>
    </w:p>
    <w:p w14:paraId="4C351B01" w14:textId="77777777" w:rsidR="00C20113" w:rsidRDefault="00087AB2" w:rsidP="00087AB2">
      <w:pPr>
        <w:pStyle w:val="Ttulo1"/>
        <w:numPr>
          <w:ilvl w:val="0"/>
          <w:numId w:val="0"/>
        </w:numPr>
        <w:jc w:val="center"/>
      </w:pPr>
      <w:bookmarkStart w:id="201" w:name="_Toc39592476"/>
      <w:r>
        <w:lastRenderedPageBreak/>
        <w:t>APÊNDICE A</w:t>
      </w:r>
      <w:r w:rsidR="007E2C84">
        <w:t xml:space="preserve"> </w:t>
      </w:r>
      <w:r w:rsidR="0032467C">
        <w:t>–</w:t>
      </w:r>
      <w:r w:rsidR="001E3DDF">
        <w:t xml:space="preserve"> </w:t>
      </w:r>
      <w:r w:rsidR="0032467C">
        <w:t xml:space="preserve">TÍTULO DO </w:t>
      </w:r>
      <w:r w:rsidR="00C358FB">
        <w:t>APÊ</w:t>
      </w:r>
      <w:r w:rsidR="00E04939">
        <w:t>NDICE</w:t>
      </w:r>
      <w:bookmarkEnd w:id="196"/>
      <w:bookmarkEnd w:id="197"/>
      <w:bookmarkEnd w:id="198"/>
      <w:bookmarkEnd w:id="199"/>
      <w:bookmarkEnd w:id="200"/>
      <w:bookmarkEnd w:id="201"/>
    </w:p>
    <w:p w14:paraId="4C351B02" w14:textId="77777777" w:rsidR="009327CA" w:rsidRDefault="009327CA" w:rsidP="009327CA">
      <w:pPr>
        <w:pStyle w:val="Texto"/>
      </w:pPr>
    </w:p>
    <w:p w14:paraId="4C351B03" w14:textId="77777777" w:rsidR="009327CA" w:rsidRDefault="009327CA" w:rsidP="009327CA">
      <w:pPr>
        <w:pStyle w:val="Texto"/>
      </w:pPr>
    </w:p>
    <w:p w14:paraId="4C351B04" w14:textId="77777777" w:rsidR="009327CA" w:rsidRDefault="009327CA" w:rsidP="009327CA">
      <w:pPr>
        <w:pStyle w:val="Texto"/>
      </w:pPr>
    </w:p>
    <w:p w14:paraId="4C351B05" w14:textId="77777777" w:rsidR="009327CA" w:rsidRDefault="009327CA" w:rsidP="009327CA">
      <w:pPr>
        <w:pStyle w:val="Texto"/>
      </w:pPr>
    </w:p>
    <w:p w14:paraId="4C351B06" w14:textId="77777777" w:rsidR="009327CA" w:rsidRDefault="009327CA" w:rsidP="009327CA">
      <w:pPr>
        <w:pStyle w:val="Texto"/>
      </w:pPr>
    </w:p>
    <w:p w14:paraId="4C351B07" w14:textId="77777777" w:rsidR="009327CA" w:rsidRDefault="009327CA" w:rsidP="009327CA">
      <w:pPr>
        <w:pStyle w:val="Texto"/>
      </w:pPr>
    </w:p>
    <w:p w14:paraId="4C351B08" w14:textId="77777777" w:rsidR="009327CA" w:rsidRDefault="009327CA" w:rsidP="009327CA">
      <w:pPr>
        <w:pStyle w:val="Texto"/>
      </w:pPr>
    </w:p>
    <w:p w14:paraId="4C351B09" w14:textId="77777777" w:rsidR="00867CD4" w:rsidRDefault="00867CD4" w:rsidP="008D40B7">
      <w:pPr>
        <w:jc w:val="both"/>
      </w:pPr>
    </w:p>
    <w:p w14:paraId="4C351B0A" w14:textId="77777777" w:rsidR="009327CA" w:rsidRDefault="008D40B7" w:rsidP="00087AB2">
      <w:pPr>
        <w:pStyle w:val="Ttulo1"/>
        <w:numPr>
          <w:ilvl w:val="0"/>
          <w:numId w:val="0"/>
        </w:numPr>
        <w:jc w:val="center"/>
      </w:pPr>
      <w:bookmarkStart w:id="202" w:name="_Toc257728972"/>
      <w:bookmarkStart w:id="203" w:name="_Toc257729295"/>
      <w:bookmarkStart w:id="204" w:name="_Toc257729515"/>
      <w:bookmarkStart w:id="205" w:name="_Toc257814822"/>
      <w:r>
        <w:br w:type="page"/>
      </w:r>
      <w:bookmarkStart w:id="206" w:name="_Toc39592477"/>
      <w:r w:rsidR="00087AB2">
        <w:lastRenderedPageBreak/>
        <w:t>APÊNDICE B</w:t>
      </w:r>
      <w:r w:rsidR="00FD1406">
        <w:t xml:space="preserve"> </w:t>
      </w:r>
      <w:r w:rsidR="0032467C">
        <w:t>–</w:t>
      </w:r>
      <w:r w:rsidR="001E3DDF">
        <w:t xml:space="preserve"> </w:t>
      </w:r>
      <w:r w:rsidR="0032467C">
        <w:t>TÍTULO DO</w:t>
      </w:r>
      <w:r w:rsidR="00867CD4">
        <w:t xml:space="preserve"> APÊNDICE</w:t>
      </w:r>
      <w:bookmarkEnd w:id="202"/>
      <w:bookmarkEnd w:id="203"/>
      <w:bookmarkEnd w:id="204"/>
      <w:bookmarkEnd w:id="205"/>
      <w:bookmarkEnd w:id="206"/>
    </w:p>
    <w:p w14:paraId="4C351B0B" w14:textId="77777777" w:rsidR="00867CD4" w:rsidRDefault="00867CD4" w:rsidP="001C5678">
      <w:pPr>
        <w:pStyle w:val="Texto"/>
        <w:jc w:val="center"/>
      </w:pPr>
    </w:p>
    <w:p w14:paraId="4C351B0C" w14:textId="77777777" w:rsidR="00867CD4" w:rsidRDefault="00867CD4" w:rsidP="00867CD4">
      <w:pPr>
        <w:pStyle w:val="Texto"/>
      </w:pPr>
    </w:p>
    <w:p w14:paraId="4C351B0D" w14:textId="77777777" w:rsidR="00867CD4" w:rsidRDefault="00867CD4" w:rsidP="00867CD4">
      <w:pPr>
        <w:pStyle w:val="Texto"/>
      </w:pPr>
    </w:p>
    <w:p w14:paraId="4C351B0E" w14:textId="77777777" w:rsidR="00867CD4" w:rsidRDefault="00867CD4" w:rsidP="00867CD4">
      <w:pPr>
        <w:pStyle w:val="Texto"/>
      </w:pPr>
    </w:p>
    <w:p w14:paraId="4C351B0F" w14:textId="77777777" w:rsidR="00087AB2" w:rsidRDefault="009628CA" w:rsidP="006A7348">
      <w:pPr>
        <w:pStyle w:val="Ttulo1"/>
        <w:numPr>
          <w:ilvl w:val="0"/>
          <w:numId w:val="0"/>
        </w:numPr>
        <w:jc w:val="center"/>
      </w:pPr>
      <w:r>
        <w:br w:type="page"/>
      </w:r>
      <w:bookmarkStart w:id="207" w:name="_Toc257728974"/>
      <w:bookmarkStart w:id="208" w:name="_Toc257729297"/>
      <w:bookmarkStart w:id="209" w:name="_Toc257729517"/>
      <w:bookmarkStart w:id="210" w:name="_Toc257813724"/>
      <w:bookmarkStart w:id="211" w:name="_Toc257814824"/>
      <w:bookmarkStart w:id="212" w:name="_Toc39592478"/>
      <w:r w:rsidR="00CE01ED">
        <w:lastRenderedPageBreak/>
        <w:t>ANEXO A</w:t>
      </w:r>
      <w:r w:rsidR="00FD1406">
        <w:t xml:space="preserve"> </w:t>
      </w:r>
      <w:r w:rsidR="0032467C">
        <w:t>–</w:t>
      </w:r>
      <w:r w:rsidR="001E3DDF">
        <w:t xml:space="preserve"> </w:t>
      </w:r>
      <w:r w:rsidR="0032467C">
        <w:t>tÍTULO DO</w:t>
      </w:r>
      <w:r w:rsidR="00867CD4">
        <w:t xml:space="preserve"> ANEXO</w:t>
      </w:r>
      <w:bookmarkEnd w:id="207"/>
      <w:bookmarkEnd w:id="208"/>
      <w:bookmarkEnd w:id="209"/>
      <w:bookmarkEnd w:id="210"/>
      <w:bookmarkEnd w:id="211"/>
      <w:bookmarkEnd w:id="212"/>
    </w:p>
    <w:p w14:paraId="4C351B10" w14:textId="77777777" w:rsidR="00087AB2" w:rsidRDefault="00087AB2" w:rsidP="00087AB2">
      <w:pPr>
        <w:pStyle w:val="Ttulo1"/>
        <w:numPr>
          <w:ilvl w:val="0"/>
          <w:numId w:val="0"/>
        </w:numPr>
        <w:jc w:val="center"/>
      </w:pPr>
      <w:r>
        <w:br w:type="page"/>
      </w:r>
      <w:bookmarkStart w:id="213" w:name="_Toc39592479"/>
      <w:r>
        <w:lastRenderedPageBreak/>
        <w:t>ANEXO B</w:t>
      </w:r>
      <w:r w:rsidR="00FD1406">
        <w:t xml:space="preserve"> </w:t>
      </w:r>
      <w:r>
        <w:t>– tÍTULO DO ANEXO</w:t>
      </w:r>
      <w:bookmarkEnd w:id="213"/>
    </w:p>
    <w:p w14:paraId="4C351B11" w14:textId="77777777" w:rsidR="00087AB2" w:rsidRPr="00087AB2" w:rsidRDefault="00087AB2" w:rsidP="00087AB2">
      <w:pPr>
        <w:pStyle w:val="Ttulo1"/>
        <w:numPr>
          <w:ilvl w:val="0"/>
          <w:numId w:val="0"/>
        </w:numPr>
        <w:jc w:val="center"/>
      </w:pPr>
    </w:p>
    <w:p w14:paraId="4C351B12" w14:textId="77777777" w:rsidR="00867CD4" w:rsidRDefault="00867CD4" w:rsidP="001C5678">
      <w:pPr>
        <w:pStyle w:val="Texto"/>
      </w:pPr>
    </w:p>
    <w:p w14:paraId="4C351B13" w14:textId="77777777" w:rsidR="00B93B63" w:rsidRDefault="00B93B63" w:rsidP="00B93B63">
      <w:pPr>
        <w:spacing w:line="240" w:lineRule="auto"/>
        <w:jc w:val="left"/>
      </w:pPr>
    </w:p>
    <w:sectPr w:rsidR="00B93B63" w:rsidSect="00A87660">
      <w:headerReference w:type="default" r:id="rId18"/>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747FDD" w14:textId="77777777" w:rsidR="00794799" w:rsidRDefault="00794799" w:rsidP="00F9687E">
      <w:pPr>
        <w:pStyle w:val="Texto"/>
        <w:spacing w:line="240" w:lineRule="auto"/>
      </w:pPr>
      <w:r>
        <w:separator/>
      </w:r>
    </w:p>
  </w:endnote>
  <w:endnote w:type="continuationSeparator" w:id="0">
    <w:p w14:paraId="636AA550" w14:textId="77777777" w:rsidR="00794799" w:rsidRDefault="00794799" w:rsidP="00F9687E">
      <w:pPr>
        <w:pStyle w:val="Texto"/>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407C9" w14:textId="77777777" w:rsidR="00794799" w:rsidRDefault="00794799" w:rsidP="004E36B6">
      <w:pPr>
        <w:pStyle w:val="Texto"/>
        <w:spacing w:line="240" w:lineRule="auto"/>
        <w:ind w:firstLine="0"/>
      </w:pPr>
      <w:r>
        <w:t xml:space="preserve">_______________ </w:t>
      </w:r>
    </w:p>
    <w:p w14:paraId="024B98FE" w14:textId="77777777" w:rsidR="00794799" w:rsidRDefault="00794799" w:rsidP="004E36B6">
      <w:pPr>
        <w:pStyle w:val="Texto"/>
        <w:spacing w:line="240" w:lineRule="auto"/>
        <w:ind w:firstLine="0"/>
      </w:pPr>
    </w:p>
  </w:footnote>
  <w:footnote w:type="continuationSeparator" w:id="0">
    <w:p w14:paraId="0A3005A7" w14:textId="77777777" w:rsidR="00794799" w:rsidRDefault="00794799" w:rsidP="00F9687E">
      <w:pPr>
        <w:pStyle w:val="Texto"/>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1" w14:textId="77777777" w:rsidR="00D86301" w:rsidRDefault="00D86301"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C351B22" w14:textId="77777777" w:rsidR="00D86301" w:rsidRDefault="00D86301" w:rsidP="00AB650C">
    <w:pPr>
      <w:pStyle w:val="Cabealho"/>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3" w14:textId="77777777" w:rsidR="00D86301" w:rsidRDefault="00D86301">
    <w:pPr>
      <w:pStyle w:val="Cabealho"/>
      <w:jc w:val="right"/>
    </w:pPr>
  </w:p>
  <w:p w14:paraId="4C351B24" w14:textId="77777777" w:rsidR="00D86301" w:rsidRDefault="00D86301">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5" w14:textId="77777777" w:rsidR="00D86301" w:rsidRDefault="00D86301">
    <w:pPr>
      <w:pStyle w:val="Cabealho"/>
      <w:jc w:val="right"/>
    </w:pPr>
  </w:p>
  <w:p w14:paraId="4C351B26" w14:textId="77777777" w:rsidR="00D86301" w:rsidRDefault="00D86301">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351B27" w14:textId="77777777" w:rsidR="00D86301" w:rsidRDefault="00D86301" w:rsidP="00A87660">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14</w:t>
    </w:r>
    <w:r>
      <w:rPr>
        <w:rStyle w:val="Nmerodepgina"/>
      </w:rPr>
      <w:fldChar w:fldCharType="end"/>
    </w:r>
  </w:p>
  <w:p w14:paraId="4C351B29" w14:textId="77777777" w:rsidR="00D86301" w:rsidRDefault="00D86301" w:rsidP="00162D2F">
    <w:pPr>
      <w:pStyle w:val="Cabealho"/>
      <w:jc w:val="both"/>
    </w:pPr>
  </w:p>
  <w:p w14:paraId="44E33B53" w14:textId="77777777" w:rsidR="00D86301" w:rsidRDefault="00D863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610B2B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A6A9D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426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8C8AD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634E44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ADABD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4126C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C1A9F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61804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CE18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4A7D02"/>
    <w:multiLevelType w:val="multilevel"/>
    <w:tmpl w:val="0416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14885E22"/>
    <w:multiLevelType w:val="hybridMultilevel"/>
    <w:tmpl w:val="4DB0C7CA"/>
    <w:lvl w:ilvl="0" w:tplc="E072FECA">
      <w:start w:val="1"/>
      <w:numFmt w:val="lowerLetter"/>
      <w:pStyle w:val="Alnea"/>
      <w:lvlText w:val="%1)"/>
      <w:lvlJc w:val="left"/>
      <w:pPr>
        <w:ind w:left="1407" w:hanging="360"/>
      </w:pPr>
    </w:lvl>
    <w:lvl w:ilvl="1" w:tplc="EB1AFCE8">
      <w:start w:val="1"/>
      <w:numFmt w:val="bullet"/>
      <w:lvlText w:val="-"/>
      <w:lvlJc w:val="left"/>
      <w:pPr>
        <w:ind w:left="1756" w:hanging="360"/>
      </w:pPr>
      <w:rPr>
        <w:rFonts w:ascii="Arial" w:hAnsi="Arial" w:hint="default"/>
      </w:rPr>
    </w:lvl>
    <w:lvl w:ilvl="2" w:tplc="0416001B" w:tentative="1">
      <w:start w:val="1"/>
      <w:numFmt w:val="lowerRoman"/>
      <w:lvlText w:val="%3."/>
      <w:lvlJc w:val="right"/>
      <w:pPr>
        <w:ind w:left="2847" w:hanging="180"/>
      </w:pPr>
    </w:lvl>
    <w:lvl w:ilvl="3" w:tplc="0416000F" w:tentative="1">
      <w:start w:val="1"/>
      <w:numFmt w:val="decimal"/>
      <w:lvlText w:val="%4."/>
      <w:lvlJc w:val="left"/>
      <w:pPr>
        <w:ind w:left="3567" w:hanging="360"/>
      </w:pPr>
    </w:lvl>
    <w:lvl w:ilvl="4" w:tplc="04160019" w:tentative="1">
      <w:start w:val="1"/>
      <w:numFmt w:val="lowerLetter"/>
      <w:lvlText w:val="%5."/>
      <w:lvlJc w:val="left"/>
      <w:pPr>
        <w:ind w:left="4287" w:hanging="360"/>
      </w:pPr>
    </w:lvl>
    <w:lvl w:ilvl="5" w:tplc="0416001B" w:tentative="1">
      <w:start w:val="1"/>
      <w:numFmt w:val="lowerRoman"/>
      <w:lvlText w:val="%6."/>
      <w:lvlJc w:val="right"/>
      <w:pPr>
        <w:ind w:left="5007" w:hanging="180"/>
      </w:pPr>
    </w:lvl>
    <w:lvl w:ilvl="6" w:tplc="0416000F" w:tentative="1">
      <w:start w:val="1"/>
      <w:numFmt w:val="decimal"/>
      <w:lvlText w:val="%7."/>
      <w:lvlJc w:val="left"/>
      <w:pPr>
        <w:ind w:left="5727" w:hanging="360"/>
      </w:pPr>
    </w:lvl>
    <w:lvl w:ilvl="7" w:tplc="04160019" w:tentative="1">
      <w:start w:val="1"/>
      <w:numFmt w:val="lowerLetter"/>
      <w:lvlText w:val="%8."/>
      <w:lvlJc w:val="left"/>
      <w:pPr>
        <w:ind w:left="6447" w:hanging="360"/>
      </w:pPr>
    </w:lvl>
    <w:lvl w:ilvl="8" w:tplc="0416001B" w:tentative="1">
      <w:start w:val="1"/>
      <w:numFmt w:val="lowerRoman"/>
      <w:lvlText w:val="%9."/>
      <w:lvlJc w:val="right"/>
      <w:pPr>
        <w:ind w:left="7167" w:hanging="180"/>
      </w:pPr>
    </w:lvl>
  </w:abstractNum>
  <w:abstractNum w:abstractNumId="12" w15:restartNumberingAfterBreak="0">
    <w:nsid w:val="152D22A0"/>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E12344"/>
    <w:multiLevelType w:val="hybridMultilevel"/>
    <w:tmpl w:val="48CE9D02"/>
    <w:lvl w:ilvl="0" w:tplc="1E8E8B3E">
      <w:start w:val="1"/>
      <w:numFmt w:val="upperLetter"/>
      <w:pStyle w:val="Apndice"/>
      <w:lvlText w:val="APÊNDICE %1"/>
      <w:lvlJc w:val="left"/>
      <w:pPr>
        <w:ind w:left="786"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E49339D"/>
    <w:multiLevelType w:val="multilevel"/>
    <w:tmpl w:val="CDDE41B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15:restartNumberingAfterBreak="0">
    <w:nsid w:val="474E3B7F"/>
    <w:multiLevelType w:val="multilevel"/>
    <w:tmpl w:val="ECCCD024"/>
    <w:lvl w:ilvl="0">
      <w:numFmt w:val="none"/>
      <w:pStyle w:val="TtuloPsTextual"/>
      <w:lvlText w:val=""/>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693536"/>
    <w:multiLevelType w:val="hybridMultilevel"/>
    <w:tmpl w:val="AB72B1E2"/>
    <w:lvl w:ilvl="0" w:tplc="EEFCE7C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A46C3D"/>
    <w:multiLevelType w:val="multilevel"/>
    <w:tmpl w:val="4440CF44"/>
    <w:lvl w:ilvl="0">
      <w:start w:val="4"/>
      <w:numFmt w:val="decimal"/>
      <w:lvlText w:val="%1"/>
      <w:lvlJc w:val="left"/>
      <w:pPr>
        <w:ind w:left="360" w:hanging="360"/>
      </w:pPr>
      <w:rPr>
        <w:rFonts w:cs="Arial"/>
      </w:rPr>
    </w:lvl>
    <w:lvl w:ilvl="1">
      <w:start w:val="1"/>
      <w:numFmt w:val="decimal"/>
      <w:lvlText w:val="%1.%2"/>
      <w:lvlJc w:val="left"/>
      <w:pPr>
        <w:ind w:left="360" w:hanging="360"/>
      </w:pPr>
      <w:rPr>
        <w:rFonts w:ascii="Arial" w:hAnsi="Arial" w:cs="Arial"/>
      </w:rPr>
    </w:lvl>
    <w:lvl w:ilvl="2">
      <w:start w:val="1"/>
      <w:numFmt w:val="decimal"/>
      <w:lvlText w:val="%1.%2.%3"/>
      <w:lvlJc w:val="left"/>
      <w:pPr>
        <w:ind w:left="720" w:hanging="720"/>
      </w:pPr>
      <w:rPr>
        <w:rFonts w:ascii="Arial" w:hAnsi="Arial" w:cs="Arial"/>
        <w:b w:val="0"/>
        <w:bCs w:val="0"/>
        <w:sz w:val="24"/>
      </w:rPr>
    </w:lvl>
    <w:lvl w:ilvl="3">
      <w:start w:val="1"/>
      <w:numFmt w:val="decimal"/>
      <w:lvlText w:val="%1.%2.%3.%4"/>
      <w:lvlJc w:val="left"/>
      <w:pPr>
        <w:ind w:left="1080" w:hanging="1080"/>
      </w:pPr>
      <w:rPr>
        <w:rFonts w:cs="Arial"/>
      </w:rPr>
    </w:lvl>
    <w:lvl w:ilvl="4">
      <w:start w:val="1"/>
      <w:numFmt w:val="decimal"/>
      <w:lvlText w:val="%1.%2.%3.%4.%5"/>
      <w:lvlJc w:val="left"/>
      <w:pPr>
        <w:ind w:left="1080" w:hanging="1080"/>
      </w:pPr>
      <w:rPr>
        <w:rFonts w:cs="Arial"/>
      </w:rPr>
    </w:lvl>
    <w:lvl w:ilvl="5">
      <w:start w:val="1"/>
      <w:numFmt w:val="decimal"/>
      <w:lvlText w:val="%1.%2.%3.%4.%5.%6"/>
      <w:lvlJc w:val="left"/>
      <w:pPr>
        <w:ind w:left="1440" w:hanging="1440"/>
      </w:pPr>
      <w:rPr>
        <w:rFonts w:cs="Arial"/>
      </w:rPr>
    </w:lvl>
    <w:lvl w:ilvl="6">
      <w:start w:val="1"/>
      <w:numFmt w:val="decimal"/>
      <w:lvlText w:val="%1.%2.%3.%4.%5.%6.%7"/>
      <w:lvlJc w:val="left"/>
      <w:pPr>
        <w:ind w:left="1440" w:hanging="1440"/>
      </w:pPr>
      <w:rPr>
        <w:rFonts w:cs="Arial"/>
      </w:rPr>
    </w:lvl>
    <w:lvl w:ilvl="7">
      <w:start w:val="1"/>
      <w:numFmt w:val="decimal"/>
      <w:lvlText w:val="%1.%2.%3.%4.%5.%6.%7.%8"/>
      <w:lvlJc w:val="left"/>
      <w:pPr>
        <w:ind w:left="1800" w:hanging="1800"/>
      </w:pPr>
      <w:rPr>
        <w:rFonts w:cs="Arial"/>
      </w:rPr>
    </w:lvl>
    <w:lvl w:ilvl="8">
      <w:start w:val="1"/>
      <w:numFmt w:val="decimal"/>
      <w:lvlText w:val="%1.%2.%3.%4.%5.%6.%7.%8.%9"/>
      <w:lvlJc w:val="left"/>
      <w:pPr>
        <w:ind w:left="1800" w:hanging="1800"/>
      </w:pPr>
      <w:rPr>
        <w:rFonts w:cs="Arial"/>
      </w:rPr>
    </w:lvl>
  </w:abstractNum>
  <w:abstractNum w:abstractNumId="18" w15:restartNumberingAfterBreak="0">
    <w:nsid w:val="57813855"/>
    <w:multiLevelType w:val="hybridMultilevel"/>
    <w:tmpl w:val="9B42C948"/>
    <w:lvl w:ilvl="0" w:tplc="04160017">
      <w:start w:val="1"/>
      <w:numFmt w:val="lowerLetter"/>
      <w:lvlText w:val="%1)"/>
      <w:lvlJc w:val="left"/>
      <w:pPr>
        <w:ind w:left="1429" w:hanging="360"/>
      </w:pPr>
    </w:lvl>
    <w:lvl w:ilvl="1" w:tplc="EB1AFCE8">
      <w:start w:val="1"/>
      <w:numFmt w:val="bullet"/>
      <w:lvlText w:val="-"/>
      <w:lvlJc w:val="left"/>
      <w:pPr>
        <w:ind w:left="1778" w:hanging="360"/>
      </w:pPr>
      <w:rPr>
        <w:rFonts w:ascii="Arial" w:hAnsi="Arial" w:hint="default"/>
      </w:r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9" w15:restartNumberingAfterBreak="0">
    <w:nsid w:val="6000312E"/>
    <w:multiLevelType w:val="hybridMultilevel"/>
    <w:tmpl w:val="0FC437C6"/>
    <w:lvl w:ilvl="0" w:tplc="988EE948">
      <w:start w:val="1"/>
      <w:numFmt w:val="upperLetter"/>
      <w:pStyle w:val="Anexo"/>
      <w:lvlText w:val="ANEXO %1"/>
      <w:lvlJc w:val="left"/>
      <w:pPr>
        <w:ind w:left="502" w:hanging="360"/>
      </w:pPr>
      <w:rPr>
        <w:rFonts w:ascii="Arial" w:hAnsi="Arial" w:hint="default"/>
        <w:b/>
        <w:i w:val="0"/>
        <w:caps/>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32B1850"/>
    <w:multiLevelType w:val="multilevel"/>
    <w:tmpl w:val="B70CC398"/>
    <w:lvl w:ilvl="0">
      <w:start w:val="1"/>
      <w:numFmt w:val="decimal"/>
      <w:lvlText w:val="%1"/>
      <w:lvlJc w:val="left"/>
      <w:pPr>
        <w:ind w:left="360" w:hanging="202"/>
      </w:pPr>
      <w:rPr>
        <w:rFonts w:ascii="Arial" w:eastAsia="Arial" w:hAnsi="Arial" w:cs="Arial" w:hint="default"/>
        <w:b/>
        <w:bCs/>
        <w:w w:val="100"/>
        <w:sz w:val="24"/>
        <w:szCs w:val="24"/>
      </w:rPr>
    </w:lvl>
    <w:lvl w:ilvl="1">
      <w:start w:val="1"/>
      <w:numFmt w:val="decimal"/>
      <w:lvlText w:val="%1.%2"/>
      <w:lvlJc w:val="left"/>
      <w:pPr>
        <w:ind w:left="696" w:hanging="538"/>
      </w:pPr>
      <w:rPr>
        <w:rFonts w:ascii="Arial" w:eastAsia="Arial" w:hAnsi="Arial" w:cs="Arial" w:hint="default"/>
        <w:b/>
        <w:bCs/>
        <w:spacing w:val="-1"/>
        <w:w w:val="100"/>
        <w:sz w:val="24"/>
        <w:szCs w:val="24"/>
      </w:rPr>
    </w:lvl>
    <w:lvl w:ilvl="2">
      <w:start w:val="1"/>
      <w:numFmt w:val="bullet"/>
      <w:lvlText w:val=""/>
      <w:lvlJc w:val="left"/>
      <w:pPr>
        <w:ind w:left="159" w:hanging="384"/>
      </w:pPr>
      <w:rPr>
        <w:rFonts w:ascii="Symbol" w:hAnsi="Symbol" w:hint="default"/>
        <w:spacing w:val="-1"/>
        <w:w w:val="100"/>
        <w:sz w:val="24"/>
        <w:szCs w:val="24"/>
      </w:rPr>
    </w:lvl>
    <w:lvl w:ilvl="3">
      <w:numFmt w:val="bullet"/>
      <w:lvlText w:val="•"/>
      <w:lvlJc w:val="left"/>
      <w:pPr>
        <w:ind w:left="1800" w:hanging="384"/>
      </w:pPr>
      <w:rPr>
        <w:rFonts w:hint="default"/>
      </w:rPr>
    </w:lvl>
    <w:lvl w:ilvl="4">
      <w:numFmt w:val="bullet"/>
      <w:lvlText w:val="•"/>
      <w:lvlJc w:val="left"/>
      <w:pPr>
        <w:ind w:left="2900" w:hanging="384"/>
      </w:pPr>
      <w:rPr>
        <w:rFonts w:hint="default"/>
      </w:rPr>
    </w:lvl>
    <w:lvl w:ilvl="5">
      <w:numFmt w:val="bullet"/>
      <w:lvlText w:val="•"/>
      <w:lvlJc w:val="left"/>
      <w:pPr>
        <w:ind w:left="4000" w:hanging="384"/>
      </w:pPr>
      <w:rPr>
        <w:rFonts w:hint="default"/>
      </w:rPr>
    </w:lvl>
    <w:lvl w:ilvl="6">
      <w:numFmt w:val="bullet"/>
      <w:lvlText w:val="•"/>
      <w:lvlJc w:val="left"/>
      <w:pPr>
        <w:ind w:left="5100" w:hanging="384"/>
      </w:pPr>
      <w:rPr>
        <w:rFonts w:hint="default"/>
      </w:rPr>
    </w:lvl>
    <w:lvl w:ilvl="7">
      <w:numFmt w:val="bullet"/>
      <w:lvlText w:val="•"/>
      <w:lvlJc w:val="left"/>
      <w:pPr>
        <w:ind w:left="6200" w:hanging="384"/>
      </w:pPr>
      <w:rPr>
        <w:rFonts w:hint="default"/>
      </w:rPr>
    </w:lvl>
    <w:lvl w:ilvl="8">
      <w:numFmt w:val="bullet"/>
      <w:lvlText w:val="•"/>
      <w:lvlJc w:val="left"/>
      <w:pPr>
        <w:ind w:left="7300" w:hanging="384"/>
      </w:pPr>
      <w:rPr>
        <w:rFonts w:hint="default"/>
      </w:rPr>
    </w:lvl>
  </w:abstractNum>
  <w:abstractNum w:abstractNumId="21" w15:restartNumberingAfterBreak="0">
    <w:nsid w:val="75533075"/>
    <w:multiLevelType w:val="hybridMultilevel"/>
    <w:tmpl w:val="5D84E7C8"/>
    <w:lvl w:ilvl="0" w:tplc="04160001">
      <w:start w:val="1"/>
      <w:numFmt w:val="bullet"/>
      <w:lvlText w:val=""/>
      <w:lvlJc w:val="left"/>
      <w:pPr>
        <w:ind w:left="1491" w:hanging="360"/>
      </w:pPr>
      <w:rPr>
        <w:rFonts w:ascii="Symbol" w:hAnsi="Symbol" w:hint="default"/>
      </w:rPr>
    </w:lvl>
    <w:lvl w:ilvl="1" w:tplc="04160003" w:tentative="1">
      <w:start w:val="1"/>
      <w:numFmt w:val="bullet"/>
      <w:lvlText w:val="o"/>
      <w:lvlJc w:val="left"/>
      <w:pPr>
        <w:ind w:left="2211" w:hanging="360"/>
      </w:pPr>
      <w:rPr>
        <w:rFonts w:ascii="Courier New" w:hAnsi="Courier New" w:cs="Courier New" w:hint="default"/>
      </w:rPr>
    </w:lvl>
    <w:lvl w:ilvl="2" w:tplc="04160005" w:tentative="1">
      <w:start w:val="1"/>
      <w:numFmt w:val="bullet"/>
      <w:lvlText w:val=""/>
      <w:lvlJc w:val="left"/>
      <w:pPr>
        <w:ind w:left="2931" w:hanging="360"/>
      </w:pPr>
      <w:rPr>
        <w:rFonts w:ascii="Wingdings" w:hAnsi="Wingdings" w:hint="default"/>
      </w:rPr>
    </w:lvl>
    <w:lvl w:ilvl="3" w:tplc="04160001" w:tentative="1">
      <w:start w:val="1"/>
      <w:numFmt w:val="bullet"/>
      <w:lvlText w:val=""/>
      <w:lvlJc w:val="left"/>
      <w:pPr>
        <w:ind w:left="3651" w:hanging="360"/>
      </w:pPr>
      <w:rPr>
        <w:rFonts w:ascii="Symbol" w:hAnsi="Symbol" w:hint="default"/>
      </w:rPr>
    </w:lvl>
    <w:lvl w:ilvl="4" w:tplc="04160003" w:tentative="1">
      <w:start w:val="1"/>
      <w:numFmt w:val="bullet"/>
      <w:lvlText w:val="o"/>
      <w:lvlJc w:val="left"/>
      <w:pPr>
        <w:ind w:left="4371" w:hanging="360"/>
      </w:pPr>
      <w:rPr>
        <w:rFonts w:ascii="Courier New" w:hAnsi="Courier New" w:cs="Courier New" w:hint="default"/>
      </w:rPr>
    </w:lvl>
    <w:lvl w:ilvl="5" w:tplc="04160005" w:tentative="1">
      <w:start w:val="1"/>
      <w:numFmt w:val="bullet"/>
      <w:lvlText w:val=""/>
      <w:lvlJc w:val="left"/>
      <w:pPr>
        <w:ind w:left="5091" w:hanging="360"/>
      </w:pPr>
      <w:rPr>
        <w:rFonts w:ascii="Wingdings" w:hAnsi="Wingdings" w:hint="default"/>
      </w:rPr>
    </w:lvl>
    <w:lvl w:ilvl="6" w:tplc="04160001" w:tentative="1">
      <w:start w:val="1"/>
      <w:numFmt w:val="bullet"/>
      <w:lvlText w:val=""/>
      <w:lvlJc w:val="left"/>
      <w:pPr>
        <w:ind w:left="5811" w:hanging="360"/>
      </w:pPr>
      <w:rPr>
        <w:rFonts w:ascii="Symbol" w:hAnsi="Symbol" w:hint="default"/>
      </w:rPr>
    </w:lvl>
    <w:lvl w:ilvl="7" w:tplc="04160003" w:tentative="1">
      <w:start w:val="1"/>
      <w:numFmt w:val="bullet"/>
      <w:lvlText w:val="o"/>
      <w:lvlJc w:val="left"/>
      <w:pPr>
        <w:ind w:left="6531" w:hanging="360"/>
      </w:pPr>
      <w:rPr>
        <w:rFonts w:ascii="Courier New" w:hAnsi="Courier New" w:cs="Courier New" w:hint="default"/>
      </w:rPr>
    </w:lvl>
    <w:lvl w:ilvl="8" w:tplc="04160005" w:tentative="1">
      <w:start w:val="1"/>
      <w:numFmt w:val="bullet"/>
      <w:lvlText w:val=""/>
      <w:lvlJc w:val="left"/>
      <w:pPr>
        <w:ind w:left="7251" w:hanging="360"/>
      </w:pPr>
      <w:rPr>
        <w:rFonts w:ascii="Wingdings" w:hAnsi="Wingdings" w:hint="default"/>
      </w:rPr>
    </w:lvl>
  </w:abstractNum>
  <w:num w:numId="1">
    <w:abstractNumId w:val="16"/>
  </w:num>
  <w:num w:numId="2">
    <w:abstractNumId w:val="14"/>
  </w:num>
  <w:num w:numId="3">
    <w:abstractNumId w:val="13"/>
  </w:num>
  <w:num w:numId="4">
    <w:abstractNumId w:val="19"/>
  </w:num>
  <w:num w:numId="5">
    <w:abstractNumId w:val="11"/>
  </w:num>
  <w:num w:numId="6">
    <w:abstractNumId w:val="14"/>
    <w:lvlOverride w:ilvl="0">
      <w:startOverride w:val="2"/>
    </w:lvlOverride>
    <w:lvlOverride w:ilvl="1">
      <w:startOverride w:val="2"/>
    </w:lvlOverride>
    <w:lvlOverride w:ilvl="2">
      <w:startOverride w:val="1"/>
    </w:lvlOverride>
  </w:num>
  <w:num w:numId="7">
    <w:abstractNumId w:val="14"/>
    <w:lvlOverride w:ilvl="0">
      <w:startOverride w:val="2"/>
    </w:lvlOverride>
    <w:lvlOverride w:ilvl="1">
      <w:startOverride w:val="2"/>
    </w:lvlOverride>
    <w:lvlOverride w:ilvl="2">
      <w:startOverride w:val="1"/>
    </w:lvlOverride>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lvlOverride w:ilvl="0">
      <w:startOverride w:val="2"/>
    </w:lvlOverride>
    <w:lvlOverride w:ilvl="1">
      <w:startOverride w:val="2"/>
    </w:lvlOverride>
    <w:lvlOverride w:ilvl="2">
      <w:startOverride w:val="2"/>
    </w:lvlOverride>
  </w:num>
  <w:num w:numId="19">
    <w:abstractNumId w:val="14"/>
    <w:lvlOverride w:ilvl="0">
      <w:startOverride w:val="4"/>
    </w:lvlOverride>
  </w:num>
  <w:num w:numId="20">
    <w:abstractNumId w:val="12"/>
  </w:num>
  <w:num w:numId="21">
    <w:abstractNumId w:val="15"/>
  </w:num>
  <w:num w:numId="22">
    <w:abstractNumId w:val="10"/>
  </w:num>
  <w:num w:numId="23">
    <w:abstractNumId w:val="11"/>
    <w:lvlOverride w:ilvl="0">
      <w:startOverride w:val="1"/>
    </w:lvlOverride>
  </w:num>
  <w:num w:numId="24">
    <w:abstractNumId w:val="18"/>
  </w:num>
  <w:num w:numId="25">
    <w:abstractNumId w:val="17"/>
  </w:num>
  <w:num w:numId="26">
    <w:abstractNumId w:val="21"/>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Ays7QwMjYxN7SwNLBU0lEKTi0uzszPAykwrgUApJRR9iwAAAA="/>
  </w:docVars>
  <w:rsids>
    <w:rsidRoot w:val="003F5BA6"/>
    <w:rsid w:val="00001C4A"/>
    <w:rsid w:val="00004274"/>
    <w:rsid w:val="00011237"/>
    <w:rsid w:val="00021AA1"/>
    <w:rsid w:val="000373CF"/>
    <w:rsid w:val="00045571"/>
    <w:rsid w:val="000476AE"/>
    <w:rsid w:val="00047F99"/>
    <w:rsid w:val="000532F9"/>
    <w:rsid w:val="00061C57"/>
    <w:rsid w:val="000670B0"/>
    <w:rsid w:val="000811AE"/>
    <w:rsid w:val="00082055"/>
    <w:rsid w:val="0008438A"/>
    <w:rsid w:val="00086723"/>
    <w:rsid w:val="00087AB2"/>
    <w:rsid w:val="000943D1"/>
    <w:rsid w:val="000971BC"/>
    <w:rsid w:val="000A1E45"/>
    <w:rsid w:val="000A3235"/>
    <w:rsid w:val="000B7C89"/>
    <w:rsid w:val="000C384D"/>
    <w:rsid w:val="000D1FC9"/>
    <w:rsid w:val="000D7739"/>
    <w:rsid w:val="000E5871"/>
    <w:rsid w:val="000E61F7"/>
    <w:rsid w:val="000F1176"/>
    <w:rsid w:val="000F1E78"/>
    <w:rsid w:val="000F310E"/>
    <w:rsid w:val="000F5A7B"/>
    <w:rsid w:val="000F5CAD"/>
    <w:rsid w:val="000F7B10"/>
    <w:rsid w:val="0010306C"/>
    <w:rsid w:val="00105268"/>
    <w:rsid w:val="00105FF9"/>
    <w:rsid w:val="0010603B"/>
    <w:rsid w:val="0011047D"/>
    <w:rsid w:val="0011329D"/>
    <w:rsid w:val="00117493"/>
    <w:rsid w:val="0012133D"/>
    <w:rsid w:val="00121D72"/>
    <w:rsid w:val="001220A4"/>
    <w:rsid w:val="00131ADB"/>
    <w:rsid w:val="00131E56"/>
    <w:rsid w:val="001359A7"/>
    <w:rsid w:val="00136A2E"/>
    <w:rsid w:val="00146B9E"/>
    <w:rsid w:val="001540CB"/>
    <w:rsid w:val="001604DA"/>
    <w:rsid w:val="00162D2F"/>
    <w:rsid w:val="001650AA"/>
    <w:rsid w:val="0016575A"/>
    <w:rsid w:val="001855A0"/>
    <w:rsid w:val="00190E4C"/>
    <w:rsid w:val="00193628"/>
    <w:rsid w:val="00193AA7"/>
    <w:rsid w:val="00195360"/>
    <w:rsid w:val="001A2423"/>
    <w:rsid w:val="001A4F2A"/>
    <w:rsid w:val="001A562A"/>
    <w:rsid w:val="001A56BB"/>
    <w:rsid w:val="001B2BA2"/>
    <w:rsid w:val="001B4720"/>
    <w:rsid w:val="001C0AEF"/>
    <w:rsid w:val="001C1B7F"/>
    <w:rsid w:val="001C5678"/>
    <w:rsid w:val="001C7B39"/>
    <w:rsid w:val="001D2FA5"/>
    <w:rsid w:val="001D5242"/>
    <w:rsid w:val="001E3DDF"/>
    <w:rsid w:val="001E6942"/>
    <w:rsid w:val="001F7B7C"/>
    <w:rsid w:val="001F7BED"/>
    <w:rsid w:val="00204A81"/>
    <w:rsid w:val="00205FD9"/>
    <w:rsid w:val="00213336"/>
    <w:rsid w:val="00213C9B"/>
    <w:rsid w:val="002149F4"/>
    <w:rsid w:val="00235518"/>
    <w:rsid w:val="002357CB"/>
    <w:rsid w:val="00240609"/>
    <w:rsid w:val="0024397A"/>
    <w:rsid w:val="00244B2E"/>
    <w:rsid w:val="0024506F"/>
    <w:rsid w:val="00250B56"/>
    <w:rsid w:val="0025649A"/>
    <w:rsid w:val="00262370"/>
    <w:rsid w:val="00263A12"/>
    <w:rsid w:val="0026775C"/>
    <w:rsid w:val="00282496"/>
    <w:rsid w:val="002864A1"/>
    <w:rsid w:val="002865FD"/>
    <w:rsid w:val="00290AE9"/>
    <w:rsid w:val="00293B42"/>
    <w:rsid w:val="00295866"/>
    <w:rsid w:val="002A21C8"/>
    <w:rsid w:val="002A5086"/>
    <w:rsid w:val="002A710F"/>
    <w:rsid w:val="002B4003"/>
    <w:rsid w:val="002C0BE4"/>
    <w:rsid w:val="002C1111"/>
    <w:rsid w:val="002C5C30"/>
    <w:rsid w:val="002D1AB6"/>
    <w:rsid w:val="002D3CCD"/>
    <w:rsid w:val="002D4CF2"/>
    <w:rsid w:val="002E1670"/>
    <w:rsid w:val="002E1D99"/>
    <w:rsid w:val="002E442D"/>
    <w:rsid w:val="002E60F9"/>
    <w:rsid w:val="0030158E"/>
    <w:rsid w:val="00304FB5"/>
    <w:rsid w:val="00307C01"/>
    <w:rsid w:val="0031213E"/>
    <w:rsid w:val="00313763"/>
    <w:rsid w:val="0031425E"/>
    <w:rsid w:val="003143CB"/>
    <w:rsid w:val="0032467C"/>
    <w:rsid w:val="00326018"/>
    <w:rsid w:val="003271B5"/>
    <w:rsid w:val="003273FC"/>
    <w:rsid w:val="003276C6"/>
    <w:rsid w:val="0033401D"/>
    <w:rsid w:val="0033532F"/>
    <w:rsid w:val="0035265B"/>
    <w:rsid w:val="0036012B"/>
    <w:rsid w:val="003604FB"/>
    <w:rsid w:val="00370D54"/>
    <w:rsid w:val="00375062"/>
    <w:rsid w:val="0037673B"/>
    <w:rsid w:val="00377318"/>
    <w:rsid w:val="00377742"/>
    <w:rsid w:val="0037786D"/>
    <w:rsid w:val="00390FD5"/>
    <w:rsid w:val="00397053"/>
    <w:rsid w:val="003A4886"/>
    <w:rsid w:val="003B01D7"/>
    <w:rsid w:val="003C0855"/>
    <w:rsid w:val="003C3D73"/>
    <w:rsid w:val="003C571D"/>
    <w:rsid w:val="003D0582"/>
    <w:rsid w:val="003E0B60"/>
    <w:rsid w:val="003E11B7"/>
    <w:rsid w:val="003E2AD5"/>
    <w:rsid w:val="003E4EEF"/>
    <w:rsid w:val="003E4FA0"/>
    <w:rsid w:val="003F5BA6"/>
    <w:rsid w:val="00400292"/>
    <w:rsid w:val="00402F34"/>
    <w:rsid w:val="00403105"/>
    <w:rsid w:val="004043F0"/>
    <w:rsid w:val="00405063"/>
    <w:rsid w:val="004057D3"/>
    <w:rsid w:val="0040653F"/>
    <w:rsid w:val="00414B7F"/>
    <w:rsid w:val="00414EDE"/>
    <w:rsid w:val="00430AE5"/>
    <w:rsid w:val="00433653"/>
    <w:rsid w:val="00436D6E"/>
    <w:rsid w:val="00440A51"/>
    <w:rsid w:val="00440F28"/>
    <w:rsid w:val="0044502A"/>
    <w:rsid w:val="004458AC"/>
    <w:rsid w:val="00446249"/>
    <w:rsid w:val="00452CA0"/>
    <w:rsid w:val="00455524"/>
    <w:rsid w:val="00455741"/>
    <w:rsid w:val="00463704"/>
    <w:rsid w:val="00464853"/>
    <w:rsid w:val="0047175D"/>
    <w:rsid w:val="00471F0E"/>
    <w:rsid w:val="00480AFD"/>
    <w:rsid w:val="004814B8"/>
    <w:rsid w:val="00481EE3"/>
    <w:rsid w:val="00483FF9"/>
    <w:rsid w:val="00491934"/>
    <w:rsid w:val="004975B9"/>
    <w:rsid w:val="004B2561"/>
    <w:rsid w:val="004B3900"/>
    <w:rsid w:val="004B5DC8"/>
    <w:rsid w:val="004C002B"/>
    <w:rsid w:val="004C34F6"/>
    <w:rsid w:val="004C3AE0"/>
    <w:rsid w:val="004C61AB"/>
    <w:rsid w:val="004E36B6"/>
    <w:rsid w:val="004F147C"/>
    <w:rsid w:val="004F3117"/>
    <w:rsid w:val="004F3813"/>
    <w:rsid w:val="004F4017"/>
    <w:rsid w:val="004F4DF0"/>
    <w:rsid w:val="00505DE0"/>
    <w:rsid w:val="00510108"/>
    <w:rsid w:val="00513CE1"/>
    <w:rsid w:val="005162B1"/>
    <w:rsid w:val="005175AC"/>
    <w:rsid w:val="00517DF9"/>
    <w:rsid w:val="00520A5A"/>
    <w:rsid w:val="00522344"/>
    <w:rsid w:val="00524F71"/>
    <w:rsid w:val="0052607A"/>
    <w:rsid w:val="00531549"/>
    <w:rsid w:val="005318F3"/>
    <w:rsid w:val="00531A1D"/>
    <w:rsid w:val="00531C52"/>
    <w:rsid w:val="00533540"/>
    <w:rsid w:val="00536EAE"/>
    <w:rsid w:val="005436E3"/>
    <w:rsid w:val="0055126B"/>
    <w:rsid w:val="005537F4"/>
    <w:rsid w:val="005565D9"/>
    <w:rsid w:val="00560122"/>
    <w:rsid w:val="00560734"/>
    <w:rsid w:val="005675CC"/>
    <w:rsid w:val="005723F8"/>
    <w:rsid w:val="00574832"/>
    <w:rsid w:val="005757B6"/>
    <w:rsid w:val="00581676"/>
    <w:rsid w:val="00587F67"/>
    <w:rsid w:val="005905A0"/>
    <w:rsid w:val="005953E8"/>
    <w:rsid w:val="005A266C"/>
    <w:rsid w:val="005A3502"/>
    <w:rsid w:val="005A5EF2"/>
    <w:rsid w:val="005B0648"/>
    <w:rsid w:val="005B2A0C"/>
    <w:rsid w:val="005B5519"/>
    <w:rsid w:val="005B58CE"/>
    <w:rsid w:val="005C1021"/>
    <w:rsid w:val="005D1193"/>
    <w:rsid w:val="005D4CAD"/>
    <w:rsid w:val="005D6195"/>
    <w:rsid w:val="005E12B2"/>
    <w:rsid w:val="005E1ACB"/>
    <w:rsid w:val="005E303A"/>
    <w:rsid w:val="005E5835"/>
    <w:rsid w:val="005E6D42"/>
    <w:rsid w:val="005E70C9"/>
    <w:rsid w:val="005E7125"/>
    <w:rsid w:val="005E7C21"/>
    <w:rsid w:val="0060211A"/>
    <w:rsid w:val="00605733"/>
    <w:rsid w:val="0061409D"/>
    <w:rsid w:val="006217E6"/>
    <w:rsid w:val="00627151"/>
    <w:rsid w:val="00633C18"/>
    <w:rsid w:val="00634B00"/>
    <w:rsid w:val="00641BBD"/>
    <w:rsid w:val="0065018E"/>
    <w:rsid w:val="006526FD"/>
    <w:rsid w:val="0065275F"/>
    <w:rsid w:val="006528FF"/>
    <w:rsid w:val="00652F54"/>
    <w:rsid w:val="00653F6F"/>
    <w:rsid w:val="00657907"/>
    <w:rsid w:val="006676BF"/>
    <w:rsid w:val="00674D14"/>
    <w:rsid w:val="00684DA3"/>
    <w:rsid w:val="00690920"/>
    <w:rsid w:val="00694163"/>
    <w:rsid w:val="006951E9"/>
    <w:rsid w:val="006A7348"/>
    <w:rsid w:val="006B0872"/>
    <w:rsid w:val="006B112A"/>
    <w:rsid w:val="006C1154"/>
    <w:rsid w:val="006C41F7"/>
    <w:rsid w:val="006D27E2"/>
    <w:rsid w:val="006E056B"/>
    <w:rsid w:val="006E0FDE"/>
    <w:rsid w:val="006E28A8"/>
    <w:rsid w:val="006E4E13"/>
    <w:rsid w:val="006E5AF0"/>
    <w:rsid w:val="006F63FD"/>
    <w:rsid w:val="007003D1"/>
    <w:rsid w:val="00721147"/>
    <w:rsid w:val="00724AFA"/>
    <w:rsid w:val="00734FDD"/>
    <w:rsid w:val="00736272"/>
    <w:rsid w:val="00740F10"/>
    <w:rsid w:val="00743DFD"/>
    <w:rsid w:val="00744120"/>
    <w:rsid w:val="0074567A"/>
    <w:rsid w:val="00751BCD"/>
    <w:rsid w:val="00762619"/>
    <w:rsid w:val="00767ACE"/>
    <w:rsid w:val="00773A9A"/>
    <w:rsid w:val="00787674"/>
    <w:rsid w:val="0079200D"/>
    <w:rsid w:val="00794799"/>
    <w:rsid w:val="00796DBD"/>
    <w:rsid w:val="007A2FDB"/>
    <w:rsid w:val="007A3534"/>
    <w:rsid w:val="007B0064"/>
    <w:rsid w:val="007B4B21"/>
    <w:rsid w:val="007B6B44"/>
    <w:rsid w:val="007C0301"/>
    <w:rsid w:val="007C7315"/>
    <w:rsid w:val="007C7565"/>
    <w:rsid w:val="007D0948"/>
    <w:rsid w:val="007D2ED8"/>
    <w:rsid w:val="007D353C"/>
    <w:rsid w:val="007E2C84"/>
    <w:rsid w:val="007E7CA2"/>
    <w:rsid w:val="007F0686"/>
    <w:rsid w:val="007F54A5"/>
    <w:rsid w:val="007F57C7"/>
    <w:rsid w:val="007F658E"/>
    <w:rsid w:val="00800D75"/>
    <w:rsid w:val="00807ABE"/>
    <w:rsid w:val="0081127D"/>
    <w:rsid w:val="00820EF6"/>
    <w:rsid w:val="008228CF"/>
    <w:rsid w:val="0082466A"/>
    <w:rsid w:val="00833141"/>
    <w:rsid w:val="00836056"/>
    <w:rsid w:val="00837DF6"/>
    <w:rsid w:val="0084219A"/>
    <w:rsid w:val="0084695E"/>
    <w:rsid w:val="00847EAD"/>
    <w:rsid w:val="008561E8"/>
    <w:rsid w:val="00860FF3"/>
    <w:rsid w:val="00861004"/>
    <w:rsid w:val="0086671D"/>
    <w:rsid w:val="00867CD4"/>
    <w:rsid w:val="008701EA"/>
    <w:rsid w:val="008713DD"/>
    <w:rsid w:val="00873305"/>
    <w:rsid w:val="008754EE"/>
    <w:rsid w:val="00875E39"/>
    <w:rsid w:val="0087774D"/>
    <w:rsid w:val="00885A24"/>
    <w:rsid w:val="00892B3A"/>
    <w:rsid w:val="00893AD2"/>
    <w:rsid w:val="008973F8"/>
    <w:rsid w:val="008A11B1"/>
    <w:rsid w:val="008A2B97"/>
    <w:rsid w:val="008B1318"/>
    <w:rsid w:val="008C2578"/>
    <w:rsid w:val="008C60D9"/>
    <w:rsid w:val="008C69A8"/>
    <w:rsid w:val="008C77FF"/>
    <w:rsid w:val="008D33B1"/>
    <w:rsid w:val="008D40B7"/>
    <w:rsid w:val="008D6941"/>
    <w:rsid w:val="008D6B19"/>
    <w:rsid w:val="008E19FF"/>
    <w:rsid w:val="008E5EF7"/>
    <w:rsid w:val="008F1F8F"/>
    <w:rsid w:val="008F43D6"/>
    <w:rsid w:val="00906A14"/>
    <w:rsid w:val="00906E23"/>
    <w:rsid w:val="00907267"/>
    <w:rsid w:val="00910C57"/>
    <w:rsid w:val="009124A0"/>
    <w:rsid w:val="0091374D"/>
    <w:rsid w:val="009173D7"/>
    <w:rsid w:val="00923F93"/>
    <w:rsid w:val="009260CB"/>
    <w:rsid w:val="009327CA"/>
    <w:rsid w:val="0093405E"/>
    <w:rsid w:val="00935D92"/>
    <w:rsid w:val="009406F4"/>
    <w:rsid w:val="0095617F"/>
    <w:rsid w:val="00962723"/>
    <w:rsid w:val="009628CA"/>
    <w:rsid w:val="00965524"/>
    <w:rsid w:val="00972D8F"/>
    <w:rsid w:val="00973525"/>
    <w:rsid w:val="009946A5"/>
    <w:rsid w:val="009954C6"/>
    <w:rsid w:val="009A1D30"/>
    <w:rsid w:val="009A66FB"/>
    <w:rsid w:val="009A6DD7"/>
    <w:rsid w:val="009B4990"/>
    <w:rsid w:val="009B72FB"/>
    <w:rsid w:val="009B7C5A"/>
    <w:rsid w:val="009C689C"/>
    <w:rsid w:val="009C6E13"/>
    <w:rsid w:val="009D1928"/>
    <w:rsid w:val="009D5E2D"/>
    <w:rsid w:val="009D5F42"/>
    <w:rsid w:val="009E2E51"/>
    <w:rsid w:val="009E3D6B"/>
    <w:rsid w:val="009F7EDB"/>
    <w:rsid w:val="00A01326"/>
    <w:rsid w:val="00A03F05"/>
    <w:rsid w:val="00A067DF"/>
    <w:rsid w:val="00A06BC1"/>
    <w:rsid w:val="00A06C88"/>
    <w:rsid w:val="00A131C6"/>
    <w:rsid w:val="00A1669E"/>
    <w:rsid w:val="00A238DD"/>
    <w:rsid w:val="00A32531"/>
    <w:rsid w:val="00A35DB4"/>
    <w:rsid w:val="00A378F5"/>
    <w:rsid w:val="00A414D8"/>
    <w:rsid w:val="00A42B4B"/>
    <w:rsid w:val="00A42C46"/>
    <w:rsid w:val="00A43A63"/>
    <w:rsid w:val="00A466BF"/>
    <w:rsid w:val="00A46C28"/>
    <w:rsid w:val="00A474EC"/>
    <w:rsid w:val="00A50563"/>
    <w:rsid w:val="00A54D9E"/>
    <w:rsid w:val="00A54F44"/>
    <w:rsid w:val="00A5552E"/>
    <w:rsid w:val="00A56179"/>
    <w:rsid w:val="00A57A2B"/>
    <w:rsid w:val="00A63EA2"/>
    <w:rsid w:val="00A67FCA"/>
    <w:rsid w:val="00A7044E"/>
    <w:rsid w:val="00A70E61"/>
    <w:rsid w:val="00A745EC"/>
    <w:rsid w:val="00A7541B"/>
    <w:rsid w:val="00A76163"/>
    <w:rsid w:val="00A818F3"/>
    <w:rsid w:val="00A825C6"/>
    <w:rsid w:val="00A86AEC"/>
    <w:rsid w:val="00A87660"/>
    <w:rsid w:val="00A932BC"/>
    <w:rsid w:val="00A96486"/>
    <w:rsid w:val="00A96538"/>
    <w:rsid w:val="00AA1B05"/>
    <w:rsid w:val="00AB1188"/>
    <w:rsid w:val="00AB1C6A"/>
    <w:rsid w:val="00AB54FF"/>
    <w:rsid w:val="00AB650C"/>
    <w:rsid w:val="00AB79D4"/>
    <w:rsid w:val="00AC1237"/>
    <w:rsid w:val="00AD5200"/>
    <w:rsid w:val="00AD7130"/>
    <w:rsid w:val="00AE0A36"/>
    <w:rsid w:val="00AE0BCE"/>
    <w:rsid w:val="00AE50E9"/>
    <w:rsid w:val="00AE7594"/>
    <w:rsid w:val="00AE7BF0"/>
    <w:rsid w:val="00AF1058"/>
    <w:rsid w:val="00AF2373"/>
    <w:rsid w:val="00AF2C6B"/>
    <w:rsid w:val="00AF428C"/>
    <w:rsid w:val="00AF63C0"/>
    <w:rsid w:val="00B025BB"/>
    <w:rsid w:val="00B04410"/>
    <w:rsid w:val="00B12270"/>
    <w:rsid w:val="00B15923"/>
    <w:rsid w:val="00B17F56"/>
    <w:rsid w:val="00B23DE5"/>
    <w:rsid w:val="00B261C9"/>
    <w:rsid w:val="00B27CBF"/>
    <w:rsid w:val="00B40374"/>
    <w:rsid w:val="00B44135"/>
    <w:rsid w:val="00B45C38"/>
    <w:rsid w:val="00B47BBF"/>
    <w:rsid w:val="00B47C11"/>
    <w:rsid w:val="00B53166"/>
    <w:rsid w:val="00B55F6E"/>
    <w:rsid w:val="00B5622A"/>
    <w:rsid w:val="00B63317"/>
    <w:rsid w:val="00B65AFB"/>
    <w:rsid w:val="00B777D4"/>
    <w:rsid w:val="00B80DD3"/>
    <w:rsid w:val="00B824B8"/>
    <w:rsid w:val="00B849E5"/>
    <w:rsid w:val="00B8589E"/>
    <w:rsid w:val="00B878CF"/>
    <w:rsid w:val="00B93B63"/>
    <w:rsid w:val="00B9742F"/>
    <w:rsid w:val="00B97BDB"/>
    <w:rsid w:val="00BA0AC8"/>
    <w:rsid w:val="00BA2D6C"/>
    <w:rsid w:val="00BC0D93"/>
    <w:rsid w:val="00BD15AB"/>
    <w:rsid w:val="00BD2780"/>
    <w:rsid w:val="00BD3BE1"/>
    <w:rsid w:val="00BD3D4F"/>
    <w:rsid w:val="00BD43F7"/>
    <w:rsid w:val="00BE02B3"/>
    <w:rsid w:val="00BE195E"/>
    <w:rsid w:val="00BE4586"/>
    <w:rsid w:val="00BE5511"/>
    <w:rsid w:val="00BF0AB4"/>
    <w:rsid w:val="00BF5FB3"/>
    <w:rsid w:val="00BF789F"/>
    <w:rsid w:val="00C00612"/>
    <w:rsid w:val="00C01B7F"/>
    <w:rsid w:val="00C20113"/>
    <w:rsid w:val="00C26B95"/>
    <w:rsid w:val="00C271B8"/>
    <w:rsid w:val="00C358FB"/>
    <w:rsid w:val="00C36451"/>
    <w:rsid w:val="00C40587"/>
    <w:rsid w:val="00C421EA"/>
    <w:rsid w:val="00C4498F"/>
    <w:rsid w:val="00C50128"/>
    <w:rsid w:val="00C51350"/>
    <w:rsid w:val="00C62F4A"/>
    <w:rsid w:val="00C64488"/>
    <w:rsid w:val="00C66348"/>
    <w:rsid w:val="00C7799F"/>
    <w:rsid w:val="00C8241E"/>
    <w:rsid w:val="00C8246E"/>
    <w:rsid w:val="00C847B5"/>
    <w:rsid w:val="00C91541"/>
    <w:rsid w:val="00C91E90"/>
    <w:rsid w:val="00C92CCA"/>
    <w:rsid w:val="00C95301"/>
    <w:rsid w:val="00CA5481"/>
    <w:rsid w:val="00CB006F"/>
    <w:rsid w:val="00CB5DD3"/>
    <w:rsid w:val="00CB6204"/>
    <w:rsid w:val="00CC1FAE"/>
    <w:rsid w:val="00CC2015"/>
    <w:rsid w:val="00CD45F0"/>
    <w:rsid w:val="00CE01ED"/>
    <w:rsid w:val="00CE4759"/>
    <w:rsid w:val="00CE4DE7"/>
    <w:rsid w:val="00CE5603"/>
    <w:rsid w:val="00CF143F"/>
    <w:rsid w:val="00D03A7F"/>
    <w:rsid w:val="00D10373"/>
    <w:rsid w:val="00D114B6"/>
    <w:rsid w:val="00D119D7"/>
    <w:rsid w:val="00D1255F"/>
    <w:rsid w:val="00D21C79"/>
    <w:rsid w:val="00D21CB3"/>
    <w:rsid w:val="00D22D5C"/>
    <w:rsid w:val="00D246E9"/>
    <w:rsid w:val="00D269C5"/>
    <w:rsid w:val="00D3154E"/>
    <w:rsid w:val="00D32904"/>
    <w:rsid w:val="00D3522B"/>
    <w:rsid w:val="00D354E6"/>
    <w:rsid w:val="00D35BA8"/>
    <w:rsid w:val="00D35FE3"/>
    <w:rsid w:val="00D37829"/>
    <w:rsid w:val="00D4732E"/>
    <w:rsid w:val="00D50DDC"/>
    <w:rsid w:val="00D519FF"/>
    <w:rsid w:val="00D54088"/>
    <w:rsid w:val="00D55CF1"/>
    <w:rsid w:val="00D66ECD"/>
    <w:rsid w:val="00D7389A"/>
    <w:rsid w:val="00D777B2"/>
    <w:rsid w:val="00D81AAA"/>
    <w:rsid w:val="00D81BC9"/>
    <w:rsid w:val="00D86301"/>
    <w:rsid w:val="00D956F8"/>
    <w:rsid w:val="00D95808"/>
    <w:rsid w:val="00D96514"/>
    <w:rsid w:val="00DA26C6"/>
    <w:rsid w:val="00DA4A04"/>
    <w:rsid w:val="00DB70FA"/>
    <w:rsid w:val="00DC1561"/>
    <w:rsid w:val="00DC37CC"/>
    <w:rsid w:val="00DC462D"/>
    <w:rsid w:val="00DC5679"/>
    <w:rsid w:val="00DC623E"/>
    <w:rsid w:val="00DD0309"/>
    <w:rsid w:val="00DD09F6"/>
    <w:rsid w:val="00DD3CEF"/>
    <w:rsid w:val="00DD475C"/>
    <w:rsid w:val="00DE274D"/>
    <w:rsid w:val="00DE3100"/>
    <w:rsid w:val="00DF20C9"/>
    <w:rsid w:val="00DF4250"/>
    <w:rsid w:val="00E04939"/>
    <w:rsid w:val="00E10A39"/>
    <w:rsid w:val="00E15EAF"/>
    <w:rsid w:val="00E2369F"/>
    <w:rsid w:val="00E27B68"/>
    <w:rsid w:val="00E30890"/>
    <w:rsid w:val="00E33877"/>
    <w:rsid w:val="00E33B25"/>
    <w:rsid w:val="00E40483"/>
    <w:rsid w:val="00E450A7"/>
    <w:rsid w:val="00E46998"/>
    <w:rsid w:val="00E5431B"/>
    <w:rsid w:val="00E565D8"/>
    <w:rsid w:val="00E56B88"/>
    <w:rsid w:val="00E655CC"/>
    <w:rsid w:val="00E6624C"/>
    <w:rsid w:val="00E71BCD"/>
    <w:rsid w:val="00E7373A"/>
    <w:rsid w:val="00E7511F"/>
    <w:rsid w:val="00E8260B"/>
    <w:rsid w:val="00E97518"/>
    <w:rsid w:val="00EA40CA"/>
    <w:rsid w:val="00EA4867"/>
    <w:rsid w:val="00EB15CB"/>
    <w:rsid w:val="00EC6DA5"/>
    <w:rsid w:val="00ED18FA"/>
    <w:rsid w:val="00ED5CA8"/>
    <w:rsid w:val="00ED771E"/>
    <w:rsid w:val="00EE040C"/>
    <w:rsid w:val="00EE3AF8"/>
    <w:rsid w:val="00EE4045"/>
    <w:rsid w:val="00EE6418"/>
    <w:rsid w:val="00EE6FC0"/>
    <w:rsid w:val="00EF0B7A"/>
    <w:rsid w:val="00EF4B77"/>
    <w:rsid w:val="00EF65B9"/>
    <w:rsid w:val="00EF7060"/>
    <w:rsid w:val="00F012C7"/>
    <w:rsid w:val="00F040E7"/>
    <w:rsid w:val="00F0447A"/>
    <w:rsid w:val="00F10553"/>
    <w:rsid w:val="00F105FE"/>
    <w:rsid w:val="00F14169"/>
    <w:rsid w:val="00F27D45"/>
    <w:rsid w:val="00F30BBE"/>
    <w:rsid w:val="00F3304E"/>
    <w:rsid w:val="00F36F5D"/>
    <w:rsid w:val="00F45140"/>
    <w:rsid w:val="00F46160"/>
    <w:rsid w:val="00F477DD"/>
    <w:rsid w:val="00F524A1"/>
    <w:rsid w:val="00F63D85"/>
    <w:rsid w:val="00F65817"/>
    <w:rsid w:val="00F701BB"/>
    <w:rsid w:val="00F75F12"/>
    <w:rsid w:val="00F81ECB"/>
    <w:rsid w:val="00F845BB"/>
    <w:rsid w:val="00F85EA7"/>
    <w:rsid w:val="00F862CD"/>
    <w:rsid w:val="00F863BE"/>
    <w:rsid w:val="00F87084"/>
    <w:rsid w:val="00F929ED"/>
    <w:rsid w:val="00F9687E"/>
    <w:rsid w:val="00F9717E"/>
    <w:rsid w:val="00F974D4"/>
    <w:rsid w:val="00FA001E"/>
    <w:rsid w:val="00FA2B88"/>
    <w:rsid w:val="00FB05FD"/>
    <w:rsid w:val="00FB076A"/>
    <w:rsid w:val="00FB4D67"/>
    <w:rsid w:val="00FB64B9"/>
    <w:rsid w:val="00FD12D0"/>
    <w:rsid w:val="00FD1406"/>
    <w:rsid w:val="00FD58E2"/>
    <w:rsid w:val="00FD76D3"/>
    <w:rsid w:val="00FF1EC1"/>
    <w:rsid w:val="00FF21C6"/>
    <w:rsid w:val="00FF2B3C"/>
    <w:rsid w:val="00FF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5193D"/>
  <w15:chartTrackingRefBased/>
  <w15:docId w15:val="{DA1CA209-6C71-4F8C-9DC8-1A92E1C0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561"/>
    <w:pPr>
      <w:spacing w:line="360" w:lineRule="auto"/>
      <w:jc w:val="center"/>
    </w:pPr>
    <w:rPr>
      <w:rFonts w:ascii="Arial" w:hAnsi="Arial"/>
      <w:sz w:val="24"/>
      <w:szCs w:val="22"/>
      <w:lang w:val="pt-BR"/>
    </w:rPr>
  </w:style>
  <w:style w:type="paragraph" w:styleId="Ttulo1">
    <w:name w:val="heading 1"/>
    <w:basedOn w:val="Normal"/>
    <w:next w:val="Texto"/>
    <w:link w:val="Ttulo1Char"/>
    <w:uiPriority w:val="9"/>
    <w:qFormat/>
    <w:rsid w:val="00F87084"/>
    <w:pPr>
      <w:keepNext/>
      <w:keepLines/>
      <w:numPr>
        <w:numId w:val="2"/>
      </w:numPr>
      <w:spacing w:after="300"/>
      <w:ind w:left="227" w:hanging="227"/>
      <w:jc w:val="left"/>
      <w:outlineLvl w:val="0"/>
    </w:pPr>
    <w:rPr>
      <w:rFonts w:eastAsia="Times New Roman"/>
      <w:b/>
      <w:bCs/>
      <w:caps/>
      <w:szCs w:val="28"/>
    </w:rPr>
  </w:style>
  <w:style w:type="paragraph" w:styleId="Ttulo2">
    <w:name w:val="heading 2"/>
    <w:basedOn w:val="Normal"/>
    <w:next w:val="Texto"/>
    <w:link w:val="Ttulo2Char"/>
    <w:uiPriority w:val="9"/>
    <w:qFormat/>
    <w:rsid w:val="00F87084"/>
    <w:pPr>
      <w:keepNext/>
      <w:keepLines/>
      <w:numPr>
        <w:ilvl w:val="1"/>
        <w:numId w:val="2"/>
      </w:numPr>
      <w:spacing w:before="300" w:after="300"/>
      <w:ind w:left="397" w:hanging="397"/>
      <w:jc w:val="left"/>
      <w:outlineLvl w:val="1"/>
    </w:pPr>
    <w:rPr>
      <w:rFonts w:eastAsia="Times New Roman"/>
      <w:bCs/>
      <w:caps/>
      <w:szCs w:val="26"/>
    </w:rPr>
  </w:style>
  <w:style w:type="paragraph" w:styleId="Ttulo3">
    <w:name w:val="heading 3"/>
    <w:basedOn w:val="Normal"/>
    <w:next w:val="Texto"/>
    <w:link w:val="Ttulo3Char"/>
    <w:uiPriority w:val="9"/>
    <w:qFormat/>
    <w:rsid w:val="00F87084"/>
    <w:pPr>
      <w:keepNext/>
      <w:keepLines/>
      <w:numPr>
        <w:ilvl w:val="2"/>
        <w:numId w:val="2"/>
      </w:numPr>
      <w:spacing w:before="300" w:after="300"/>
      <w:ind w:left="567" w:hanging="567"/>
      <w:jc w:val="left"/>
      <w:outlineLvl w:val="2"/>
    </w:pPr>
    <w:rPr>
      <w:rFonts w:eastAsia="Times New Roman"/>
      <w:b/>
      <w:bCs/>
    </w:rPr>
  </w:style>
  <w:style w:type="paragraph" w:styleId="Ttulo4">
    <w:name w:val="heading 4"/>
    <w:basedOn w:val="Normal"/>
    <w:next w:val="Texto"/>
    <w:link w:val="Ttulo4Char"/>
    <w:uiPriority w:val="9"/>
    <w:qFormat/>
    <w:rsid w:val="002C5C30"/>
    <w:pPr>
      <w:keepNext/>
      <w:keepLines/>
      <w:numPr>
        <w:ilvl w:val="3"/>
        <w:numId w:val="2"/>
      </w:numPr>
      <w:spacing w:before="300" w:after="300"/>
      <w:ind w:left="851" w:hanging="851"/>
      <w:jc w:val="left"/>
      <w:outlineLvl w:val="3"/>
    </w:pPr>
    <w:rPr>
      <w:rFonts w:eastAsia="Times New Roman"/>
      <w:bCs/>
      <w:iCs/>
    </w:rPr>
  </w:style>
  <w:style w:type="paragraph" w:styleId="Ttulo5">
    <w:name w:val="heading 5"/>
    <w:aliases w:val="ANEXOS"/>
    <w:basedOn w:val="Normal"/>
    <w:next w:val="Normal"/>
    <w:link w:val="Ttulo5Char"/>
    <w:uiPriority w:val="9"/>
    <w:qFormat/>
    <w:rsid w:val="00CE01ED"/>
    <w:pPr>
      <w:keepNext/>
      <w:keepLines/>
      <w:spacing w:before="200"/>
      <w:outlineLvl w:val="4"/>
    </w:pPr>
    <w:rPr>
      <w:rFonts w:eastAsia="Times New Roman"/>
      <w:b/>
      <w:caps/>
      <w:color w:val="243F60"/>
      <w:szCs w:val="24"/>
    </w:rPr>
  </w:style>
  <w:style w:type="paragraph" w:styleId="Ttulo6">
    <w:name w:val="heading 6"/>
    <w:basedOn w:val="Normal"/>
    <w:next w:val="Normal"/>
    <w:link w:val="Ttulo6Char"/>
    <w:uiPriority w:val="9"/>
    <w:qFormat/>
    <w:rsid w:val="00A474EC"/>
    <w:pPr>
      <w:keepNext/>
      <w:keepLines/>
      <w:numPr>
        <w:ilvl w:val="5"/>
        <w:numId w:val="2"/>
      </w:numPr>
      <w:spacing w:before="200"/>
      <w:outlineLvl w:val="5"/>
    </w:pPr>
    <w:rPr>
      <w:rFonts w:ascii="Cambria" w:eastAsia="Times New Roman" w:hAnsi="Cambria"/>
      <w:i/>
      <w:iCs/>
      <w:color w:val="243F60"/>
    </w:rPr>
  </w:style>
  <w:style w:type="paragraph" w:styleId="Ttulo7">
    <w:name w:val="heading 7"/>
    <w:basedOn w:val="Normal"/>
    <w:next w:val="Normal"/>
    <w:link w:val="Ttulo7Char"/>
    <w:uiPriority w:val="9"/>
    <w:qFormat/>
    <w:rsid w:val="00A474EC"/>
    <w:pPr>
      <w:keepNext/>
      <w:keepLines/>
      <w:numPr>
        <w:ilvl w:val="6"/>
        <w:numId w:val="2"/>
      </w:numPr>
      <w:spacing w:before="200"/>
      <w:outlineLvl w:val="6"/>
    </w:pPr>
    <w:rPr>
      <w:rFonts w:ascii="Cambria" w:eastAsia="Times New Roman" w:hAnsi="Cambria"/>
      <w:i/>
      <w:iCs/>
      <w:color w:val="404040"/>
    </w:rPr>
  </w:style>
  <w:style w:type="paragraph" w:styleId="Ttulo8">
    <w:name w:val="heading 8"/>
    <w:basedOn w:val="Normal"/>
    <w:next w:val="Normal"/>
    <w:link w:val="Ttulo8Char"/>
    <w:uiPriority w:val="9"/>
    <w:qFormat/>
    <w:rsid w:val="00A474EC"/>
    <w:pPr>
      <w:keepNext/>
      <w:keepLines/>
      <w:numPr>
        <w:ilvl w:val="7"/>
        <w:numId w:val="2"/>
      </w:numPr>
      <w:spacing w:before="200"/>
      <w:outlineLvl w:val="7"/>
    </w:pPr>
    <w:rPr>
      <w:rFonts w:ascii="Cambria" w:eastAsia="Times New Roman" w:hAnsi="Cambria"/>
      <w:color w:val="404040"/>
      <w:sz w:val="20"/>
      <w:szCs w:val="20"/>
    </w:rPr>
  </w:style>
  <w:style w:type="paragraph" w:styleId="Ttulo9">
    <w:name w:val="heading 9"/>
    <w:basedOn w:val="Normal"/>
    <w:next w:val="Normal"/>
    <w:link w:val="Ttulo9Char"/>
    <w:uiPriority w:val="9"/>
    <w:qFormat/>
    <w:rsid w:val="00A474EC"/>
    <w:pPr>
      <w:keepNext/>
      <w:keepLines/>
      <w:numPr>
        <w:ilvl w:val="8"/>
        <w:numId w:val="2"/>
      </w:numPr>
      <w:spacing w:before="200"/>
      <w:outlineLvl w:val="8"/>
    </w:pPr>
    <w:rPr>
      <w:rFonts w:ascii="Cambria" w:eastAsia="Times New Roman"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apa-FolhaDeRosto">
    <w:name w:val="Capa-Folha De Rosto"/>
    <w:basedOn w:val="Normal"/>
    <w:qFormat/>
    <w:rsid w:val="006E056B"/>
    <w:rPr>
      <w:b/>
      <w:caps/>
    </w:rPr>
  </w:style>
  <w:style w:type="paragraph" w:customStyle="1" w:styleId="CF-NaturezadoTrabalho-Orientador">
    <w:name w:val="CF-Natureza do Trabalho-Orientador"/>
    <w:basedOn w:val="Normal"/>
    <w:qFormat/>
    <w:rsid w:val="00481EE3"/>
    <w:pPr>
      <w:spacing w:line="240" w:lineRule="auto"/>
      <w:ind w:left="4536"/>
      <w:jc w:val="both"/>
    </w:pPr>
  </w:style>
  <w:style w:type="paragraph" w:customStyle="1" w:styleId="FolhaAprov-NaturezaTrabalho">
    <w:name w:val="Folha Aprov-Natureza Trabalho"/>
    <w:basedOn w:val="Normal"/>
    <w:qFormat/>
    <w:rsid w:val="00FD58E2"/>
    <w:pPr>
      <w:jc w:val="both"/>
    </w:pPr>
  </w:style>
  <w:style w:type="paragraph" w:customStyle="1" w:styleId="FolhaAprov-BancaExaminadora">
    <w:name w:val="Folha Aprov-Banca Examinadora"/>
    <w:basedOn w:val="Normal"/>
    <w:qFormat/>
    <w:rsid w:val="00D22D5C"/>
  </w:style>
  <w:style w:type="paragraph" w:customStyle="1" w:styleId="Dedicatria-Epigrafe">
    <w:name w:val="Dedicatória-Epigrafe"/>
    <w:basedOn w:val="Normal"/>
    <w:qFormat/>
    <w:rsid w:val="00560122"/>
    <w:pPr>
      <w:ind w:left="4536"/>
      <w:jc w:val="right"/>
    </w:pPr>
  </w:style>
  <w:style w:type="paragraph" w:customStyle="1" w:styleId="TtuloPr-textual">
    <w:name w:val="Título Pré-textual"/>
    <w:basedOn w:val="Normal"/>
    <w:next w:val="Texto"/>
    <w:qFormat/>
    <w:rsid w:val="00F87084"/>
    <w:pPr>
      <w:spacing w:after="300"/>
    </w:pPr>
    <w:rPr>
      <w:b/>
      <w:caps/>
    </w:rPr>
  </w:style>
  <w:style w:type="paragraph" w:customStyle="1" w:styleId="Texto">
    <w:name w:val="Texto"/>
    <w:basedOn w:val="Normal"/>
    <w:qFormat/>
    <w:rsid w:val="00E27B68"/>
    <w:pPr>
      <w:ind w:firstLine="709"/>
      <w:jc w:val="both"/>
    </w:pPr>
  </w:style>
  <w:style w:type="paragraph" w:customStyle="1" w:styleId="Resumo-Texto">
    <w:name w:val="Resumo-Texto"/>
    <w:basedOn w:val="Normal"/>
    <w:qFormat/>
    <w:rsid w:val="00B878CF"/>
    <w:pPr>
      <w:spacing w:line="240" w:lineRule="auto"/>
      <w:jc w:val="both"/>
    </w:pPr>
  </w:style>
  <w:style w:type="table" w:styleId="Tabelacomgrade">
    <w:name w:val="Table Grid"/>
    <w:basedOn w:val="Tabelanormal"/>
    <w:uiPriority w:val="59"/>
    <w:rsid w:val="0025649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MapadoDocumento">
    <w:name w:val="Document Map"/>
    <w:basedOn w:val="Normal"/>
    <w:link w:val="MapadoDocumentoChar"/>
    <w:uiPriority w:val="99"/>
    <w:semiHidden/>
    <w:unhideWhenUsed/>
    <w:rsid w:val="00CC2015"/>
    <w:pPr>
      <w:spacing w:line="240" w:lineRule="auto"/>
    </w:pPr>
    <w:rPr>
      <w:rFonts w:ascii="Tahoma" w:hAnsi="Tahoma" w:cs="Tahoma"/>
      <w:sz w:val="16"/>
      <w:szCs w:val="16"/>
    </w:rPr>
  </w:style>
  <w:style w:type="character" w:customStyle="1" w:styleId="MapadoDocumentoChar">
    <w:name w:val="Mapa do Documento Char"/>
    <w:link w:val="MapadoDocumento"/>
    <w:uiPriority w:val="99"/>
    <w:semiHidden/>
    <w:rsid w:val="00CC2015"/>
    <w:rPr>
      <w:rFonts w:ascii="Tahoma" w:hAnsi="Tahoma" w:cs="Tahoma"/>
      <w:sz w:val="16"/>
      <w:szCs w:val="16"/>
    </w:rPr>
  </w:style>
  <w:style w:type="paragraph" w:styleId="Cabealho">
    <w:name w:val="header"/>
    <w:basedOn w:val="Normal"/>
    <w:link w:val="CabealhoChar"/>
    <w:uiPriority w:val="99"/>
    <w:unhideWhenUsed/>
    <w:rsid w:val="00F9687E"/>
    <w:pPr>
      <w:tabs>
        <w:tab w:val="center" w:pos="4252"/>
        <w:tab w:val="right" w:pos="8504"/>
      </w:tabs>
      <w:spacing w:line="240" w:lineRule="auto"/>
    </w:pPr>
  </w:style>
  <w:style w:type="character" w:customStyle="1" w:styleId="CabealhoChar">
    <w:name w:val="Cabeçalho Char"/>
    <w:link w:val="Cabealho"/>
    <w:uiPriority w:val="99"/>
    <w:rsid w:val="00F9687E"/>
    <w:rPr>
      <w:rFonts w:ascii="Arial" w:hAnsi="Arial"/>
      <w:sz w:val="24"/>
    </w:rPr>
  </w:style>
  <w:style w:type="paragraph" w:styleId="Rodap">
    <w:name w:val="footer"/>
    <w:basedOn w:val="Normal"/>
    <w:link w:val="RodapChar"/>
    <w:uiPriority w:val="99"/>
    <w:unhideWhenUsed/>
    <w:rsid w:val="00F9687E"/>
    <w:pPr>
      <w:tabs>
        <w:tab w:val="center" w:pos="4252"/>
        <w:tab w:val="right" w:pos="8504"/>
      </w:tabs>
      <w:spacing w:line="240" w:lineRule="auto"/>
    </w:pPr>
  </w:style>
  <w:style w:type="character" w:customStyle="1" w:styleId="RodapChar">
    <w:name w:val="Rodapé Char"/>
    <w:link w:val="Rodap"/>
    <w:uiPriority w:val="99"/>
    <w:rsid w:val="00F9687E"/>
    <w:rPr>
      <w:rFonts w:ascii="Arial" w:hAnsi="Arial"/>
      <w:sz w:val="24"/>
    </w:rPr>
  </w:style>
  <w:style w:type="character" w:customStyle="1" w:styleId="Ttulo1Char">
    <w:name w:val="Título 1 Char"/>
    <w:link w:val="Ttulo1"/>
    <w:uiPriority w:val="9"/>
    <w:rsid w:val="00F87084"/>
    <w:rPr>
      <w:rFonts w:ascii="Arial" w:hAnsi="Arial"/>
      <w:b/>
      <w:bCs/>
      <w:caps/>
      <w:sz w:val="24"/>
      <w:szCs w:val="28"/>
      <w:lang w:val="pt-BR" w:eastAsia="en-US" w:bidi="ar-SA"/>
    </w:rPr>
  </w:style>
  <w:style w:type="character" w:customStyle="1" w:styleId="Ttulo2Char">
    <w:name w:val="Título 2 Char"/>
    <w:link w:val="Ttulo2"/>
    <w:uiPriority w:val="9"/>
    <w:rsid w:val="00F87084"/>
    <w:rPr>
      <w:rFonts w:ascii="Arial" w:hAnsi="Arial"/>
      <w:bCs/>
      <w:caps/>
      <w:sz w:val="24"/>
      <w:szCs w:val="26"/>
      <w:lang w:val="pt-BR" w:eastAsia="en-US" w:bidi="ar-SA"/>
    </w:rPr>
  </w:style>
  <w:style w:type="character" w:customStyle="1" w:styleId="Ttulo3Char">
    <w:name w:val="Título 3 Char"/>
    <w:link w:val="Ttulo3"/>
    <w:uiPriority w:val="9"/>
    <w:rsid w:val="00F87084"/>
    <w:rPr>
      <w:rFonts w:ascii="Arial" w:hAnsi="Arial"/>
      <w:b/>
      <w:bCs/>
      <w:sz w:val="24"/>
      <w:szCs w:val="22"/>
      <w:lang w:val="pt-BR" w:eastAsia="en-US" w:bidi="ar-SA"/>
    </w:rPr>
  </w:style>
  <w:style w:type="character" w:customStyle="1" w:styleId="Ttulo4Char">
    <w:name w:val="Título 4 Char"/>
    <w:link w:val="Ttulo4"/>
    <w:uiPriority w:val="9"/>
    <w:rsid w:val="002C5C30"/>
    <w:rPr>
      <w:rFonts w:ascii="Arial" w:hAnsi="Arial"/>
      <w:bCs/>
      <w:iCs/>
      <w:sz w:val="24"/>
      <w:szCs w:val="22"/>
      <w:lang w:val="pt-BR" w:eastAsia="en-US" w:bidi="ar-SA"/>
    </w:rPr>
  </w:style>
  <w:style w:type="character" w:customStyle="1" w:styleId="Ttulo5Char">
    <w:name w:val="Título 5 Char"/>
    <w:aliases w:val="ANEXOS Char"/>
    <w:link w:val="Ttulo5"/>
    <w:uiPriority w:val="9"/>
    <w:semiHidden/>
    <w:rsid w:val="00CE01ED"/>
    <w:rPr>
      <w:rFonts w:ascii="Arial" w:hAnsi="Arial"/>
      <w:b/>
      <w:caps/>
      <w:color w:val="243F60"/>
      <w:sz w:val="24"/>
      <w:szCs w:val="24"/>
      <w:lang w:val="pt-BR" w:eastAsia="en-US" w:bidi="ar-SA"/>
    </w:rPr>
  </w:style>
  <w:style w:type="character" w:customStyle="1" w:styleId="Ttulo6Char">
    <w:name w:val="Título 6 Char"/>
    <w:link w:val="Ttulo6"/>
    <w:uiPriority w:val="9"/>
    <w:semiHidden/>
    <w:rsid w:val="00A474EC"/>
    <w:rPr>
      <w:rFonts w:ascii="Cambria" w:eastAsia="Times New Roman" w:hAnsi="Cambria" w:cs="Times New Roman"/>
      <w:i/>
      <w:iCs/>
      <w:color w:val="243F60"/>
      <w:sz w:val="24"/>
    </w:rPr>
  </w:style>
  <w:style w:type="character" w:customStyle="1" w:styleId="Ttulo7Char">
    <w:name w:val="Título 7 Char"/>
    <w:link w:val="Ttulo7"/>
    <w:uiPriority w:val="9"/>
    <w:semiHidden/>
    <w:rsid w:val="00A474EC"/>
    <w:rPr>
      <w:rFonts w:ascii="Cambria" w:eastAsia="Times New Roman" w:hAnsi="Cambria" w:cs="Times New Roman"/>
      <w:i/>
      <w:iCs/>
      <w:color w:val="404040"/>
      <w:sz w:val="24"/>
    </w:rPr>
  </w:style>
  <w:style w:type="character" w:customStyle="1" w:styleId="Ttulo8Char">
    <w:name w:val="Título 8 Char"/>
    <w:link w:val="Ttulo8"/>
    <w:uiPriority w:val="9"/>
    <w:semiHidden/>
    <w:rsid w:val="00A474EC"/>
    <w:rPr>
      <w:rFonts w:ascii="Cambria" w:eastAsia="Times New Roman" w:hAnsi="Cambria" w:cs="Times New Roman"/>
      <w:color w:val="404040"/>
      <w:sz w:val="20"/>
      <w:szCs w:val="20"/>
    </w:rPr>
  </w:style>
  <w:style w:type="character" w:customStyle="1" w:styleId="Ttulo9Char">
    <w:name w:val="Título 9 Char"/>
    <w:link w:val="Ttulo9"/>
    <w:uiPriority w:val="9"/>
    <w:semiHidden/>
    <w:rsid w:val="00A474EC"/>
    <w:rPr>
      <w:rFonts w:ascii="Cambria" w:eastAsia="Times New Roman" w:hAnsi="Cambria" w:cs="Times New Roman"/>
      <w:i/>
      <w:iCs/>
      <w:color w:val="404040"/>
      <w:sz w:val="20"/>
      <w:szCs w:val="20"/>
    </w:rPr>
  </w:style>
  <w:style w:type="paragraph" w:customStyle="1" w:styleId="TtuloPsTextual">
    <w:name w:val="Título Pós Textual"/>
    <w:basedOn w:val="Normal"/>
    <w:next w:val="Texto"/>
    <w:qFormat/>
    <w:rsid w:val="002C5C30"/>
    <w:pPr>
      <w:numPr>
        <w:numId w:val="21"/>
      </w:numPr>
      <w:spacing w:after="300"/>
    </w:pPr>
    <w:rPr>
      <w:b/>
      <w:caps/>
    </w:rPr>
  </w:style>
  <w:style w:type="paragraph" w:customStyle="1" w:styleId="Apndice">
    <w:name w:val="Apêndice"/>
    <w:basedOn w:val="Normal"/>
    <w:next w:val="Texto"/>
    <w:qFormat/>
    <w:rsid w:val="0091374D"/>
    <w:pPr>
      <w:numPr>
        <w:numId w:val="3"/>
      </w:numPr>
      <w:spacing w:after="600"/>
    </w:pPr>
    <w:rPr>
      <w:b/>
      <w:caps/>
    </w:rPr>
  </w:style>
  <w:style w:type="paragraph" w:customStyle="1" w:styleId="Anexo">
    <w:name w:val="Anexo"/>
    <w:basedOn w:val="Normal"/>
    <w:next w:val="Texto"/>
    <w:qFormat/>
    <w:rsid w:val="001E3DDF"/>
    <w:pPr>
      <w:numPr>
        <w:numId w:val="4"/>
      </w:numPr>
      <w:spacing w:after="600"/>
    </w:pPr>
    <w:rPr>
      <w:b/>
      <w:caps/>
    </w:rPr>
  </w:style>
  <w:style w:type="paragraph" w:styleId="Sumrio1">
    <w:name w:val="toc 1"/>
    <w:basedOn w:val="Normal"/>
    <w:next w:val="Normal"/>
    <w:autoRedefine/>
    <w:uiPriority w:val="39"/>
    <w:unhideWhenUsed/>
    <w:qFormat/>
    <w:rsid w:val="007B0064"/>
    <w:pPr>
      <w:tabs>
        <w:tab w:val="left" w:pos="851"/>
        <w:tab w:val="right" w:leader="dot" w:pos="9061"/>
      </w:tabs>
      <w:jc w:val="both"/>
    </w:pPr>
    <w:rPr>
      <w:b/>
      <w:caps/>
    </w:rPr>
  </w:style>
  <w:style w:type="paragraph" w:styleId="Sumrio2">
    <w:name w:val="toc 2"/>
    <w:basedOn w:val="Normal"/>
    <w:next w:val="Normal"/>
    <w:autoRedefine/>
    <w:uiPriority w:val="39"/>
    <w:unhideWhenUsed/>
    <w:qFormat/>
    <w:rsid w:val="007B0064"/>
    <w:pPr>
      <w:tabs>
        <w:tab w:val="left" w:pos="851"/>
        <w:tab w:val="right" w:leader="dot" w:pos="9061"/>
      </w:tabs>
      <w:jc w:val="left"/>
    </w:pPr>
    <w:rPr>
      <w:caps/>
    </w:rPr>
  </w:style>
  <w:style w:type="paragraph" w:styleId="Sumrio3">
    <w:name w:val="toc 3"/>
    <w:basedOn w:val="Normal"/>
    <w:next w:val="Normal"/>
    <w:autoRedefine/>
    <w:uiPriority w:val="39"/>
    <w:unhideWhenUsed/>
    <w:qFormat/>
    <w:rsid w:val="007B0064"/>
    <w:pPr>
      <w:tabs>
        <w:tab w:val="left" w:pos="851"/>
        <w:tab w:val="right" w:leader="dot" w:pos="9061"/>
      </w:tabs>
      <w:jc w:val="left"/>
    </w:pPr>
    <w:rPr>
      <w:b/>
    </w:rPr>
  </w:style>
  <w:style w:type="paragraph" w:styleId="Sumrio4">
    <w:name w:val="toc 4"/>
    <w:basedOn w:val="Normal"/>
    <w:next w:val="Normal"/>
    <w:link w:val="Sumrio4Char"/>
    <w:autoRedefine/>
    <w:uiPriority w:val="39"/>
    <w:unhideWhenUsed/>
    <w:rsid w:val="00A238DD"/>
    <w:pPr>
      <w:tabs>
        <w:tab w:val="left" w:pos="851"/>
        <w:tab w:val="right" w:leader="dot" w:pos="9061"/>
      </w:tabs>
      <w:jc w:val="left"/>
    </w:pPr>
  </w:style>
  <w:style w:type="character" w:styleId="Hyperlink">
    <w:name w:val="Hyperlink"/>
    <w:uiPriority w:val="99"/>
    <w:unhideWhenUsed/>
    <w:rsid w:val="00807ABE"/>
    <w:rPr>
      <w:color w:val="0000FF"/>
      <w:u w:val="single"/>
    </w:rPr>
  </w:style>
  <w:style w:type="paragraph" w:styleId="CabealhodoSumrio">
    <w:name w:val="TOC Heading"/>
    <w:basedOn w:val="Ttulo1"/>
    <w:next w:val="Normal"/>
    <w:uiPriority w:val="39"/>
    <w:qFormat/>
    <w:rsid w:val="008E5EF7"/>
    <w:pPr>
      <w:numPr>
        <w:numId w:val="0"/>
      </w:numPr>
      <w:spacing w:before="480" w:after="0" w:line="276" w:lineRule="auto"/>
      <w:outlineLvl w:val="9"/>
    </w:pPr>
    <w:rPr>
      <w:rFonts w:ascii="Cambria" w:hAnsi="Cambria"/>
      <w:caps w:val="0"/>
      <w:color w:val="365F91"/>
      <w:sz w:val="28"/>
    </w:rPr>
  </w:style>
  <w:style w:type="paragraph" w:styleId="Textodebalo">
    <w:name w:val="Balloon Text"/>
    <w:basedOn w:val="Normal"/>
    <w:link w:val="TextodebaloChar"/>
    <w:uiPriority w:val="99"/>
    <w:semiHidden/>
    <w:unhideWhenUsed/>
    <w:rsid w:val="008E5EF7"/>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8E5EF7"/>
    <w:rPr>
      <w:rFonts w:ascii="Tahoma" w:hAnsi="Tahoma" w:cs="Tahoma"/>
      <w:sz w:val="16"/>
      <w:szCs w:val="16"/>
    </w:rPr>
  </w:style>
  <w:style w:type="paragraph" w:customStyle="1" w:styleId="CitaoLonga">
    <w:name w:val="Citação Longa"/>
    <w:basedOn w:val="Normal"/>
    <w:next w:val="Texto"/>
    <w:qFormat/>
    <w:rsid w:val="00C358FB"/>
    <w:pPr>
      <w:keepLines/>
      <w:spacing w:before="300" w:after="300" w:line="240" w:lineRule="auto"/>
      <w:ind w:left="2268"/>
      <w:jc w:val="both"/>
    </w:pPr>
    <w:rPr>
      <w:sz w:val="20"/>
    </w:rPr>
  </w:style>
  <w:style w:type="paragraph" w:styleId="Sumrio5">
    <w:name w:val="toc 5"/>
    <w:basedOn w:val="Normal"/>
    <w:next w:val="Normal"/>
    <w:autoRedefine/>
    <w:uiPriority w:val="39"/>
    <w:unhideWhenUsed/>
    <w:rsid w:val="00B53166"/>
    <w:pPr>
      <w:tabs>
        <w:tab w:val="left" w:pos="1701"/>
        <w:tab w:val="right" w:leader="dot" w:pos="9061"/>
      </w:tabs>
      <w:jc w:val="left"/>
    </w:pPr>
    <w:rPr>
      <w:b/>
      <w:caps/>
    </w:rPr>
  </w:style>
  <w:style w:type="paragraph" w:styleId="Sumrio6">
    <w:name w:val="toc 6"/>
    <w:basedOn w:val="Normal"/>
    <w:next w:val="Normal"/>
    <w:autoRedefine/>
    <w:uiPriority w:val="39"/>
    <w:unhideWhenUsed/>
    <w:rsid w:val="00B53166"/>
    <w:pPr>
      <w:tabs>
        <w:tab w:val="left" w:pos="1276"/>
        <w:tab w:val="right" w:leader="dot" w:pos="9061"/>
      </w:tabs>
      <w:jc w:val="left"/>
    </w:pPr>
    <w:rPr>
      <w:b/>
      <w:caps/>
    </w:rPr>
  </w:style>
  <w:style w:type="paragraph" w:customStyle="1" w:styleId="CitaoExtra-Longa-Inicio">
    <w:name w:val="Citação Extra-Longa-Inicio"/>
    <w:basedOn w:val="Normal"/>
    <w:next w:val="CitaoExtra-Longa-Meio"/>
    <w:qFormat/>
    <w:rsid w:val="00A131C6"/>
    <w:pPr>
      <w:spacing w:before="600" w:line="240" w:lineRule="auto"/>
      <w:ind w:left="2268"/>
      <w:jc w:val="both"/>
    </w:pPr>
    <w:rPr>
      <w:sz w:val="20"/>
    </w:rPr>
  </w:style>
  <w:style w:type="paragraph" w:customStyle="1" w:styleId="CitaoExtra-Longa-Meio">
    <w:name w:val="Citação Extra-Longa-Meio"/>
    <w:basedOn w:val="Normal"/>
    <w:qFormat/>
    <w:rsid w:val="0040653F"/>
    <w:pPr>
      <w:spacing w:line="240" w:lineRule="auto"/>
      <w:ind w:left="2268"/>
      <w:jc w:val="both"/>
    </w:pPr>
    <w:rPr>
      <w:sz w:val="20"/>
    </w:rPr>
  </w:style>
  <w:style w:type="paragraph" w:customStyle="1" w:styleId="CitaoExtra-Longa-Fim">
    <w:name w:val="Citação Extra-Longa-Fim"/>
    <w:basedOn w:val="Normal"/>
    <w:next w:val="Texto"/>
    <w:qFormat/>
    <w:rsid w:val="0040653F"/>
    <w:pPr>
      <w:spacing w:after="600" w:line="240" w:lineRule="auto"/>
      <w:ind w:left="2268"/>
      <w:jc w:val="both"/>
    </w:pPr>
    <w:rPr>
      <w:sz w:val="20"/>
    </w:rPr>
  </w:style>
  <w:style w:type="paragraph" w:customStyle="1" w:styleId="Referncia">
    <w:name w:val="Referência"/>
    <w:basedOn w:val="Normal"/>
    <w:qFormat/>
    <w:rsid w:val="007E2C84"/>
    <w:pPr>
      <w:spacing w:after="200" w:line="240" w:lineRule="auto"/>
      <w:jc w:val="left"/>
    </w:pPr>
  </w:style>
  <w:style w:type="paragraph" w:customStyle="1" w:styleId="Listadereferncias">
    <w:name w:val="Lista de referências"/>
    <w:basedOn w:val="Normal"/>
    <w:rsid w:val="00E5431B"/>
    <w:pPr>
      <w:spacing w:after="600" w:line="240" w:lineRule="auto"/>
      <w:jc w:val="left"/>
    </w:pPr>
    <w:rPr>
      <w:rFonts w:eastAsia="Times New Roman"/>
      <w:szCs w:val="24"/>
      <w:lang w:eastAsia="pt-BR"/>
    </w:rPr>
  </w:style>
  <w:style w:type="paragraph" w:customStyle="1" w:styleId="ParagrafoparaIlustraes">
    <w:name w:val="Paragrafo para Ilustrações"/>
    <w:basedOn w:val="Normal"/>
    <w:qFormat/>
    <w:rsid w:val="00740F10"/>
    <w:rPr>
      <w:noProof/>
      <w:lang w:eastAsia="pt-BR"/>
    </w:rPr>
  </w:style>
  <w:style w:type="paragraph" w:styleId="Legenda">
    <w:name w:val="caption"/>
    <w:basedOn w:val="Normal"/>
    <w:next w:val="Normal"/>
    <w:uiPriority w:val="35"/>
    <w:qFormat/>
    <w:rsid w:val="00DC37CC"/>
    <w:pPr>
      <w:spacing w:line="240" w:lineRule="auto"/>
    </w:pPr>
    <w:rPr>
      <w:bCs/>
      <w:sz w:val="20"/>
      <w:szCs w:val="18"/>
    </w:rPr>
  </w:style>
  <w:style w:type="paragraph" w:customStyle="1" w:styleId="Fonte">
    <w:name w:val="Fonte"/>
    <w:basedOn w:val="Normal"/>
    <w:qFormat/>
    <w:rsid w:val="0065018E"/>
    <w:rPr>
      <w:sz w:val="20"/>
    </w:rPr>
  </w:style>
  <w:style w:type="paragraph" w:customStyle="1" w:styleId="Legenda-Tabela">
    <w:name w:val="Legenda-Tabela"/>
    <w:basedOn w:val="Normal"/>
    <w:qFormat/>
    <w:rsid w:val="00ED5CA8"/>
    <w:pPr>
      <w:spacing w:line="240" w:lineRule="auto"/>
      <w:jc w:val="left"/>
    </w:pPr>
    <w:rPr>
      <w:sz w:val="20"/>
    </w:rPr>
  </w:style>
  <w:style w:type="paragraph" w:customStyle="1" w:styleId="Fonte-Tabela">
    <w:name w:val="Fonte-Tabela"/>
    <w:basedOn w:val="Normal"/>
    <w:qFormat/>
    <w:rsid w:val="00CB5DD3"/>
    <w:pPr>
      <w:spacing w:line="240" w:lineRule="auto"/>
      <w:jc w:val="left"/>
    </w:pPr>
    <w:rPr>
      <w:sz w:val="20"/>
    </w:rPr>
  </w:style>
  <w:style w:type="paragraph" w:customStyle="1" w:styleId="Texto-Tabela">
    <w:name w:val="Texto-Tabela"/>
    <w:basedOn w:val="Normal"/>
    <w:qFormat/>
    <w:rsid w:val="007F0686"/>
    <w:pPr>
      <w:spacing w:line="240" w:lineRule="auto"/>
    </w:pPr>
    <w:rPr>
      <w:sz w:val="20"/>
    </w:rPr>
  </w:style>
  <w:style w:type="paragraph" w:styleId="Textodenotaderodap">
    <w:name w:val="footnote text"/>
    <w:basedOn w:val="Normal"/>
    <w:link w:val="TextodenotaderodapChar"/>
    <w:uiPriority w:val="99"/>
    <w:semiHidden/>
    <w:unhideWhenUsed/>
    <w:rsid w:val="00DC1561"/>
    <w:pPr>
      <w:spacing w:line="240" w:lineRule="auto"/>
      <w:ind w:left="170" w:hanging="170"/>
      <w:jc w:val="both"/>
    </w:pPr>
    <w:rPr>
      <w:sz w:val="20"/>
      <w:szCs w:val="20"/>
    </w:rPr>
  </w:style>
  <w:style w:type="paragraph" w:styleId="ndicedeilustraes">
    <w:name w:val="table of figures"/>
    <w:basedOn w:val="Normal"/>
    <w:next w:val="Normal"/>
    <w:autoRedefine/>
    <w:uiPriority w:val="99"/>
    <w:unhideWhenUsed/>
    <w:rsid w:val="00FB076A"/>
    <w:pPr>
      <w:jc w:val="left"/>
    </w:pPr>
  </w:style>
  <w:style w:type="character" w:customStyle="1" w:styleId="TextodenotaderodapChar">
    <w:name w:val="Texto de nota de rodapé Char"/>
    <w:link w:val="Textodenotaderodap"/>
    <w:uiPriority w:val="99"/>
    <w:semiHidden/>
    <w:rsid w:val="00DC1561"/>
    <w:rPr>
      <w:rFonts w:ascii="Arial" w:hAnsi="Arial"/>
      <w:sz w:val="20"/>
      <w:szCs w:val="20"/>
    </w:rPr>
  </w:style>
  <w:style w:type="character" w:styleId="Refdenotaderodap">
    <w:name w:val="footnote reference"/>
    <w:uiPriority w:val="99"/>
    <w:semiHidden/>
    <w:unhideWhenUsed/>
    <w:rsid w:val="00751BCD"/>
    <w:rPr>
      <w:vertAlign w:val="superscript"/>
    </w:rPr>
  </w:style>
  <w:style w:type="paragraph" w:customStyle="1" w:styleId="Alnea">
    <w:name w:val="Alínea"/>
    <w:basedOn w:val="Normal"/>
    <w:qFormat/>
    <w:rsid w:val="00E6624C"/>
    <w:pPr>
      <w:numPr>
        <w:numId w:val="5"/>
      </w:numPr>
      <w:ind w:left="360"/>
      <w:jc w:val="both"/>
    </w:pPr>
  </w:style>
  <w:style w:type="paragraph" w:customStyle="1" w:styleId="pargrafodeartigo">
    <w:name w:val="parágrafo de artigo"/>
    <w:basedOn w:val="Normal"/>
    <w:rsid w:val="00907267"/>
    <w:pPr>
      <w:widowControl w:val="0"/>
      <w:tabs>
        <w:tab w:val="left" w:pos="2126"/>
      </w:tabs>
      <w:spacing w:before="240" w:line="240" w:lineRule="exact"/>
      <w:ind w:firstLine="1134"/>
      <w:jc w:val="both"/>
    </w:pPr>
    <w:rPr>
      <w:rFonts w:ascii="Times New Roman" w:eastAsia="Times New Roman" w:hAnsi="Times New Roman"/>
      <w:sz w:val="26"/>
      <w:szCs w:val="20"/>
      <w:lang w:eastAsia="pt-BR"/>
    </w:rPr>
  </w:style>
  <w:style w:type="paragraph" w:styleId="Corpodetexto">
    <w:name w:val="Body Text"/>
    <w:basedOn w:val="Normal"/>
    <w:link w:val="CorpodetextoChar"/>
    <w:rsid w:val="00AF428C"/>
    <w:pPr>
      <w:spacing w:line="240" w:lineRule="auto"/>
      <w:jc w:val="left"/>
    </w:pPr>
    <w:rPr>
      <w:rFonts w:eastAsia="Times New Roman"/>
      <w:szCs w:val="20"/>
      <w:lang w:eastAsia="pt-BR"/>
    </w:rPr>
  </w:style>
  <w:style w:type="paragraph" w:styleId="Corpodetexto2">
    <w:name w:val="Body Text 2"/>
    <w:basedOn w:val="Normal"/>
    <w:rsid w:val="007E2C84"/>
    <w:pPr>
      <w:jc w:val="both"/>
    </w:pPr>
    <w:rPr>
      <w:rFonts w:eastAsia="Times New Roman"/>
      <w:szCs w:val="20"/>
      <w:lang w:eastAsia="pt-BR"/>
    </w:rPr>
  </w:style>
  <w:style w:type="character" w:styleId="Forte">
    <w:name w:val="Strong"/>
    <w:qFormat/>
    <w:rsid w:val="00BE5511"/>
    <w:rPr>
      <w:b/>
      <w:bCs/>
    </w:rPr>
  </w:style>
  <w:style w:type="character" w:customStyle="1" w:styleId="Sumrio4Char">
    <w:name w:val="Sumário 4 Char"/>
    <w:link w:val="Sumrio4"/>
    <w:rsid w:val="00A238DD"/>
    <w:rPr>
      <w:rFonts w:ascii="Arial" w:eastAsia="Calibri" w:hAnsi="Arial"/>
      <w:sz w:val="24"/>
      <w:szCs w:val="22"/>
      <w:lang w:val="pt-BR" w:eastAsia="en-US" w:bidi="ar-SA"/>
    </w:rPr>
  </w:style>
  <w:style w:type="paragraph" w:styleId="Lista">
    <w:name w:val="List"/>
    <w:basedOn w:val="Normal"/>
    <w:rsid w:val="00D519FF"/>
    <w:pPr>
      <w:ind w:left="283" w:hanging="283"/>
    </w:pPr>
  </w:style>
  <w:style w:type="paragraph" w:customStyle="1" w:styleId="Modelodereferncias">
    <w:name w:val="Modelo de referências"/>
    <w:basedOn w:val="Normal"/>
    <w:autoRedefine/>
    <w:rsid w:val="005D1193"/>
    <w:pPr>
      <w:pBdr>
        <w:top w:val="single" w:sz="8" w:space="3" w:color="auto"/>
        <w:left w:val="single" w:sz="8" w:space="0" w:color="auto"/>
        <w:bottom w:val="single" w:sz="8" w:space="3" w:color="auto"/>
        <w:right w:val="single" w:sz="8" w:space="0" w:color="auto"/>
      </w:pBdr>
      <w:shd w:val="clear" w:color="auto" w:fill="F3F3F3"/>
      <w:spacing w:line="240" w:lineRule="auto"/>
      <w:ind w:left="540" w:right="612"/>
      <w:jc w:val="left"/>
    </w:pPr>
    <w:rPr>
      <w:rFonts w:eastAsia="Times New Roman"/>
      <w:szCs w:val="24"/>
      <w:lang w:eastAsia="pt-BR"/>
    </w:rPr>
  </w:style>
  <w:style w:type="character" w:styleId="Nmerodepgina">
    <w:name w:val="page number"/>
    <w:basedOn w:val="Fontepargpadro"/>
    <w:rsid w:val="00AB650C"/>
  </w:style>
  <w:style w:type="character" w:customStyle="1" w:styleId="CorpodetextoChar">
    <w:name w:val="Corpo de texto Char"/>
    <w:link w:val="Corpodetexto"/>
    <w:rsid w:val="003E4FA0"/>
    <w:rPr>
      <w:rFonts w:ascii="Arial" w:eastAsia="Times New Roman" w:hAnsi="Arial"/>
      <w:sz w:val="24"/>
    </w:rPr>
  </w:style>
  <w:style w:type="paragraph" w:styleId="PargrafodaLista">
    <w:name w:val="List Paragraph"/>
    <w:basedOn w:val="Normal"/>
    <w:uiPriority w:val="1"/>
    <w:qFormat/>
    <w:rsid w:val="006C1154"/>
    <w:pPr>
      <w:spacing w:line="240" w:lineRule="auto"/>
      <w:ind w:left="708"/>
      <w:jc w:val="left"/>
    </w:pPr>
    <w:rPr>
      <w:rFonts w:ascii="Times New Roman" w:eastAsia="Times New Roman" w:hAnsi="Times New Roman"/>
      <w:color w:val="00000A"/>
      <w:szCs w:val="24"/>
      <w:lang w:eastAsia="zh-CN"/>
    </w:rPr>
  </w:style>
  <w:style w:type="character" w:customStyle="1" w:styleId="WW8Num5z2">
    <w:name w:val="WW8Num5z2"/>
    <w:qFormat/>
    <w:rsid w:val="00E6624C"/>
    <w:rPr>
      <w:rFonts w:ascii="Wingdings" w:hAnsi="Wingdings" w:cs="Wingding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824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eresinha.teterycz\Desktop\bibliotecacsjp%201\Arquivos%20organizados\Normas%20para%20apresenta&#231;&#227;o%20de%20trabalhos%20PUCPR\Normas%20PUC%202010\ModeloTrabalhoCientifico-1.do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1355216961516172"/>
          <c:y val="4.4221039937575382E-2"/>
          <c:w val="0.74896001636159137"/>
          <c:h val="0.68417836357411854"/>
        </c:manualLayout>
      </c:layout>
      <c:barChart>
        <c:barDir val="col"/>
        <c:grouping val="clustered"/>
        <c:varyColors val="0"/>
        <c:ser>
          <c:idx val="0"/>
          <c:order val="0"/>
          <c:tx>
            <c:strRef>
              <c:f>Plan1!$B$1</c:f>
              <c:strCache>
                <c:ptCount val="1"/>
                <c:pt idx="0">
                  <c:v>Série 1</c:v>
                </c:pt>
              </c:strCache>
            </c:strRef>
          </c:tx>
          <c:invertIfNegative val="0"/>
          <c:cat>
            <c:strRef>
              <c:f>Plan1!$A$2:$A$5</c:f>
              <c:strCache>
                <c:ptCount val="4"/>
                <c:pt idx="0">
                  <c:v>Categoria 1</c:v>
                </c:pt>
                <c:pt idx="1">
                  <c:v>Categoria 2</c:v>
                </c:pt>
                <c:pt idx="2">
                  <c:v>Categoria 3</c:v>
                </c:pt>
                <c:pt idx="3">
                  <c:v>Categoria 4</c:v>
                </c:pt>
              </c:strCache>
            </c:strRef>
          </c:cat>
          <c:val>
            <c:numRef>
              <c:f>Plan1!$B$2:$B$5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9538-4507-BFFF-F5F38B8515AA}"/>
            </c:ext>
          </c:extLst>
        </c:ser>
        <c:ser>
          <c:idx val="1"/>
          <c:order val="1"/>
          <c:tx>
            <c:strRef>
              <c:f>Plan1!$C$1</c:f>
              <c:strCache>
                <c:ptCount val="1"/>
                <c:pt idx="0">
                  <c:v>Série 2</c:v>
                </c:pt>
              </c:strCache>
            </c:strRef>
          </c:tx>
          <c:invertIfNegative val="0"/>
          <c:cat>
            <c:strRef>
              <c:f>Plan1!$A$2:$A$5</c:f>
              <c:strCache>
                <c:ptCount val="4"/>
                <c:pt idx="0">
                  <c:v>Categoria 1</c:v>
                </c:pt>
                <c:pt idx="1">
                  <c:v>Categoria 2</c:v>
                </c:pt>
                <c:pt idx="2">
                  <c:v>Categoria 3</c:v>
                </c:pt>
                <c:pt idx="3">
                  <c:v>Categoria 4</c:v>
                </c:pt>
              </c:strCache>
            </c:strRef>
          </c:cat>
          <c:val>
            <c:numRef>
              <c:f>Plan1!$C$2:$C$5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9538-4507-BFFF-F5F38B8515AA}"/>
            </c:ext>
          </c:extLst>
        </c:ser>
        <c:ser>
          <c:idx val="2"/>
          <c:order val="2"/>
          <c:tx>
            <c:strRef>
              <c:f>Plan1!$D$1</c:f>
              <c:strCache>
                <c:ptCount val="1"/>
                <c:pt idx="0">
                  <c:v>Série 3</c:v>
                </c:pt>
              </c:strCache>
            </c:strRef>
          </c:tx>
          <c:invertIfNegative val="0"/>
          <c:cat>
            <c:strRef>
              <c:f>Plan1!$A$2:$A$5</c:f>
              <c:strCache>
                <c:ptCount val="4"/>
                <c:pt idx="0">
                  <c:v>Categoria 1</c:v>
                </c:pt>
                <c:pt idx="1">
                  <c:v>Categoria 2</c:v>
                </c:pt>
                <c:pt idx="2">
                  <c:v>Categoria 3</c:v>
                </c:pt>
                <c:pt idx="3">
                  <c:v>Categoria 4</c:v>
                </c:pt>
              </c:strCache>
            </c:strRef>
          </c:cat>
          <c:val>
            <c:numRef>
              <c:f>Plan1!$D$2:$D$5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9538-4507-BFFF-F5F38B8515AA}"/>
            </c:ext>
          </c:extLst>
        </c:ser>
        <c:dLbls>
          <c:showLegendKey val="0"/>
          <c:showVal val="0"/>
          <c:showCatName val="0"/>
          <c:showSerName val="0"/>
          <c:showPercent val="0"/>
          <c:showBubbleSize val="0"/>
        </c:dLbls>
        <c:gapWidth val="150"/>
        <c:axId val="-2066839200"/>
        <c:axId val="-2066842464"/>
      </c:barChart>
      <c:catAx>
        <c:axId val="-2066839200"/>
        <c:scaling>
          <c:orientation val="minMax"/>
        </c:scaling>
        <c:delete val="0"/>
        <c:axPos val="b"/>
        <c:numFmt formatCode="General" sourceLinked="1"/>
        <c:majorTickMark val="out"/>
        <c:minorTickMark val="none"/>
        <c:tickLblPos val="nextTo"/>
        <c:spPr>
          <a:ln>
            <a:solidFill>
              <a:schemeClr val="tx1">
                <a:lumMod val="95000"/>
                <a:lumOff val="5000"/>
              </a:schemeClr>
            </a:solidFill>
          </a:ln>
        </c:spPr>
        <c:crossAx val="-2066842464"/>
        <c:crosses val="autoZero"/>
        <c:auto val="1"/>
        <c:lblAlgn val="ctr"/>
        <c:lblOffset val="100"/>
        <c:noMultiLvlLbl val="0"/>
      </c:catAx>
      <c:valAx>
        <c:axId val="-2066842464"/>
        <c:scaling>
          <c:orientation val="minMax"/>
        </c:scaling>
        <c:delete val="0"/>
        <c:axPos val="l"/>
        <c:majorGridlines/>
        <c:numFmt formatCode="General" sourceLinked="1"/>
        <c:majorTickMark val="out"/>
        <c:minorTickMark val="none"/>
        <c:tickLblPos val="nextTo"/>
        <c:crossAx val="-2066839200"/>
        <c:crosses val="autoZero"/>
        <c:crossBetween val="between"/>
      </c:valAx>
    </c:plotArea>
    <c:plotVisOnly val="1"/>
    <c:dispBlanksAs val="gap"/>
    <c:showDLblsOverMax val="0"/>
  </c:chart>
  <c:spPr>
    <a:noFill/>
    <a:ln>
      <a:noFill/>
    </a:ln>
  </c:spPr>
  <c:externalData r:id="rId2">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F20EC-4D17-463F-9A3C-0AC1D359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ModeloTrabalhoCientifico-1</Template>
  <TotalTime>316</TotalTime>
  <Pages>63</Pages>
  <Words>9371</Words>
  <Characters>50609</Characters>
  <Application>Microsoft Office Word</Application>
  <DocSecurity>0</DocSecurity>
  <Lines>421</Lines>
  <Paragraphs>119</Paragraphs>
  <ScaleCrop>false</ScaleCrop>
  <HeadingPairs>
    <vt:vector size="2" baseType="variant">
      <vt:variant>
        <vt:lpstr>Título</vt:lpstr>
      </vt:variant>
      <vt:variant>
        <vt:i4>1</vt:i4>
      </vt:variant>
    </vt:vector>
  </HeadingPairs>
  <TitlesOfParts>
    <vt:vector size="1" baseType="lpstr">
      <vt:lpstr>PONTIFÍCIA UNIVERSIDADE CATÓLICA DO PARANÁ</vt:lpstr>
    </vt:vector>
  </TitlesOfParts>
  <Company>PUCPR</Company>
  <LinksUpToDate>false</LinksUpToDate>
  <CharactersWithSpaces>59861</CharactersWithSpaces>
  <SharedDoc>false</SharedDoc>
  <HLinks>
    <vt:vector size="144" baseType="variant">
      <vt:variant>
        <vt:i4>1310771</vt:i4>
      </vt:variant>
      <vt:variant>
        <vt:i4>146</vt:i4>
      </vt:variant>
      <vt:variant>
        <vt:i4>0</vt:i4>
      </vt:variant>
      <vt:variant>
        <vt:i4>5</vt:i4>
      </vt:variant>
      <vt:variant>
        <vt:lpwstr/>
      </vt:variant>
      <vt:variant>
        <vt:lpwstr>_Toc343673421</vt:lpwstr>
      </vt:variant>
      <vt:variant>
        <vt:i4>1310771</vt:i4>
      </vt:variant>
      <vt:variant>
        <vt:i4>140</vt:i4>
      </vt:variant>
      <vt:variant>
        <vt:i4>0</vt:i4>
      </vt:variant>
      <vt:variant>
        <vt:i4>5</vt:i4>
      </vt:variant>
      <vt:variant>
        <vt:lpwstr/>
      </vt:variant>
      <vt:variant>
        <vt:lpwstr>_Toc343673420</vt:lpwstr>
      </vt:variant>
      <vt:variant>
        <vt:i4>1507379</vt:i4>
      </vt:variant>
      <vt:variant>
        <vt:i4>134</vt:i4>
      </vt:variant>
      <vt:variant>
        <vt:i4>0</vt:i4>
      </vt:variant>
      <vt:variant>
        <vt:i4>5</vt:i4>
      </vt:variant>
      <vt:variant>
        <vt:lpwstr/>
      </vt:variant>
      <vt:variant>
        <vt:lpwstr>_Toc343673419</vt:lpwstr>
      </vt:variant>
      <vt:variant>
        <vt:i4>1507379</vt:i4>
      </vt:variant>
      <vt:variant>
        <vt:i4>128</vt:i4>
      </vt:variant>
      <vt:variant>
        <vt:i4>0</vt:i4>
      </vt:variant>
      <vt:variant>
        <vt:i4>5</vt:i4>
      </vt:variant>
      <vt:variant>
        <vt:lpwstr/>
      </vt:variant>
      <vt:variant>
        <vt:lpwstr>_Toc343673418</vt:lpwstr>
      </vt:variant>
      <vt:variant>
        <vt:i4>1507379</vt:i4>
      </vt:variant>
      <vt:variant>
        <vt:i4>122</vt:i4>
      </vt:variant>
      <vt:variant>
        <vt:i4>0</vt:i4>
      </vt:variant>
      <vt:variant>
        <vt:i4>5</vt:i4>
      </vt:variant>
      <vt:variant>
        <vt:lpwstr/>
      </vt:variant>
      <vt:variant>
        <vt:lpwstr>_Toc343673417</vt:lpwstr>
      </vt:variant>
      <vt:variant>
        <vt:i4>1507379</vt:i4>
      </vt:variant>
      <vt:variant>
        <vt:i4>116</vt:i4>
      </vt:variant>
      <vt:variant>
        <vt:i4>0</vt:i4>
      </vt:variant>
      <vt:variant>
        <vt:i4>5</vt:i4>
      </vt:variant>
      <vt:variant>
        <vt:lpwstr/>
      </vt:variant>
      <vt:variant>
        <vt:lpwstr>_Toc343673416</vt:lpwstr>
      </vt:variant>
      <vt:variant>
        <vt:i4>1507379</vt:i4>
      </vt:variant>
      <vt:variant>
        <vt:i4>110</vt:i4>
      </vt:variant>
      <vt:variant>
        <vt:i4>0</vt:i4>
      </vt:variant>
      <vt:variant>
        <vt:i4>5</vt:i4>
      </vt:variant>
      <vt:variant>
        <vt:lpwstr/>
      </vt:variant>
      <vt:variant>
        <vt:lpwstr>_Toc343673415</vt:lpwstr>
      </vt:variant>
      <vt:variant>
        <vt:i4>1507379</vt:i4>
      </vt:variant>
      <vt:variant>
        <vt:i4>104</vt:i4>
      </vt:variant>
      <vt:variant>
        <vt:i4>0</vt:i4>
      </vt:variant>
      <vt:variant>
        <vt:i4>5</vt:i4>
      </vt:variant>
      <vt:variant>
        <vt:lpwstr/>
      </vt:variant>
      <vt:variant>
        <vt:lpwstr>_Toc343673414</vt:lpwstr>
      </vt:variant>
      <vt:variant>
        <vt:i4>1507379</vt:i4>
      </vt:variant>
      <vt:variant>
        <vt:i4>98</vt:i4>
      </vt:variant>
      <vt:variant>
        <vt:i4>0</vt:i4>
      </vt:variant>
      <vt:variant>
        <vt:i4>5</vt:i4>
      </vt:variant>
      <vt:variant>
        <vt:lpwstr/>
      </vt:variant>
      <vt:variant>
        <vt:lpwstr>_Toc343673413</vt:lpwstr>
      </vt:variant>
      <vt:variant>
        <vt:i4>1507379</vt:i4>
      </vt:variant>
      <vt:variant>
        <vt:i4>92</vt:i4>
      </vt:variant>
      <vt:variant>
        <vt:i4>0</vt:i4>
      </vt:variant>
      <vt:variant>
        <vt:i4>5</vt:i4>
      </vt:variant>
      <vt:variant>
        <vt:lpwstr/>
      </vt:variant>
      <vt:variant>
        <vt:lpwstr>_Toc343673412</vt:lpwstr>
      </vt:variant>
      <vt:variant>
        <vt:i4>1507379</vt:i4>
      </vt:variant>
      <vt:variant>
        <vt:i4>86</vt:i4>
      </vt:variant>
      <vt:variant>
        <vt:i4>0</vt:i4>
      </vt:variant>
      <vt:variant>
        <vt:i4>5</vt:i4>
      </vt:variant>
      <vt:variant>
        <vt:lpwstr/>
      </vt:variant>
      <vt:variant>
        <vt:lpwstr>_Toc343673411</vt:lpwstr>
      </vt:variant>
      <vt:variant>
        <vt:i4>1507379</vt:i4>
      </vt:variant>
      <vt:variant>
        <vt:i4>80</vt:i4>
      </vt:variant>
      <vt:variant>
        <vt:i4>0</vt:i4>
      </vt:variant>
      <vt:variant>
        <vt:i4>5</vt:i4>
      </vt:variant>
      <vt:variant>
        <vt:lpwstr/>
      </vt:variant>
      <vt:variant>
        <vt:lpwstr>_Toc343673410</vt:lpwstr>
      </vt:variant>
      <vt:variant>
        <vt:i4>1441843</vt:i4>
      </vt:variant>
      <vt:variant>
        <vt:i4>74</vt:i4>
      </vt:variant>
      <vt:variant>
        <vt:i4>0</vt:i4>
      </vt:variant>
      <vt:variant>
        <vt:i4>5</vt:i4>
      </vt:variant>
      <vt:variant>
        <vt:lpwstr/>
      </vt:variant>
      <vt:variant>
        <vt:lpwstr>_Toc343673409</vt:lpwstr>
      </vt:variant>
      <vt:variant>
        <vt:i4>1441843</vt:i4>
      </vt:variant>
      <vt:variant>
        <vt:i4>68</vt:i4>
      </vt:variant>
      <vt:variant>
        <vt:i4>0</vt:i4>
      </vt:variant>
      <vt:variant>
        <vt:i4>5</vt:i4>
      </vt:variant>
      <vt:variant>
        <vt:lpwstr/>
      </vt:variant>
      <vt:variant>
        <vt:lpwstr>_Toc343673408</vt:lpwstr>
      </vt:variant>
      <vt:variant>
        <vt:i4>1441843</vt:i4>
      </vt:variant>
      <vt:variant>
        <vt:i4>62</vt:i4>
      </vt:variant>
      <vt:variant>
        <vt:i4>0</vt:i4>
      </vt:variant>
      <vt:variant>
        <vt:i4>5</vt:i4>
      </vt:variant>
      <vt:variant>
        <vt:lpwstr/>
      </vt:variant>
      <vt:variant>
        <vt:lpwstr>_Toc343673407</vt:lpwstr>
      </vt:variant>
      <vt:variant>
        <vt:i4>1441843</vt:i4>
      </vt:variant>
      <vt:variant>
        <vt:i4>56</vt:i4>
      </vt:variant>
      <vt:variant>
        <vt:i4>0</vt:i4>
      </vt:variant>
      <vt:variant>
        <vt:i4>5</vt:i4>
      </vt:variant>
      <vt:variant>
        <vt:lpwstr/>
      </vt:variant>
      <vt:variant>
        <vt:lpwstr>_Toc343673406</vt:lpwstr>
      </vt:variant>
      <vt:variant>
        <vt:i4>1441843</vt:i4>
      </vt:variant>
      <vt:variant>
        <vt:i4>50</vt:i4>
      </vt:variant>
      <vt:variant>
        <vt:i4>0</vt:i4>
      </vt:variant>
      <vt:variant>
        <vt:i4>5</vt:i4>
      </vt:variant>
      <vt:variant>
        <vt:lpwstr/>
      </vt:variant>
      <vt:variant>
        <vt:lpwstr>_Toc343673405</vt:lpwstr>
      </vt:variant>
      <vt:variant>
        <vt:i4>1441843</vt:i4>
      </vt:variant>
      <vt:variant>
        <vt:i4>44</vt:i4>
      </vt:variant>
      <vt:variant>
        <vt:i4>0</vt:i4>
      </vt:variant>
      <vt:variant>
        <vt:i4>5</vt:i4>
      </vt:variant>
      <vt:variant>
        <vt:lpwstr/>
      </vt:variant>
      <vt:variant>
        <vt:lpwstr>_Toc343673404</vt:lpwstr>
      </vt:variant>
      <vt:variant>
        <vt:i4>1441843</vt:i4>
      </vt:variant>
      <vt:variant>
        <vt:i4>38</vt:i4>
      </vt:variant>
      <vt:variant>
        <vt:i4>0</vt:i4>
      </vt:variant>
      <vt:variant>
        <vt:i4>5</vt:i4>
      </vt:variant>
      <vt:variant>
        <vt:lpwstr/>
      </vt:variant>
      <vt:variant>
        <vt:lpwstr>_Toc343673403</vt:lpwstr>
      </vt:variant>
      <vt:variant>
        <vt:i4>1441843</vt:i4>
      </vt:variant>
      <vt:variant>
        <vt:i4>32</vt:i4>
      </vt:variant>
      <vt:variant>
        <vt:i4>0</vt:i4>
      </vt:variant>
      <vt:variant>
        <vt:i4>5</vt:i4>
      </vt:variant>
      <vt:variant>
        <vt:lpwstr/>
      </vt:variant>
      <vt:variant>
        <vt:lpwstr>_Toc343673402</vt:lpwstr>
      </vt:variant>
      <vt:variant>
        <vt:i4>1179700</vt:i4>
      </vt:variant>
      <vt:variant>
        <vt:i4>23</vt:i4>
      </vt:variant>
      <vt:variant>
        <vt:i4>0</vt:i4>
      </vt:variant>
      <vt:variant>
        <vt:i4>5</vt:i4>
      </vt:variant>
      <vt:variant>
        <vt:lpwstr/>
      </vt:variant>
      <vt:variant>
        <vt:lpwstr>_Toc342051007</vt:lpwstr>
      </vt:variant>
      <vt:variant>
        <vt:i4>1310781</vt:i4>
      </vt:variant>
      <vt:variant>
        <vt:i4>14</vt:i4>
      </vt:variant>
      <vt:variant>
        <vt:i4>0</vt:i4>
      </vt:variant>
      <vt:variant>
        <vt:i4>5</vt:i4>
      </vt:variant>
      <vt:variant>
        <vt:lpwstr/>
      </vt:variant>
      <vt:variant>
        <vt:lpwstr>_Toc342050970</vt:lpwstr>
      </vt:variant>
      <vt:variant>
        <vt:i4>1310781</vt:i4>
      </vt:variant>
      <vt:variant>
        <vt:i4>8</vt:i4>
      </vt:variant>
      <vt:variant>
        <vt:i4>0</vt:i4>
      </vt:variant>
      <vt:variant>
        <vt:i4>5</vt:i4>
      </vt:variant>
      <vt:variant>
        <vt:lpwstr/>
      </vt:variant>
      <vt:variant>
        <vt:lpwstr>_Toc342050971</vt:lpwstr>
      </vt:variant>
      <vt:variant>
        <vt:i4>1376317</vt:i4>
      </vt:variant>
      <vt:variant>
        <vt:i4>2</vt:i4>
      </vt:variant>
      <vt:variant>
        <vt:i4>0</vt:i4>
      </vt:variant>
      <vt:variant>
        <vt:i4>5</vt:i4>
      </vt:variant>
      <vt:variant>
        <vt:lpwstr/>
      </vt:variant>
      <vt:variant>
        <vt:lpwstr>_Toc342050969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DO PARANÁ</dc:title>
  <dc:subject/>
  <dc:creator>PUCPR</dc:creator>
  <cp:keywords/>
  <dc:description/>
  <cp:lastModifiedBy>Rodrigo Alexandre Albuqueruqe</cp:lastModifiedBy>
  <cp:revision>80</cp:revision>
  <cp:lastPrinted>2020-03-09T23:25:00Z</cp:lastPrinted>
  <dcterms:created xsi:type="dcterms:W3CDTF">2020-03-09T23:25:00Z</dcterms:created>
  <dcterms:modified xsi:type="dcterms:W3CDTF">2020-09-16T00:11:00Z</dcterms:modified>
</cp:coreProperties>
</file>